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3D9CF" w14:textId="37D865EE" w:rsidR="00527862" w:rsidRPr="00FF0FE1" w:rsidRDefault="00D510F4" w:rsidP="002D3FFD">
      <w:pPr>
        <w:pStyle w:val="Caption"/>
        <w:spacing w:line="276" w:lineRule="auto"/>
        <w:rPr>
          <w:rFonts w:ascii="Arial" w:hAnsi="Arial" w:cs="Arial"/>
        </w:rPr>
      </w:pPr>
      <w:r w:rsidRPr="00D510F4">
        <w:rPr>
          <w:rFonts w:ascii="Arial" w:hAnsi="Arial" w:cs="Arial"/>
          <w:shd w:val="clear" w:color="auto" w:fill="E0E0E0"/>
        </w:rPr>
        <w:t xml:space="preserve">TB 156 </w:t>
      </w:r>
      <w:r w:rsidR="004F33D1">
        <w:rPr>
          <w:rFonts w:ascii="Arial" w:hAnsi="Arial" w:cs="Arial"/>
          <w:shd w:val="clear" w:color="auto" w:fill="E0E0E0"/>
        </w:rPr>
        <w:t>–</w:t>
      </w:r>
      <w:r w:rsidRPr="00D510F4">
        <w:rPr>
          <w:rFonts w:ascii="Arial" w:hAnsi="Arial" w:cs="Arial"/>
          <w:shd w:val="clear" w:color="auto" w:fill="E0E0E0"/>
        </w:rPr>
        <w:t xml:space="preserve"> </w:t>
      </w:r>
      <w:r w:rsidR="004F33D1">
        <w:rPr>
          <w:rFonts w:ascii="Arial" w:hAnsi="Arial" w:cs="Arial"/>
          <w:shd w:val="clear" w:color="auto" w:fill="E0E0E0"/>
        </w:rPr>
        <w:t xml:space="preserve">Provider portal - </w:t>
      </w:r>
      <w:r w:rsidRPr="00D510F4">
        <w:rPr>
          <w:rFonts w:ascii="Arial" w:hAnsi="Arial" w:cs="Arial"/>
          <w:shd w:val="clear" w:color="auto" w:fill="E0E0E0"/>
        </w:rPr>
        <w:t>ADD ABILITY IN THE PARTNER PORTAL FOR A PARTNER TO INITIATE</w:t>
      </w:r>
      <w:r w:rsidR="00212D97">
        <w:rPr>
          <w:rFonts w:ascii="Arial" w:hAnsi="Arial" w:cs="Arial"/>
          <w:shd w:val="clear" w:color="auto" w:fill="E0E0E0"/>
        </w:rPr>
        <w:t xml:space="preserve"> </w:t>
      </w:r>
      <w:r w:rsidRPr="00D510F4">
        <w:rPr>
          <w:rFonts w:ascii="Arial" w:hAnsi="Arial" w:cs="Arial"/>
          <w:shd w:val="clear" w:color="auto" w:fill="E0E0E0"/>
        </w:rPr>
        <w:t>SEND AN E-MAIL TO THEIR ECON CUSTOMERS</w:t>
      </w:r>
    </w:p>
    <w:p w14:paraId="79A79DEE" w14:textId="56C35140" w:rsidR="00527862" w:rsidRPr="00FF0FE1" w:rsidRDefault="00527862" w:rsidP="00652200">
      <w:pPr>
        <w:pStyle w:val="Caption1"/>
        <w:tabs>
          <w:tab w:val="center" w:pos="4680"/>
          <w:tab w:val="left" w:pos="6030"/>
        </w:tabs>
        <w:spacing w:before="240" w:line="276" w:lineRule="auto"/>
        <w:jc w:val="left"/>
        <w:rPr>
          <w:rFonts w:ascii="Arial" w:hAnsi="Arial" w:cs="Arial"/>
        </w:rPr>
      </w:pPr>
      <w:r>
        <w:rPr>
          <w:rFonts w:ascii="Arial" w:hAnsi="Arial" w:cs="Arial"/>
        </w:rPr>
        <w:tab/>
      </w:r>
      <w:r w:rsidR="00B312F0">
        <w:rPr>
          <w:rFonts w:ascii="Arial" w:hAnsi="Arial" w:cs="Arial"/>
        </w:rPr>
        <w:t xml:space="preserve">          </w:t>
      </w:r>
      <w:r w:rsidRPr="00FF0FE1">
        <w:rPr>
          <w:rFonts w:ascii="Arial" w:hAnsi="Arial" w:cs="Arial"/>
        </w:rPr>
        <w:t xml:space="preserve">Version No.: </w:t>
      </w:r>
      <w:r w:rsidR="00634B2C">
        <w:rPr>
          <w:rFonts w:ascii="Arial" w:hAnsi="Arial" w:cs="Arial"/>
        </w:rPr>
        <w:t>1</w:t>
      </w:r>
      <w:r>
        <w:rPr>
          <w:rFonts w:ascii="Arial" w:hAnsi="Arial" w:cs="Arial"/>
        </w:rPr>
        <w:t>.</w:t>
      </w:r>
      <w:r w:rsidR="00733AA5">
        <w:rPr>
          <w:rFonts w:ascii="Arial" w:hAnsi="Arial" w:cs="Arial"/>
        </w:rPr>
        <w:t>3</w:t>
      </w:r>
    </w:p>
    <w:p w14:paraId="2E62BB75" w14:textId="7A47A41B" w:rsidR="00527862" w:rsidRPr="00FF0FE1" w:rsidRDefault="00527862" w:rsidP="002D3FFD">
      <w:pPr>
        <w:pStyle w:val="Caption1"/>
        <w:spacing w:line="276" w:lineRule="auto"/>
        <w:rPr>
          <w:rFonts w:ascii="Arial" w:hAnsi="Arial" w:cs="Arial"/>
        </w:rPr>
      </w:pPr>
      <w:r w:rsidRPr="00FF0FE1">
        <w:rPr>
          <w:rFonts w:ascii="Arial" w:hAnsi="Arial" w:cs="Arial"/>
        </w:rPr>
        <w:t xml:space="preserve">Date: </w:t>
      </w:r>
      <w:r w:rsidRPr="00FF0FE1">
        <w:rPr>
          <w:rFonts w:ascii="Arial" w:hAnsi="Arial" w:cs="Arial"/>
        </w:rPr>
        <w:fldChar w:fldCharType="begin"/>
      </w:r>
      <w:r w:rsidRPr="00FF0FE1">
        <w:rPr>
          <w:rFonts w:ascii="Arial" w:hAnsi="Arial" w:cs="Arial"/>
        </w:rPr>
        <w:instrText xml:space="preserve"> DATE  \@ "dddd, MMMM dd, yyyy"  \* MERGEFORMAT </w:instrText>
      </w:r>
      <w:r w:rsidRPr="00FF0FE1">
        <w:rPr>
          <w:rFonts w:ascii="Arial" w:hAnsi="Arial" w:cs="Arial"/>
        </w:rPr>
        <w:fldChar w:fldCharType="separate"/>
      </w:r>
      <w:r w:rsidR="00B85706">
        <w:rPr>
          <w:rFonts w:ascii="Arial" w:hAnsi="Arial" w:cs="Arial"/>
          <w:noProof/>
        </w:rPr>
        <w:t>Friday, December 21, 2018</w:t>
      </w:r>
      <w:r w:rsidRPr="00FF0FE1">
        <w:rPr>
          <w:rFonts w:ascii="Arial" w:hAnsi="Arial" w:cs="Arial"/>
        </w:rPr>
        <w:fldChar w:fldCharType="end"/>
      </w:r>
    </w:p>
    <w:p w14:paraId="1CBE450F" w14:textId="77777777" w:rsidR="00527862" w:rsidRPr="00FF0FE1" w:rsidRDefault="00527862" w:rsidP="002D3FFD">
      <w:pPr>
        <w:pStyle w:val="Caption1"/>
        <w:spacing w:line="276" w:lineRule="auto"/>
        <w:rPr>
          <w:rFonts w:ascii="Arial" w:hAnsi="Arial" w:cs="Arial"/>
        </w:rPr>
      </w:pPr>
    </w:p>
    <w:p w14:paraId="4A6C03DA" w14:textId="77777777" w:rsidR="00527862" w:rsidRPr="00FF0FE1" w:rsidRDefault="00527862" w:rsidP="002D3FFD">
      <w:pPr>
        <w:pStyle w:val="Caption1"/>
        <w:spacing w:line="276" w:lineRule="auto"/>
        <w:rPr>
          <w:rFonts w:ascii="Arial" w:hAnsi="Arial" w:cs="Arial"/>
        </w:rPr>
      </w:pPr>
      <w:r w:rsidRPr="00FF0FE1">
        <w:rPr>
          <w:rFonts w:ascii="Arial" w:hAnsi="Arial" w:cs="Arial"/>
        </w:rPr>
        <w:t xml:space="preserve">Project Name: </w:t>
      </w:r>
      <w:r w:rsidRPr="00E500BB">
        <w:rPr>
          <w:rFonts w:ascii="Arial" w:hAnsi="Arial" w:cs="Arial"/>
        </w:rPr>
        <w:t>Trailblazer-Sustenance</w:t>
      </w:r>
    </w:p>
    <w:p w14:paraId="2CDC8CE6" w14:textId="77777777" w:rsidR="00527862" w:rsidRPr="00FF0FE1" w:rsidRDefault="00527862" w:rsidP="002D3FFD">
      <w:pPr>
        <w:pStyle w:val="Caption1"/>
        <w:spacing w:line="276" w:lineRule="auto"/>
        <w:rPr>
          <w:rFonts w:ascii="Arial" w:hAnsi="Arial" w:cs="Arial"/>
        </w:rPr>
      </w:pPr>
      <w:r w:rsidRPr="00FF0FE1">
        <w:rPr>
          <w:rFonts w:ascii="Arial" w:hAnsi="Arial" w:cs="Arial"/>
        </w:rPr>
        <w:t xml:space="preserve">Project Code: </w:t>
      </w:r>
      <w:r w:rsidRPr="00E500BB">
        <w:rPr>
          <w:rFonts w:ascii="Arial" w:hAnsi="Arial" w:cs="Arial"/>
        </w:rPr>
        <w:t>C</w:t>
      </w:r>
      <w:r>
        <w:rPr>
          <w:rFonts w:ascii="Arial" w:hAnsi="Arial" w:cs="Arial"/>
        </w:rPr>
        <w:t>/</w:t>
      </w:r>
      <w:r w:rsidRPr="00E500BB">
        <w:rPr>
          <w:rFonts w:ascii="Arial" w:hAnsi="Arial" w:cs="Arial"/>
        </w:rPr>
        <w:t>161035</w:t>
      </w:r>
    </w:p>
    <w:p w14:paraId="24163111" w14:textId="77777777" w:rsidR="00527862" w:rsidRPr="00FF0FE1" w:rsidRDefault="00527862" w:rsidP="002D3FFD">
      <w:pPr>
        <w:spacing w:line="276" w:lineRule="auto"/>
        <w:rPr>
          <w:rFonts w:ascii="Arial" w:hAnsi="Arial" w:cs="Arial"/>
        </w:rPr>
      </w:pPr>
    </w:p>
    <w:p w14:paraId="02652708" w14:textId="77777777" w:rsidR="00527862" w:rsidRPr="00FF0FE1" w:rsidRDefault="00527862" w:rsidP="002D3FFD">
      <w:pPr>
        <w:spacing w:line="276" w:lineRule="auto"/>
        <w:rPr>
          <w:rFonts w:ascii="Arial" w:hAnsi="Arial" w:cs="Arial"/>
        </w:rPr>
      </w:pPr>
    </w:p>
    <w:p w14:paraId="7D9706D0" w14:textId="77777777" w:rsidR="00527862" w:rsidRPr="00FF0FE1" w:rsidRDefault="00527862" w:rsidP="002D3FFD">
      <w:pPr>
        <w:spacing w:line="276" w:lineRule="auto"/>
        <w:rPr>
          <w:rFonts w:ascii="Arial" w:hAnsi="Arial" w:cs="Arial"/>
        </w:rPr>
      </w:pPr>
    </w:p>
    <w:p w14:paraId="25ED6083" w14:textId="77777777" w:rsidR="00527862" w:rsidRPr="00FF0FE1" w:rsidRDefault="00527862" w:rsidP="002D3FFD">
      <w:pPr>
        <w:pStyle w:val="Footer"/>
        <w:spacing w:line="276" w:lineRule="auto"/>
        <w:rPr>
          <w:rFonts w:cs="Arial"/>
        </w:rPr>
      </w:pPr>
      <w:r w:rsidRPr="00FF0FE1">
        <w:rPr>
          <w:rFonts w:cs="Arial"/>
        </w:rPr>
        <w:t>HCL TECHNOLOGIES LTD.,</w:t>
      </w:r>
    </w:p>
    <w:p w14:paraId="1E9C513E" w14:textId="77777777" w:rsidR="00527862" w:rsidRPr="00FF0FE1" w:rsidRDefault="00527862" w:rsidP="002D3FFD">
      <w:pPr>
        <w:pStyle w:val="Footer"/>
        <w:spacing w:line="276" w:lineRule="auto"/>
        <w:rPr>
          <w:rFonts w:cs="Arial"/>
        </w:rPr>
      </w:pPr>
      <w:r>
        <w:rPr>
          <w:rFonts w:cs="Arial"/>
        </w:rPr>
        <w:t>ETA-3</w:t>
      </w:r>
      <w:r w:rsidRPr="00FF0FE1">
        <w:rPr>
          <w:rFonts w:cs="Arial"/>
        </w:rPr>
        <w:t>,</w:t>
      </w:r>
    </w:p>
    <w:p w14:paraId="6DE56E38" w14:textId="77777777" w:rsidR="00527862" w:rsidRPr="00FF0FE1" w:rsidRDefault="00527862" w:rsidP="002D3FFD">
      <w:pPr>
        <w:pStyle w:val="Footer"/>
        <w:spacing w:line="276" w:lineRule="auto"/>
        <w:rPr>
          <w:rFonts w:cs="Arial"/>
        </w:rPr>
      </w:pPr>
      <w:r w:rsidRPr="00FF0FE1">
        <w:rPr>
          <w:rFonts w:cs="Arial"/>
        </w:rPr>
        <w:t>NAVALUR,</w:t>
      </w:r>
    </w:p>
    <w:p w14:paraId="15C24B1D" w14:textId="77777777" w:rsidR="00527862" w:rsidRPr="00FF0FE1" w:rsidRDefault="00527862" w:rsidP="002D3FFD">
      <w:pPr>
        <w:pStyle w:val="Footer"/>
        <w:spacing w:line="276" w:lineRule="auto"/>
        <w:rPr>
          <w:rFonts w:cs="Arial"/>
        </w:rPr>
      </w:pPr>
      <w:r w:rsidRPr="00FF0FE1">
        <w:rPr>
          <w:rFonts w:cs="Arial"/>
        </w:rPr>
        <w:t>CHENNAI</w:t>
      </w:r>
    </w:p>
    <w:p w14:paraId="59C8593F" w14:textId="77777777" w:rsidR="00527862" w:rsidRPr="00FF0FE1" w:rsidRDefault="00527862" w:rsidP="002D3FFD">
      <w:pPr>
        <w:pStyle w:val="Footer"/>
        <w:spacing w:line="276" w:lineRule="auto"/>
        <w:rPr>
          <w:rFonts w:cs="Arial"/>
        </w:rPr>
      </w:pPr>
    </w:p>
    <w:p w14:paraId="7614AB30" w14:textId="77777777" w:rsidR="00527862" w:rsidRPr="00393674" w:rsidRDefault="00527862" w:rsidP="002D3FFD">
      <w:pPr>
        <w:pStyle w:val="MessageHeader"/>
        <w:spacing w:line="276" w:lineRule="auto"/>
        <w:rPr>
          <w:rFonts w:ascii="Arial" w:hAnsi="Arial"/>
        </w:rPr>
      </w:pPr>
      <w:r w:rsidRPr="00393674">
        <w:rPr>
          <w:rFonts w:ascii="Arial" w:hAnsi="Arial"/>
        </w:rPr>
        <w:t>Copyright Notice</w:t>
      </w:r>
    </w:p>
    <w:p w14:paraId="11F84075" w14:textId="77777777" w:rsidR="00527862" w:rsidRPr="00393674" w:rsidRDefault="00527862" w:rsidP="002D3FFD">
      <w:pPr>
        <w:pStyle w:val="copyright"/>
        <w:spacing w:line="276" w:lineRule="auto"/>
        <w:rPr>
          <w:b/>
        </w:rPr>
      </w:pPr>
      <w:r w:rsidRPr="00393674">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14:paraId="7BCD9142" w14:textId="77777777" w:rsidR="00527862" w:rsidRPr="00FF0FE1" w:rsidRDefault="00527862" w:rsidP="002D3FFD">
      <w:pPr>
        <w:pStyle w:val="Footer"/>
        <w:spacing w:line="276" w:lineRule="auto"/>
        <w:rPr>
          <w:rFonts w:cs="Arial"/>
        </w:rPr>
      </w:pPr>
    </w:p>
    <w:p w14:paraId="184A7921" w14:textId="77777777" w:rsidR="00527862" w:rsidRPr="00FF0FE1" w:rsidRDefault="00527862" w:rsidP="00585DFE">
      <w:pPr>
        <w:pStyle w:val="RevHty"/>
      </w:pPr>
      <w:r w:rsidRPr="00FF0FE1">
        <w:lastRenderedPageBreak/>
        <w:t>Revision History</w:t>
      </w: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858"/>
        <w:gridCol w:w="1620"/>
        <w:gridCol w:w="5384"/>
      </w:tblGrid>
      <w:tr w:rsidR="00527862" w:rsidRPr="00FF0FE1" w14:paraId="19DAC225" w14:textId="77777777" w:rsidTr="00CE11F4">
        <w:tc>
          <w:tcPr>
            <w:tcW w:w="950" w:type="dxa"/>
            <w:shd w:val="clear" w:color="auto" w:fill="E0E0E0"/>
          </w:tcPr>
          <w:p w14:paraId="7C15AD0B" w14:textId="77777777" w:rsidR="00527862" w:rsidRPr="00FF0FE1" w:rsidRDefault="00527862" w:rsidP="002D3FFD">
            <w:pPr>
              <w:pStyle w:val="BlockText"/>
              <w:keepNext/>
              <w:keepLines/>
              <w:spacing w:line="276" w:lineRule="auto"/>
              <w:jc w:val="center"/>
              <w:rPr>
                <w:rFonts w:ascii="Arial" w:hAnsi="Arial" w:cs="Arial"/>
              </w:rPr>
            </w:pPr>
            <w:r w:rsidRPr="00FF0FE1">
              <w:rPr>
                <w:rFonts w:ascii="Arial" w:hAnsi="Arial" w:cs="Arial"/>
              </w:rPr>
              <w:t>Version No</w:t>
            </w:r>
          </w:p>
        </w:tc>
        <w:tc>
          <w:tcPr>
            <w:tcW w:w="1858" w:type="dxa"/>
            <w:shd w:val="clear" w:color="auto" w:fill="E0E0E0"/>
          </w:tcPr>
          <w:p w14:paraId="669C78D4" w14:textId="77777777" w:rsidR="00527862" w:rsidRPr="00FF0FE1" w:rsidRDefault="00527862" w:rsidP="002D3FFD">
            <w:pPr>
              <w:pStyle w:val="BlockText"/>
              <w:keepNext/>
              <w:keepLines/>
              <w:spacing w:line="276" w:lineRule="auto"/>
              <w:jc w:val="center"/>
              <w:rPr>
                <w:rFonts w:ascii="Arial" w:hAnsi="Arial" w:cs="Arial"/>
              </w:rPr>
            </w:pPr>
            <w:r w:rsidRPr="00FF0FE1">
              <w:rPr>
                <w:rFonts w:ascii="Arial" w:hAnsi="Arial" w:cs="Arial"/>
              </w:rPr>
              <w:t>Date</w:t>
            </w:r>
          </w:p>
        </w:tc>
        <w:tc>
          <w:tcPr>
            <w:tcW w:w="1620" w:type="dxa"/>
            <w:shd w:val="clear" w:color="auto" w:fill="E0E0E0"/>
          </w:tcPr>
          <w:p w14:paraId="1BD44458" w14:textId="77777777" w:rsidR="00527862" w:rsidRPr="00FF0FE1" w:rsidRDefault="00527862" w:rsidP="002D3FFD">
            <w:pPr>
              <w:pStyle w:val="BlockText"/>
              <w:keepNext/>
              <w:keepLines/>
              <w:spacing w:line="276" w:lineRule="auto"/>
              <w:jc w:val="center"/>
              <w:rPr>
                <w:rFonts w:ascii="Arial" w:hAnsi="Arial" w:cs="Arial"/>
              </w:rPr>
            </w:pPr>
            <w:r w:rsidRPr="00FF0FE1">
              <w:rPr>
                <w:rFonts w:ascii="Arial" w:hAnsi="Arial" w:cs="Arial"/>
              </w:rPr>
              <w:t>Prepared by / Modified by</w:t>
            </w:r>
          </w:p>
        </w:tc>
        <w:tc>
          <w:tcPr>
            <w:tcW w:w="5384" w:type="dxa"/>
            <w:shd w:val="clear" w:color="auto" w:fill="E0E0E0"/>
          </w:tcPr>
          <w:p w14:paraId="394EA9F4" w14:textId="77777777" w:rsidR="00527862" w:rsidRPr="00FF0FE1" w:rsidRDefault="00527862" w:rsidP="002D3FFD">
            <w:pPr>
              <w:pStyle w:val="BlockText"/>
              <w:keepNext/>
              <w:keepLines/>
              <w:spacing w:line="276" w:lineRule="auto"/>
              <w:jc w:val="center"/>
              <w:rPr>
                <w:rFonts w:ascii="Arial" w:hAnsi="Arial" w:cs="Arial"/>
              </w:rPr>
            </w:pPr>
            <w:r w:rsidRPr="00FF0FE1">
              <w:rPr>
                <w:rFonts w:ascii="Arial" w:hAnsi="Arial" w:cs="Arial"/>
              </w:rPr>
              <w:t>Significant Changes</w:t>
            </w:r>
          </w:p>
        </w:tc>
      </w:tr>
      <w:tr w:rsidR="00527862" w:rsidRPr="00FF0FE1" w14:paraId="5512426B" w14:textId="77777777" w:rsidTr="00CE11F4">
        <w:tc>
          <w:tcPr>
            <w:tcW w:w="950" w:type="dxa"/>
          </w:tcPr>
          <w:p w14:paraId="7856CA5F" w14:textId="77777777" w:rsidR="00527862" w:rsidRPr="002207A9" w:rsidRDefault="00527862" w:rsidP="00585DFE">
            <w:pPr>
              <w:pStyle w:val="RevHty"/>
              <w:rPr>
                <w:b/>
              </w:rPr>
            </w:pPr>
            <w:r>
              <w:t>1</w:t>
            </w:r>
            <w:r w:rsidRPr="002207A9">
              <w:t>.</w:t>
            </w:r>
            <w:r>
              <w:t>0</w:t>
            </w:r>
          </w:p>
        </w:tc>
        <w:tc>
          <w:tcPr>
            <w:tcW w:w="1858" w:type="dxa"/>
          </w:tcPr>
          <w:p w14:paraId="349EA2E9" w14:textId="6DC8BE84" w:rsidR="00527862" w:rsidRPr="002207A9" w:rsidRDefault="00476900" w:rsidP="00585DFE">
            <w:pPr>
              <w:pStyle w:val="RevHty"/>
              <w:rPr>
                <w:b/>
              </w:rPr>
            </w:pPr>
            <w:r>
              <w:t>1</w:t>
            </w:r>
            <w:r w:rsidR="0042700C">
              <w:t>7</w:t>
            </w:r>
            <w:r w:rsidR="00527862" w:rsidRPr="002207A9">
              <w:t>-</w:t>
            </w:r>
            <w:r w:rsidR="001D7250">
              <w:t>December</w:t>
            </w:r>
            <w:r w:rsidR="00527862" w:rsidRPr="002207A9">
              <w:t>-</w:t>
            </w:r>
            <w:r w:rsidR="005C73C7" w:rsidRPr="002207A9">
              <w:t>1</w:t>
            </w:r>
            <w:r w:rsidR="005C73C7">
              <w:t>8</w:t>
            </w:r>
          </w:p>
        </w:tc>
        <w:tc>
          <w:tcPr>
            <w:tcW w:w="1620" w:type="dxa"/>
          </w:tcPr>
          <w:p w14:paraId="44DC9CFC" w14:textId="7D9D66E3" w:rsidR="00527862" w:rsidRPr="002207A9" w:rsidRDefault="00950A97" w:rsidP="00585DFE">
            <w:pPr>
              <w:pStyle w:val="RevHty"/>
              <w:rPr>
                <w:b/>
              </w:rPr>
            </w:pPr>
            <w:r>
              <w:t>Gopi</w:t>
            </w:r>
          </w:p>
        </w:tc>
        <w:tc>
          <w:tcPr>
            <w:tcW w:w="5384" w:type="dxa"/>
          </w:tcPr>
          <w:p w14:paraId="5E7F4F4E" w14:textId="77777777" w:rsidR="00527862" w:rsidRPr="002207A9" w:rsidRDefault="00527862" w:rsidP="00585DFE">
            <w:pPr>
              <w:pStyle w:val="RevHty"/>
              <w:rPr>
                <w:b/>
              </w:rPr>
            </w:pPr>
            <w:r w:rsidRPr="002207A9">
              <w:t>Initial draft</w:t>
            </w:r>
          </w:p>
        </w:tc>
      </w:tr>
      <w:tr w:rsidR="00FF2269" w:rsidRPr="00FF0FE1" w14:paraId="6B851D5A" w14:textId="77777777" w:rsidTr="00CE11F4">
        <w:tc>
          <w:tcPr>
            <w:tcW w:w="950" w:type="dxa"/>
          </w:tcPr>
          <w:p w14:paraId="69E63BB5" w14:textId="3990B980" w:rsidR="00FF2269" w:rsidRDefault="00FF2269" w:rsidP="00FF2269">
            <w:pPr>
              <w:pStyle w:val="RevHty"/>
            </w:pPr>
            <w:r>
              <w:t>1.1</w:t>
            </w:r>
          </w:p>
        </w:tc>
        <w:tc>
          <w:tcPr>
            <w:tcW w:w="1858" w:type="dxa"/>
          </w:tcPr>
          <w:p w14:paraId="408D88AA" w14:textId="1EA52034" w:rsidR="00FF2269" w:rsidRDefault="00FF2269" w:rsidP="00FF2269">
            <w:pPr>
              <w:pStyle w:val="RevHty"/>
            </w:pPr>
            <w:r>
              <w:t>18</w:t>
            </w:r>
            <w:r w:rsidRPr="002207A9">
              <w:t>-</w:t>
            </w:r>
            <w:r>
              <w:t>December</w:t>
            </w:r>
            <w:r w:rsidRPr="002207A9">
              <w:t>-1</w:t>
            </w:r>
            <w:r>
              <w:t>8</w:t>
            </w:r>
          </w:p>
        </w:tc>
        <w:tc>
          <w:tcPr>
            <w:tcW w:w="1620" w:type="dxa"/>
          </w:tcPr>
          <w:p w14:paraId="10C0A98B" w14:textId="06283346" w:rsidR="00FF2269" w:rsidRDefault="00FF2269" w:rsidP="00FF2269">
            <w:pPr>
              <w:pStyle w:val="RevHty"/>
            </w:pPr>
            <w:r>
              <w:t>Gopi</w:t>
            </w:r>
          </w:p>
        </w:tc>
        <w:tc>
          <w:tcPr>
            <w:tcW w:w="5384" w:type="dxa"/>
          </w:tcPr>
          <w:p w14:paraId="4A34ED6C" w14:textId="28B13E65" w:rsidR="00FF2269" w:rsidRPr="002207A9" w:rsidRDefault="00FF2269" w:rsidP="00FF2269">
            <w:pPr>
              <w:pStyle w:val="RevHty"/>
            </w:pPr>
            <w:r>
              <w:t>Updated Ying Comments</w:t>
            </w:r>
          </w:p>
        </w:tc>
      </w:tr>
      <w:tr w:rsidR="00FF2269" w:rsidRPr="00FF0FE1" w14:paraId="0477746B" w14:textId="77777777" w:rsidTr="00CE11F4">
        <w:tc>
          <w:tcPr>
            <w:tcW w:w="950" w:type="dxa"/>
          </w:tcPr>
          <w:p w14:paraId="2DEA7BE9" w14:textId="59DE2BB0" w:rsidR="00FF2269" w:rsidRDefault="00525D6A" w:rsidP="00FF2269">
            <w:pPr>
              <w:pStyle w:val="RevHty"/>
            </w:pPr>
            <w:r>
              <w:t>1.2</w:t>
            </w:r>
          </w:p>
        </w:tc>
        <w:tc>
          <w:tcPr>
            <w:tcW w:w="1858" w:type="dxa"/>
          </w:tcPr>
          <w:p w14:paraId="17A052BE" w14:textId="31B5B4D9" w:rsidR="00FF2269" w:rsidRDefault="00525D6A" w:rsidP="00FF2269">
            <w:pPr>
              <w:pStyle w:val="RevHty"/>
            </w:pPr>
            <w:r>
              <w:t>19-December-18</w:t>
            </w:r>
          </w:p>
        </w:tc>
        <w:tc>
          <w:tcPr>
            <w:tcW w:w="1620" w:type="dxa"/>
          </w:tcPr>
          <w:p w14:paraId="7C93063B" w14:textId="24AA729F" w:rsidR="00FF2269" w:rsidRDefault="00525D6A" w:rsidP="00FF2269">
            <w:pPr>
              <w:pStyle w:val="RevHty"/>
            </w:pPr>
            <w:r>
              <w:t>Gopi</w:t>
            </w:r>
          </w:p>
        </w:tc>
        <w:tc>
          <w:tcPr>
            <w:tcW w:w="5384" w:type="dxa"/>
          </w:tcPr>
          <w:p w14:paraId="2F630304" w14:textId="155B8491" w:rsidR="00FF2269" w:rsidRDefault="00525D6A" w:rsidP="00FF2269">
            <w:pPr>
              <w:pStyle w:val="RevHty"/>
            </w:pPr>
            <w:r>
              <w:t>Updated Ying comments</w:t>
            </w:r>
          </w:p>
        </w:tc>
      </w:tr>
      <w:tr w:rsidR="00FF2269" w:rsidRPr="00FF0FE1" w14:paraId="47D80CB0" w14:textId="77777777" w:rsidTr="00CE11F4">
        <w:tc>
          <w:tcPr>
            <w:tcW w:w="950" w:type="dxa"/>
          </w:tcPr>
          <w:p w14:paraId="2DA8BF39" w14:textId="16FD65BF" w:rsidR="00FF2269" w:rsidRDefault="002A357F" w:rsidP="00FF2269">
            <w:pPr>
              <w:pStyle w:val="RevHty"/>
            </w:pPr>
            <w:r>
              <w:t>1.3</w:t>
            </w:r>
          </w:p>
        </w:tc>
        <w:tc>
          <w:tcPr>
            <w:tcW w:w="1858" w:type="dxa"/>
          </w:tcPr>
          <w:p w14:paraId="3DBCCBBE" w14:textId="6B0B473D" w:rsidR="00FF2269" w:rsidRDefault="002A357F" w:rsidP="00FF2269">
            <w:pPr>
              <w:pStyle w:val="RevHty"/>
            </w:pPr>
            <w:r>
              <w:t>20-Dec-18</w:t>
            </w:r>
          </w:p>
        </w:tc>
        <w:tc>
          <w:tcPr>
            <w:tcW w:w="1620" w:type="dxa"/>
          </w:tcPr>
          <w:p w14:paraId="0EE1104B" w14:textId="481473C8" w:rsidR="00FF2269" w:rsidRDefault="002A357F" w:rsidP="00FF2269">
            <w:pPr>
              <w:pStyle w:val="RevHty"/>
            </w:pPr>
            <w:r>
              <w:t>Gopi</w:t>
            </w:r>
          </w:p>
        </w:tc>
        <w:tc>
          <w:tcPr>
            <w:tcW w:w="5384" w:type="dxa"/>
          </w:tcPr>
          <w:p w14:paraId="6B3ABFAC" w14:textId="439ABF89" w:rsidR="00FF2269" w:rsidRDefault="002A357F" w:rsidP="00FF2269">
            <w:pPr>
              <w:pStyle w:val="RevHty"/>
            </w:pPr>
            <w:r>
              <w:t>Updating Ying Comments</w:t>
            </w:r>
          </w:p>
        </w:tc>
      </w:tr>
      <w:tr w:rsidR="00B85706" w:rsidRPr="00FF0FE1" w14:paraId="7DB9B12C" w14:textId="77777777" w:rsidTr="00CE11F4">
        <w:tc>
          <w:tcPr>
            <w:tcW w:w="950" w:type="dxa"/>
          </w:tcPr>
          <w:p w14:paraId="78CA613E" w14:textId="26EDE3B8" w:rsidR="00B85706" w:rsidRDefault="00B85706" w:rsidP="00FF2269">
            <w:pPr>
              <w:pStyle w:val="RevHty"/>
            </w:pPr>
            <w:r>
              <w:t>1.4</w:t>
            </w:r>
          </w:p>
        </w:tc>
        <w:tc>
          <w:tcPr>
            <w:tcW w:w="1858" w:type="dxa"/>
          </w:tcPr>
          <w:p w14:paraId="070183AF" w14:textId="096AD744" w:rsidR="00B85706" w:rsidRDefault="00B85706" w:rsidP="00FF2269">
            <w:pPr>
              <w:pStyle w:val="RevHty"/>
            </w:pPr>
            <w:r>
              <w:t>21-Dec-18</w:t>
            </w:r>
          </w:p>
        </w:tc>
        <w:tc>
          <w:tcPr>
            <w:tcW w:w="1620" w:type="dxa"/>
          </w:tcPr>
          <w:p w14:paraId="6025834D" w14:textId="5FBFD5A3" w:rsidR="00B85706" w:rsidRDefault="00B85706" w:rsidP="00FF2269">
            <w:pPr>
              <w:pStyle w:val="RevHty"/>
            </w:pPr>
            <w:r>
              <w:t>Gopi</w:t>
            </w:r>
          </w:p>
        </w:tc>
        <w:tc>
          <w:tcPr>
            <w:tcW w:w="5384" w:type="dxa"/>
          </w:tcPr>
          <w:p w14:paraId="1A2AF9B1" w14:textId="16BEB12A" w:rsidR="00B85706" w:rsidRDefault="00B85706" w:rsidP="00FF2269">
            <w:pPr>
              <w:pStyle w:val="RevHty"/>
            </w:pPr>
            <w:r>
              <w:t>Updating Ying Comments</w:t>
            </w:r>
            <w:bookmarkStart w:id="0" w:name="_GoBack"/>
            <w:bookmarkEnd w:id="0"/>
          </w:p>
        </w:tc>
      </w:tr>
    </w:tbl>
    <w:p w14:paraId="388AEFF8" w14:textId="77777777" w:rsidR="00527862" w:rsidRDefault="00527862" w:rsidP="00585DFE">
      <w:pPr>
        <w:pStyle w:val="RevHty"/>
      </w:pPr>
      <w:r w:rsidRPr="00FF0FE1">
        <w:tab/>
      </w:r>
    </w:p>
    <w:p w14:paraId="4524C28D" w14:textId="77777777" w:rsidR="00EF389E" w:rsidRDefault="00EF389E" w:rsidP="00585DFE">
      <w:pPr>
        <w:pStyle w:val="RevHty"/>
      </w:pPr>
    </w:p>
    <w:p w14:paraId="2E4883AD" w14:textId="77777777" w:rsidR="00EF389E" w:rsidRDefault="00EF389E" w:rsidP="00585DFE">
      <w:pPr>
        <w:pStyle w:val="RevHty"/>
      </w:pPr>
    </w:p>
    <w:p w14:paraId="2EF03F44" w14:textId="5E5E7652" w:rsidR="004D5C59" w:rsidRDefault="004D5C59" w:rsidP="002D3FFD">
      <w:pPr>
        <w:spacing w:line="276" w:lineRule="auto"/>
        <w:rPr>
          <w:rFonts w:ascii="Arial" w:hAnsi="Arial" w:cs="Arial"/>
          <w:b/>
          <w:color w:val="0000FF"/>
          <w:sz w:val="20"/>
        </w:rPr>
      </w:pPr>
      <w:r>
        <w:rPr>
          <w:rFonts w:ascii="Arial" w:hAnsi="Arial" w:cs="Arial"/>
        </w:rPr>
        <w:br w:type="page"/>
      </w:r>
    </w:p>
    <w:p w14:paraId="68EE0A51" w14:textId="77777777" w:rsidR="00EF389E" w:rsidRDefault="00EF389E" w:rsidP="00585DFE">
      <w:pPr>
        <w:pStyle w:val="RevHty"/>
      </w:pPr>
    </w:p>
    <w:p w14:paraId="51B7EF1D" w14:textId="77777777" w:rsidR="00EF389E" w:rsidRDefault="00EF389E" w:rsidP="00585DFE">
      <w:pPr>
        <w:pStyle w:val="RevHty"/>
      </w:pPr>
    </w:p>
    <w:p w14:paraId="185D1C74" w14:textId="77777777" w:rsidR="00527862" w:rsidRPr="00FF0FE1" w:rsidRDefault="00527862" w:rsidP="00585DFE">
      <w:pPr>
        <w:pStyle w:val="RevHty"/>
      </w:pPr>
      <w:r w:rsidRPr="00FF0FE1">
        <w:t>Reference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663"/>
        <w:gridCol w:w="1842"/>
      </w:tblGrid>
      <w:tr w:rsidR="00772116" w:rsidRPr="00FF0FE1" w14:paraId="46F26FB9" w14:textId="77777777" w:rsidTr="00CE11F4">
        <w:tc>
          <w:tcPr>
            <w:tcW w:w="1242" w:type="dxa"/>
            <w:shd w:val="clear" w:color="auto" w:fill="E0E0E0"/>
          </w:tcPr>
          <w:p w14:paraId="47195DB7" w14:textId="6099E43C" w:rsidR="00772116" w:rsidRPr="00FF0FE1" w:rsidRDefault="00772116" w:rsidP="00772116">
            <w:pPr>
              <w:pStyle w:val="BlockText"/>
              <w:keepNext/>
              <w:keepLines/>
              <w:spacing w:line="276" w:lineRule="auto"/>
              <w:jc w:val="center"/>
              <w:rPr>
                <w:rFonts w:ascii="Arial" w:hAnsi="Arial" w:cs="Arial"/>
              </w:rPr>
            </w:pPr>
            <w:r>
              <w:rPr>
                <w:rFonts w:ascii="Arial" w:hAnsi="Arial" w:cs="Arial"/>
              </w:rPr>
              <w:t>Name</w:t>
            </w:r>
          </w:p>
        </w:tc>
        <w:tc>
          <w:tcPr>
            <w:tcW w:w="6663" w:type="dxa"/>
            <w:shd w:val="clear" w:color="auto" w:fill="E0E0E0"/>
          </w:tcPr>
          <w:p w14:paraId="332D0B93" w14:textId="0AD5B3CF" w:rsidR="00772116" w:rsidRPr="00FF0FE1" w:rsidRDefault="00772116" w:rsidP="00772116">
            <w:pPr>
              <w:pStyle w:val="BlockText"/>
              <w:keepNext/>
              <w:keepLines/>
              <w:spacing w:line="276" w:lineRule="auto"/>
              <w:jc w:val="center"/>
              <w:rPr>
                <w:rFonts w:ascii="Arial" w:hAnsi="Arial" w:cs="Arial"/>
              </w:rPr>
            </w:pPr>
            <w:r w:rsidRPr="00FF0FE1">
              <w:rPr>
                <w:rFonts w:ascii="Arial" w:hAnsi="Arial" w:cs="Arial"/>
              </w:rPr>
              <w:t>Specification</w:t>
            </w:r>
          </w:p>
        </w:tc>
        <w:tc>
          <w:tcPr>
            <w:tcW w:w="1842" w:type="dxa"/>
            <w:shd w:val="clear" w:color="auto" w:fill="E0E0E0"/>
          </w:tcPr>
          <w:p w14:paraId="6221D4ED" w14:textId="435FAFCA" w:rsidR="00772116" w:rsidRPr="00FF0FE1" w:rsidRDefault="00772116" w:rsidP="00772116">
            <w:pPr>
              <w:pStyle w:val="BlockText"/>
              <w:keepNext/>
              <w:keepLines/>
              <w:spacing w:line="276" w:lineRule="auto"/>
              <w:jc w:val="center"/>
              <w:rPr>
                <w:rFonts w:ascii="Arial" w:hAnsi="Arial" w:cs="Arial"/>
              </w:rPr>
            </w:pPr>
            <w:r w:rsidRPr="00FF0FE1">
              <w:rPr>
                <w:rFonts w:ascii="Arial" w:hAnsi="Arial" w:cs="Arial"/>
              </w:rPr>
              <w:t>Date</w:t>
            </w:r>
          </w:p>
        </w:tc>
      </w:tr>
      <w:tr w:rsidR="00772116" w:rsidRPr="006A383C" w14:paraId="164D0298" w14:textId="77777777" w:rsidTr="00CE11F4">
        <w:tc>
          <w:tcPr>
            <w:tcW w:w="1242" w:type="dxa"/>
          </w:tcPr>
          <w:p w14:paraId="5DB4EE10" w14:textId="673D54B9" w:rsidR="00772116" w:rsidRPr="00436529" w:rsidRDefault="00772116" w:rsidP="00585DFE">
            <w:pPr>
              <w:pStyle w:val="RevHty"/>
            </w:pPr>
            <w:r>
              <w:t>1.</w:t>
            </w:r>
          </w:p>
        </w:tc>
        <w:tc>
          <w:tcPr>
            <w:tcW w:w="6663" w:type="dxa"/>
          </w:tcPr>
          <w:p w14:paraId="6D164A98" w14:textId="638E2E18" w:rsidR="00772116" w:rsidRPr="003C0949" w:rsidRDefault="00772116" w:rsidP="00585DFE">
            <w:pPr>
              <w:pStyle w:val="RevHty"/>
            </w:pPr>
            <w:r>
              <w:t>Requirement document</w:t>
            </w:r>
            <w:r w:rsidR="00F34CE3">
              <w:t xml:space="preserve"> attached in </w:t>
            </w:r>
            <w:r w:rsidR="009043FE" w:rsidRPr="009043FE">
              <w:t xml:space="preserve">TB-156: Add ability in the partner portal for a partner to initiate/send </w:t>
            </w:r>
            <w:proofErr w:type="spellStart"/>
            <w:r w:rsidR="009043FE" w:rsidRPr="009043FE">
              <w:t>and</w:t>
            </w:r>
            <w:proofErr w:type="spellEnd"/>
            <w:r w:rsidR="009043FE" w:rsidRPr="009043FE">
              <w:t xml:space="preserve"> e-mail to their </w:t>
            </w:r>
            <w:proofErr w:type="spellStart"/>
            <w:r w:rsidR="009043FE" w:rsidRPr="009043FE">
              <w:t>eCon</w:t>
            </w:r>
            <w:proofErr w:type="spellEnd"/>
            <w:r w:rsidR="009043FE" w:rsidRPr="009043FE">
              <w:t xml:space="preserve"> customers. Intent is to be able to us</w:t>
            </w:r>
            <w:r w:rsidR="009043FE">
              <w:t>e to send marketing promotions,</w:t>
            </w:r>
            <w:r w:rsidR="00ED38ED">
              <w:t xml:space="preserve"> </w:t>
            </w:r>
            <w:r w:rsidR="009043FE" w:rsidRPr="009043FE">
              <w:t>etc</w:t>
            </w:r>
            <w:r w:rsidR="009043FE">
              <w:t xml:space="preserve">. </w:t>
            </w:r>
            <w:r w:rsidR="009043FE" w:rsidRPr="009043FE">
              <w:t>http://13.253.197.78:8080/browse/TB-156</w:t>
            </w:r>
          </w:p>
        </w:tc>
        <w:tc>
          <w:tcPr>
            <w:tcW w:w="1842" w:type="dxa"/>
          </w:tcPr>
          <w:p w14:paraId="0B389F89" w14:textId="215F8BD9" w:rsidR="00772116" w:rsidRPr="00585DFE" w:rsidRDefault="00585DFE" w:rsidP="00585DFE">
            <w:pPr>
              <w:pStyle w:val="RevHty"/>
            </w:pPr>
            <w:r w:rsidRPr="00585DFE">
              <w:t>1</w:t>
            </w:r>
            <w:r w:rsidR="004C3A96">
              <w:t>4</w:t>
            </w:r>
            <w:r w:rsidRPr="00585DFE">
              <w:t>-</w:t>
            </w:r>
            <w:r w:rsidR="004C3A96">
              <w:t>Nov</w:t>
            </w:r>
            <w:r w:rsidRPr="00585DFE">
              <w:t>-18</w:t>
            </w:r>
          </w:p>
        </w:tc>
      </w:tr>
      <w:tr w:rsidR="00772116" w:rsidRPr="006A383C" w14:paraId="4256C1E7" w14:textId="77777777" w:rsidTr="00CE11F4">
        <w:tc>
          <w:tcPr>
            <w:tcW w:w="1242" w:type="dxa"/>
          </w:tcPr>
          <w:p w14:paraId="2369410F" w14:textId="5BAB7DA1" w:rsidR="00772116" w:rsidRPr="00436529" w:rsidRDefault="00772116" w:rsidP="00585DFE">
            <w:pPr>
              <w:pStyle w:val="RevHty"/>
            </w:pPr>
          </w:p>
        </w:tc>
        <w:tc>
          <w:tcPr>
            <w:tcW w:w="6663" w:type="dxa"/>
          </w:tcPr>
          <w:p w14:paraId="2D869698" w14:textId="6B15CA50" w:rsidR="00772116" w:rsidRDefault="00772116" w:rsidP="00585DFE">
            <w:pPr>
              <w:pStyle w:val="RevHty"/>
            </w:pPr>
          </w:p>
        </w:tc>
        <w:tc>
          <w:tcPr>
            <w:tcW w:w="1842" w:type="dxa"/>
          </w:tcPr>
          <w:p w14:paraId="1F4C0489" w14:textId="0D586903" w:rsidR="00772116" w:rsidRDefault="00772116" w:rsidP="00585DFE">
            <w:pPr>
              <w:pStyle w:val="RevHty"/>
            </w:pPr>
          </w:p>
        </w:tc>
      </w:tr>
      <w:tr w:rsidR="00772116" w:rsidRPr="006A383C" w14:paraId="0B6D3504" w14:textId="77777777" w:rsidTr="00CE11F4">
        <w:tc>
          <w:tcPr>
            <w:tcW w:w="1242" w:type="dxa"/>
          </w:tcPr>
          <w:p w14:paraId="1559955C" w14:textId="13C145CD" w:rsidR="00772116" w:rsidRPr="00436529" w:rsidRDefault="00772116" w:rsidP="00585DFE">
            <w:pPr>
              <w:pStyle w:val="RevHty"/>
            </w:pPr>
          </w:p>
        </w:tc>
        <w:tc>
          <w:tcPr>
            <w:tcW w:w="6663" w:type="dxa"/>
          </w:tcPr>
          <w:p w14:paraId="28C3A71E" w14:textId="18641525" w:rsidR="00772116" w:rsidRPr="007B3EA6" w:rsidRDefault="00772116" w:rsidP="00585DFE">
            <w:pPr>
              <w:pStyle w:val="RevHty"/>
            </w:pPr>
          </w:p>
        </w:tc>
        <w:tc>
          <w:tcPr>
            <w:tcW w:w="1842" w:type="dxa"/>
          </w:tcPr>
          <w:p w14:paraId="74EEE251" w14:textId="528BDDD1" w:rsidR="00772116" w:rsidRDefault="00772116" w:rsidP="00585DFE">
            <w:pPr>
              <w:pStyle w:val="RevHty"/>
            </w:pPr>
          </w:p>
        </w:tc>
      </w:tr>
    </w:tbl>
    <w:p w14:paraId="77978A08" w14:textId="77777777" w:rsidR="00527862" w:rsidRDefault="00527862" w:rsidP="002D3FFD">
      <w:pPr>
        <w:pStyle w:val="TOAHeading"/>
        <w:spacing w:line="276" w:lineRule="auto"/>
        <w:rPr>
          <w:rFonts w:ascii="Arial" w:hAnsi="Arial"/>
        </w:rPr>
      </w:pPr>
    </w:p>
    <w:p w14:paraId="0B973BDC" w14:textId="77777777" w:rsidR="00527862" w:rsidRDefault="00527862" w:rsidP="002D3FFD">
      <w:pPr>
        <w:spacing w:line="276" w:lineRule="auto"/>
      </w:pPr>
      <w:r>
        <w:br w:type="page"/>
      </w:r>
    </w:p>
    <w:p w14:paraId="43E03094" w14:textId="77777777" w:rsidR="00527862" w:rsidRPr="00FF0FE1" w:rsidRDefault="00527862" w:rsidP="002D3FFD">
      <w:pPr>
        <w:pStyle w:val="TOAHeading"/>
        <w:spacing w:line="276" w:lineRule="auto"/>
        <w:rPr>
          <w:rFonts w:ascii="Arial" w:hAnsi="Arial"/>
        </w:rPr>
      </w:pPr>
      <w:r w:rsidRPr="00FF0FE1">
        <w:rPr>
          <w:rFonts w:ascii="Arial" w:hAnsi="Arial"/>
        </w:rPr>
        <w:lastRenderedPageBreak/>
        <w:t>Table of Contents</w:t>
      </w:r>
    </w:p>
    <w:p w14:paraId="3A442184" w14:textId="161CA4D2" w:rsidR="000466A2" w:rsidRDefault="00527862">
      <w:pPr>
        <w:pStyle w:val="TOC1"/>
        <w:tabs>
          <w:tab w:val="left" w:pos="576"/>
          <w:tab w:val="right" w:leader="dot" w:pos="10337"/>
        </w:tabs>
        <w:rPr>
          <w:rFonts w:asciiTheme="minorHAnsi" w:eastAsiaTheme="minorEastAsia" w:hAnsiTheme="minorHAnsi" w:cstheme="minorBidi"/>
          <w:b w:val="0"/>
          <w:noProof/>
          <w:sz w:val="22"/>
          <w:szCs w:val="22"/>
        </w:rPr>
      </w:pPr>
      <w:r w:rsidRPr="00F6291A">
        <w:rPr>
          <w:rFonts w:ascii="Arial" w:hAnsi="Arial" w:cs="Arial"/>
          <w:b w:val="0"/>
          <w:caps/>
        </w:rPr>
        <w:fldChar w:fldCharType="begin"/>
      </w:r>
      <w:r w:rsidRPr="00FF0FE1">
        <w:rPr>
          <w:rFonts w:ascii="Arial" w:hAnsi="Arial" w:cs="Arial"/>
          <w:b w:val="0"/>
          <w:caps/>
        </w:rPr>
        <w:instrText xml:space="preserve"> TOC \o "1-5" \h \z </w:instrText>
      </w:r>
      <w:r w:rsidRPr="00F6291A">
        <w:rPr>
          <w:rFonts w:ascii="Arial" w:hAnsi="Arial" w:cs="Arial"/>
          <w:b w:val="0"/>
          <w:caps/>
        </w:rPr>
        <w:fldChar w:fldCharType="separate"/>
      </w:r>
      <w:hyperlink w:anchor="_Toc533012114" w:history="1">
        <w:r w:rsidR="000466A2" w:rsidRPr="001D0298">
          <w:rPr>
            <w:rStyle w:val="Hyperlink"/>
            <w:noProof/>
            <w:snapToGrid w:val="0"/>
            <w:w w:val="0"/>
          </w:rPr>
          <w:t>1.</w:t>
        </w:r>
        <w:r w:rsidR="000466A2">
          <w:rPr>
            <w:rFonts w:asciiTheme="minorHAnsi" w:eastAsiaTheme="minorEastAsia" w:hAnsiTheme="minorHAnsi" w:cstheme="minorBidi"/>
            <w:b w:val="0"/>
            <w:noProof/>
            <w:sz w:val="22"/>
            <w:szCs w:val="22"/>
          </w:rPr>
          <w:tab/>
        </w:r>
        <w:r w:rsidR="000466A2" w:rsidRPr="001D0298">
          <w:rPr>
            <w:rStyle w:val="Hyperlink"/>
            <w:noProof/>
          </w:rPr>
          <w:t>Overview</w:t>
        </w:r>
        <w:r w:rsidR="000466A2">
          <w:rPr>
            <w:noProof/>
            <w:webHidden/>
          </w:rPr>
          <w:tab/>
        </w:r>
        <w:r w:rsidR="000466A2">
          <w:rPr>
            <w:noProof/>
            <w:webHidden/>
          </w:rPr>
          <w:fldChar w:fldCharType="begin"/>
        </w:r>
        <w:r w:rsidR="000466A2">
          <w:rPr>
            <w:noProof/>
            <w:webHidden/>
          </w:rPr>
          <w:instrText xml:space="preserve"> PAGEREF _Toc533012114 \h </w:instrText>
        </w:r>
        <w:r w:rsidR="000466A2">
          <w:rPr>
            <w:noProof/>
            <w:webHidden/>
          </w:rPr>
        </w:r>
        <w:r w:rsidR="000466A2">
          <w:rPr>
            <w:noProof/>
            <w:webHidden/>
          </w:rPr>
          <w:fldChar w:fldCharType="separate"/>
        </w:r>
        <w:r w:rsidR="000466A2">
          <w:rPr>
            <w:noProof/>
            <w:webHidden/>
          </w:rPr>
          <w:t>4</w:t>
        </w:r>
        <w:r w:rsidR="000466A2">
          <w:rPr>
            <w:noProof/>
            <w:webHidden/>
          </w:rPr>
          <w:fldChar w:fldCharType="end"/>
        </w:r>
      </w:hyperlink>
    </w:p>
    <w:p w14:paraId="62C6901B" w14:textId="5276F747" w:rsidR="000466A2" w:rsidRDefault="00056B8D">
      <w:pPr>
        <w:pStyle w:val="TOC2"/>
        <w:tabs>
          <w:tab w:val="left" w:pos="1152"/>
          <w:tab w:val="right" w:leader="dot" w:pos="10337"/>
        </w:tabs>
        <w:rPr>
          <w:rFonts w:asciiTheme="minorHAnsi" w:eastAsiaTheme="minorEastAsia" w:hAnsiTheme="minorHAnsi" w:cstheme="minorBidi"/>
          <w:sz w:val="22"/>
          <w:szCs w:val="22"/>
        </w:rPr>
      </w:pPr>
      <w:hyperlink w:anchor="_Toc533012115" w:history="1">
        <w:r w:rsidR="000466A2" w:rsidRPr="001D0298">
          <w:rPr>
            <w:rStyle w:val="Hyperlink"/>
          </w:rPr>
          <w:t>1.1</w:t>
        </w:r>
        <w:r w:rsidR="000466A2">
          <w:rPr>
            <w:rFonts w:asciiTheme="minorHAnsi" w:eastAsiaTheme="minorEastAsia" w:hAnsiTheme="minorHAnsi" w:cstheme="minorBidi"/>
            <w:sz w:val="22"/>
            <w:szCs w:val="22"/>
          </w:rPr>
          <w:tab/>
        </w:r>
        <w:r w:rsidR="000466A2" w:rsidRPr="001D0298">
          <w:rPr>
            <w:rStyle w:val="Hyperlink"/>
          </w:rPr>
          <w:t>Purpose of this Document</w:t>
        </w:r>
        <w:r w:rsidR="000466A2">
          <w:rPr>
            <w:webHidden/>
          </w:rPr>
          <w:tab/>
        </w:r>
        <w:r w:rsidR="000466A2">
          <w:rPr>
            <w:webHidden/>
          </w:rPr>
          <w:fldChar w:fldCharType="begin"/>
        </w:r>
        <w:r w:rsidR="000466A2">
          <w:rPr>
            <w:webHidden/>
          </w:rPr>
          <w:instrText xml:space="preserve"> PAGEREF _Toc533012115 \h </w:instrText>
        </w:r>
        <w:r w:rsidR="000466A2">
          <w:rPr>
            <w:webHidden/>
          </w:rPr>
        </w:r>
        <w:r w:rsidR="000466A2">
          <w:rPr>
            <w:webHidden/>
          </w:rPr>
          <w:fldChar w:fldCharType="separate"/>
        </w:r>
        <w:r w:rsidR="000466A2">
          <w:rPr>
            <w:webHidden/>
          </w:rPr>
          <w:t>4</w:t>
        </w:r>
        <w:r w:rsidR="000466A2">
          <w:rPr>
            <w:webHidden/>
          </w:rPr>
          <w:fldChar w:fldCharType="end"/>
        </w:r>
      </w:hyperlink>
    </w:p>
    <w:p w14:paraId="76933CC3" w14:textId="0073F18C" w:rsidR="000466A2" w:rsidRDefault="00056B8D">
      <w:pPr>
        <w:pStyle w:val="TOC1"/>
        <w:tabs>
          <w:tab w:val="left" w:pos="576"/>
          <w:tab w:val="right" w:leader="dot" w:pos="10337"/>
        </w:tabs>
        <w:rPr>
          <w:rFonts w:asciiTheme="minorHAnsi" w:eastAsiaTheme="minorEastAsia" w:hAnsiTheme="minorHAnsi" w:cstheme="minorBidi"/>
          <w:b w:val="0"/>
          <w:noProof/>
          <w:sz w:val="22"/>
          <w:szCs w:val="22"/>
        </w:rPr>
      </w:pPr>
      <w:hyperlink w:anchor="_Toc533012116" w:history="1">
        <w:r w:rsidR="000466A2" w:rsidRPr="001D0298">
          <w:rPr>
            <w:rStyle w:val="Hyperlink"/>
            <w:noProof/>
            <w:snapToGrid w:val="0"/>
            <w:w w:val="0"/>
          </w:rPr>
          <w:t>2.</w:t>
        </w:r>
        <w:r w:rsidR="000466A2">
          <w:rPr>
            <w:rFonts w:asciiTheme="minorHAnsi" w:eastAsiaTheme="minorEastAsia" w:hAnsiTheme="minorHAnsi" w:cstheme="minorBidi"/>
            <w:b w:val="0"/>
            <w:noProof/>
            <w:sz w:val="22"/>
            <w:szCs w:val="22"/>
          </w:rPr>
          <w:tab/>
        </w:r>
        <w:r w:rsidR="000466A2" w:rsidRPr="001D0298">
          <w:rPr>
            <w:rStyle w:val="Hyperlink"/>
            <w:noProof/>
          </w:rPr>
          <w:t>Messaging Tab Changes</w:t>
        </w:r>
        <w:r w:rsidR="000466A2">
          <w:rPr>
            <w:noProof/>
            <w:webHidden/>
          </w:rPr>
          <w:tab/>
        </w:r>
        <w:r w:rsidR="000466A2">
          <w:rPr>
            <w:noProof/>
            <w:webHidden/>
          </w:rPr>
          <w:fldChar w:fldCharType="begin"/>
        </w:r>
        <w:r w:rsidR="000466A2">
          <w:rPr>
            <w:noProof/>
            <w:webHidden/>
          </w:rPr>
          <w:instrText xml:space="preserve"> PAGEREF _Toc533012116 \h </w:instrText>
        </w:r>
        <w:r w:rsidR="000466A2">
          <w:rPr>
            <w:noProof/>
            <w:webHidden/>
          </w:rPr>
        </w:r>
        <w:r w:rsidR="000466A2">
          <w:rPr>
            <w:noProof/>
            <w:webHidden/>
          </w:rPr>
          <w:fldChar w:fldCharType="separate"/>
        </w:r>
        <w:r w:rsidR="000466A2">
          <w:rPr>
            <w:noProof/>
            <w:webHidden/>
          </w:rPr>
          <w:t>4</w:t>
        </w:r>
        <w:r w:rsidR="000466A2">
          <w:rPr>
            <w:noProof/>
            <w:webHidden/>
          </w:rPr>
          <w:fldChar w:fldCharType="end"/>
        </w:r>
      </w:hyperlink>
    </w:p>
    <w:p w14:paraId="098F06B2" w14:textId="0E660D39" w:rsidR="000466A2" w:rsidRDefault="00056B8D">
      <w:pPr>
        <w:pStyle w:val="TOC2"/>
        <w:tabs>
          <w:tab w:val="left" w:pos="1152"/>
          <w:tab w:val="right" w:leader="dot" w:pos="10337"/>
        </w:tabs>
        <w:rPr>
          <w:rFonts w:asciiTheme="minorHAnsi" w:eastAsiaTheme="minorEastAsia" w:hAnsiTheme="minorHAnsi" w:cstheme="minorBidi"/>
          <w:sz w:val="22"/>
          <w:szCs w:val="22"/>
        </w:rPr>
      </w:pPr>
      <w:hyperlink w:anchor="_Toc533012117" w:history="1">
        <w:r w:rsidR="000466A2" w:rsidRPr="001D0298">
          <w:rPr>
            <w:rStyle w:val="Hyperlink"/>
          </w:rPr>
          <w:t>2.1</w:t>
        </w:r>
        <w:r w:rsidR="000466A2">
          <w:rPr>
            <w:rFonts w:asciiTheme="minorHAnsi" w:eastAsiaTheme="minorEastAsia" w:hAnsiTheme="minorHAnsi" w:cstheme="minorBidi"/>
            <w:sz w:val="22"/>
            <w:szCs w:val="22"/>
          </w:rPr>
          <w:tab/>
        </w:r>
        <w:r w:rsidR="000466A2" w:rsidRPr="001D0298">
          <w:rPr>
            <w:rStyle w:val="Hyperlink"/>
          </w:rPr>
          <w:t>New Messaging Tab</w:t>
        </w:r>
        <w:r w:rsidR="000466A2">
          <w:rPr>
            <w:webHidden/>
          </w:rPr>
          <w:tab/>
        </w:r>
        <w:r w:rsidR="000466A2">
          <w:rPr>
            <w:webHidden/>
          </w:rPr>
          <w:fldChar w:fldCharType="begin"/>
        </w:r>
        <w:r w:rsidR="000466A2">
          <w:rPr>
            <w:webHidden/>
          </w:rPr>
          <w:instrText xml:space="preserve"> PAGEREF _Toc533012117 \h </w:instrText>
        </w:r>
        <w:r w:rsidR="000466A2">
          <w:rPr>
            <w:webHidden/>
          </w:rPr>
        </w:r>
        <w:r w:rsidR="000466A2">
          <w:rPr>
            <w:webHidden/>
          </w:rPr>
          <w:fldChar w:fldCharType="separate"/>
        </w:r>
        <w:r w:rsidR="000466A2">
          <w:rPr>
            <w:webHidden/>
          </w:rPr>
          <w:t>4</w:t>
        </w:r>
        <w:r w:rsidR="000466A2">
          <w:rPr>
            <w:webHidden/>
          </w:rPr>
          <w:fldChar w:fldCharType="end"/>
        </w:r>
      </w:hyperlink>
    </w:p>
    <w:p w14:paraId="4F0085E6" w14:textId="4D1A3366" w:rsidR="000466A2" w:rsidRDefault="00056B8D">
      <w:pPr>
        <w:pStyle w:val="TOC3"/>
        <w:tabs>
          <w:tab w:val="left" w:pos="1920"/>
          <w:tab w:val="right" w:leader="dot" w:pos="10337"/>
        </w:tabs>
        <w:rPr>
          <w:rFonts w:asciiTheme="minorHAnsi" w:eastAsiaTheme="minorEastAsia" w:hAnsiTheme="minorHAnsi" w:cstheme="minorBidi"/>
          <w:noProof/>
          <w:sz w:val="22"/>
          <w:szCs w:val="22"/>
        </w:rPr>
      </w:pPr>
      <w:hyperlink w:anchor="_Toc533012118" w:history="1">
        <w:r w:rsidR="000466A2" w:rsidRPr="001D0298">
          <w:rPr>
            <w:rStyle w:val="Hyperlink"/>
            <w:bCs/>
            <w:iCs/>
            <w:noProof/>
          </w:rPr>
          <w:t>2.1.1</w:t>
        </w:r>
        <w:r w:rsidR="000466A2">
          <w:rPr>
            <w:rFonts w:asciiTheme="minorHAnsi" w:eastAsiaTheme="minorEastAsia" w:hAnsiTheme="minorHAnsi" w:cstheme="minorBidi"/>
            <w:noProof/>
            <w:sz w:val="22"/>
            <w:szCs w:val="22"/>
          </w:rPr>
          <w:tab/>
        </w:r>
        <w:r w:rsidR="000466A2" w:rsidRPr="001D0298">
          <w:rPr>
            <w:rStyle w:val="Hyperlink"/>
            <w:rFonts w:cs="Arial"/>
            <w:bCs/>
            <w:iCs/>
            <w:noProof/>
          </w:rPr>
          <w:t>Template link section</w:t>
        </w:r>
        <w:r w:rsidR="000466A2">
          <w:rPr>
            <w:noProof/>
            <w:webHidden/>
          </w:rPr>
          <w:tab/>
        </w:r>
        <w:r w:rsidR="000466A2">
          <w:rPr>
            <w:noProof/>
            <w:webHidden/>
          </w:rPr>
          <w:fldChar w:fldCharType="begin"/>
        </w:r>
        <w:r w:rsidR="000466A2">
          <w:rPr>
            <w:noProof/>
            <w:webHidden/>
          </w:rPr>
          <w:instrText xml:space="preserve"> PAGEREF _Toc533012118 \h </w:instrText>
        </w:r>
        <w:r w:rsidR="000466A2">
          <w:rPr>
            <w:noProof/>
            <w:webHidden/>
          </w:rPr>
        </w:r>
        <w:r w:rsidR="000466A2">
          <w:rPr>
            <w:noProof/>
            <w:webHidden/>
          </w:rPr>
          <w:fldChar w:fldCharType="separate"/>
        </w:r>
        <w:r w:rsidR="000466A2">
          <w:rPr>
            <w:noProof/>
            <w:webHidden/>
          </w:rPr>
          <w:t>4</w:t>
        </w:r>
        <w:r w:rsidR="000466A2">
          <w:rPr>
            <w:noProof/>
            <w:webHidden/>
          </w:rPr>
          <w:fldChar w:fldCharType="end"/>
        </w:r>
      </w:hyperlink>
    </w:p>
    <w:p w14:paraId="621D9AF9" w14:textId="581E76FB" w:rsidR="000466A2" w:rsidRDefault="00056B8D">
      <w:pPr>
        <w:pStyle w:val="TOC1"/>
        <w:tabs>
          <w:tab w:val="left" w:pos="576"/>
          <w:tab w:val="right" w:leader="dot" w:pos="10337"/>
        </w:tabs>
        <w:rPr>
          <w:rFonts w:asciiTheme="minorHAnsi" w:eastAsiaTheme="minorEastAsia" w:hAnsiTheme="minorHAnsi" w:cstheme="minorBidi"/>
          <w:b w:val="0"/>
          <w:noProof/>
          <w:sz w:val="22"/>
          <w:szCs w:val="22"/>
        </w:rPr>
      </w:pPr>
      <w:hyperlink w:anchor="_Toc533012119" w:history="1">
        <w:r w:rsidR="000466A2" w:rsidRPr="001D0298">
          <w:rPr>
            <w:rStyle w:val="Hyperlink"/>
            <w:noProof/>
            <w:snapToGrid w:val="0"/>
            <w:w w:val="0"/>
          </w:rPr>
          <w:t>3.</w:t>
        </w:r>
        <w:r w:rsidR="000466A2">
          <w:rPr>
            <w:rFonts w:asciiTheme="minorHAnsi" w:eastAsiaTheme="minorEastAsia" w:hAnsiTheme="minorHAnsi" w:cstheme="minorBidi"/>
            <w:b w:val="0"/>
            <w:noProof/>
            <w:sz w:val="22"/>
            <w:szCs w:val="22"/>
          </w:rPr>
          <w:tab/>
        </w:r>
        <w:r w:rsidR="000466A2" w:rsidRPr="001D0298">
          <w:rPr>
            <w:rStyle w:val="Hyperlink"/>
            <w:noProof/>
          </w:rPr>
          <w:t>Schema Changes</w:t>
        </w:r>
        <w:r w:rsidR="000466A2">
          <w:rPr>
            <w:noProof/>
            <w:webHidden/>
          </w:rPr>
          <w:tab/>
        </w:r>
        <w:r w:rsidR="000466A2">
          <w:rPr>
            <w:noProof/>
            <w:webHidden/>
          </w:rPr>
          <w:fldChar w:fldCharType="begin"/>
        </w:r>
        <w:r w:rsidR="000466A2">
          <w:rPr>
            <w:noProof/>
            <w:webHidden/>
          </w:rPr>
          <w:instrText xml:space="preserve"> PAGEREF _Toc533012119 \h </w:instrText>
        </w:r>
        <w:r w:rsidR="000466A2">
          <w:rPr>
            <w:noProof/>
            <w:webHidden/>
          </w:rPr>
        </w:r>
        <w:r w:rsidR="000466A2">
          <w:rPr>
            <w:noProof/>
            <w:webHidden/>
          </w:rPr>
          <w:fldChar w:fldCharType="separate"/>
        </w:r>
        <w:r w:rsidR="000466A2">
          <w:rPr>
            <w:noProof/>
            <w:webHidden/>
          </w:rPr>
          <w:t>6</w:t>
        </w:r>
        <w:r w:rsidR="000466A2">
          <w:rPr>
            <w:noProof/>
            <w:webHidden/>
          </w:rPr>
          <w:fldChar w:fldCharType="end"/>
        </w:r>
      </w:hyperlink>
    </w:p>
    <w:p w14:paraId="24CF3B2B" w14:textId="24B3FC4A" w:rsidR="000466A2" w:rsidRDefault="00056B8D">
      <w:pPr>
        <w:pStyle w:val="TOC1"/>
        <w:tabs>
          <w:tab w:val="left" w:pos="576"/>
          <w:tab w:val="right" w:leader="dot" w:pos="10337"/>
        </w:tabs>
        <w:rPr>
          <w:rStyle w:val="Hyperlink"/>
          <w:noProof/>
        </w:rPr>
      </w:pPr>
      <w:hyperlink w:anchor="_Toc533012120" w:history="1">
        <w:r w:rsidR="000466A2" w:rsidRPr="001D0298">
          <w:rPr>
            <w:rStyle w:val="Hyperlink"/>
            <w:noProof/>
            <w:snapToGrid w:val="0"/>
            <w:w w:val="0"/>
          </w:rPr>
          <w:t>4.</w:t>
        </w:r>
        <w:r w:rsidR="000466A2">
          <w:rPr>
            <w:rFonts w:asciiTheme="minorHAnsi" w:eastAsiaTheme="minorEastAsia" w:hAnsiTheme="minorHAnsi" w:cstheme="minorBidi"/>
            <w:b w:val="0"/>
            <w:noProof/>
            <w:sz w:val="22"/>
            <w:szCs w:val="22"/>
          </w:rPr>
          <w:tab/>
        </w:r>
        <w:r w:rsidR="000466A2" w:rsidRPr="001D0298">
          <w:rPr>
            <w:rStyle w:val="Hyperlink"/>
            <w:noProof/>
          </w:rPr>
          <w:t>Queries and Clarification</w:t>
        </w:r>
        <w:r w:rsidR="000466A2">
          <w:rPr>
            <w:noProof/>
            <w:webHidden/>
          </w:rPr>
          <w:tab/>
        </w:r>
        <w:r w:rsidR="000466A2">
          <w:rPr>
            <w:noProof/>
            <w:webHidden/>
          </w:rPr>
          <w:fldChar w:fldCharType="begin"/>
        </w:r>
        <w:r w:rsidR="000466A2">
          <w:rPr>
            <w:noProof/>
            <w:webHidden/>
          </w:rPr>
          <w:instrText xml:space="preserve"> PAGEREF _Toc533012120 \h </w:instrText>
        </w:r>
        <w:r w:rsidR="000466A2">
          <w:rPr>
            <w:noProof/>
            <w:webHidden/>
          </w:rPr>
        </w:r>
        <w:r w:rsidR="000466A2">
          <w:rPr>
            <w:noProof/>
            <w:webHidden/>
          </w:rPr>
          <w:fldChar w:fldCharType="separate"/>
        </w:r>
        <w:r w:rsidR="000466A2">
          <w:rPr>
            <w:noProof/>
            <w:webHidden/>
          </w:rPr>
          <w:t>7</w:t>
        </w:r>
        <w:r w:rsidR="000466A2">
          <w:rPr>
            <w:noProof/>
            <w:webHidden/>
          </w:rPr>
          <w:fldChar w:fldCharType="end"/>
        </w:r>
      </w:hyperlink>
    </w:p>
    <w:p w14:paraId="68EE9AC2" w14:textId="33A45BBD" w:rsidR="000466A2" w:rsidRPr="000466A2" w:rsidRDefault="000466A2" w:rsidP="000466A2">
      <w:pPr>
        <w:rPr>
          <w:rFonts w:ascii="Arial Bold" w:hAnsi="Arial Bold"/>
          <w:b/>
          <w:noProof/>
          <w:color w:val="0000FF"/>
          <w:sz w:val="20"/>
          <w:u w:val="single"/>
        </w:rPr>
      </w:pPr>
      <w:r>
        <w:rPr>
          <w:rStyle w:val="Hyperlink"/>
          <w:noProof/>
        </w:rPr>
        <w:br w:type="page"/>
      </w:r>
    </w:p>
    <w:p w14:paraId="2E604AA8" w14:textId="75402E7B" w:rsidR="00527862" w:rsidRPr="00FF0FE1" w:rsidRDefault="00527862" w:rsidP="002D3FFD">
      <w:pPr>
        <w:pStyle w:val="Heading1"/>
        <w:numPr>
          <w:ilvl w:val="0"/>
          <w:numId w:val="9"/>
        </w:numPr>
        <w:spacing w:line="276" w:lineRule="auto"/>
        <w:jc w:val="center"/>
      </w:pPr>
      <w:r w:rsidRPr="00F6291A">
        <w:rPr>
          <w:rFonts w:ascii="Arial" w:hAnsi="Arial" w:cs="Arial"/>
          <w:caps/>
        </w:rPr>
        <w:lastRenderedPageBreak/>
        <w:fldChar w:fldCharType="end"/>
      </w:r>
      <w:r w:rsidRPr="003E7BAE">
        <w:t xml:space="preserve"> </w:t>
      </w:r>
      <w:bookmarkStart w:id="1" w:name="_Toc533012114"/>
      <w:r w:rsidRPr="00FF0FE1">
        <w:t>Overview</w:t>
      </w:r>
      <w:bookmarkEnd w:id="1"/>
      <w:r w:rsidRPr="00FF0FE1">
        <w:tab/>
      </w:r>
    </w:p>
    <w:p w14:paraId="3F1CE6EC" w14:textId="77777777" w:rsidR="00527862" w:rsidRPr="00FF0FE1" w:rsidRDefault="00527862" w:rsidP="002D3FFD">
      <w:pPr>
        <w:pStyle w:val="Heading2"/>
        <w:numPr>
          <w:ilvl w:val="1"/>
          <w:numId w:val="9"/>
        </w:numPr>
        <w:spacing w:line="276" w:lineRule="auto"/>
        <w:rPr>
          <w:rFonts w:ascii="Arial" w:hAnsi="Arial"/>
        </w:rPr>
      </w:pPr>
      <w:bookmarkStart w:id="2" w:name="_Toc533012115"/>
      <w:r w:rsidRPr="00FF0FE1">
        <w:rPr>
          <w:rFonts w:ascii="Arial" w:hAnsi="Arial"/>
        </w:rPr>
        <w:t>Purpose of this Document</w:t>
      </w:r>
      <w:bookmarkEnd w:id="2"/>
    </w:p>
    <w:p w14:paraId="7E0DE6CE" w14:textId="5A581330" w:rsidR="007921D5" w:rsidRDefault="000B2690" w:rsidP="002D3FFD">
      <w:pPr>
        <w:spacing w:line="276" w:lineRule="auto"/>
        <w:jc w:val="both"/>
      </w:pPr>
      <w:r>
        <w:t xml:space="preserve">The purpose of </w:t>
      </w:r>
      <w:r w:rsidR="00F87465">
        <w:t xml:space="preserve">this document is to explain the implementation of the new messaging tab in the </w:t>
      </w:r>
      <w:r w:rsidR="00C219B1">
        <w:t>Provider</w:t>
      </w:r>
      <w:r w:rsidR="00F87465">
        <w:t xml:space="preserve"> portal.</w:t>
      </w:r>
      <w:r w:rsidR="00A85090">
        <w:t xml:space="preserve"> </w:t>
      </w:r>
      <w:r w:rsidR="007921D5">
        <w:t>The document also includes the implementation approach and schema changes.</w:t>
      </w:r>
    </w:p>
    <w:p w14:paraId="21AE45CF" w14:textId="77777777" w:rsidR="00527862" w:rsidRDefault="00527862" w:rsidP="002D3FFD">
      <w:pPr>
        <w:spacing w:line="276" w:lineRule="auto"/>
        <w:jc w:val="both"/>
      </w:pPr>
    </w:p>
    <w:p w14:paraId="35B8DAAF" w14:textId="1E9C481B" w:rsidR="00527862" w:rsidRPr="00FF0FE1" w:rsidRDefault="002E2DF5" w:rsidP="002D3FFD">
      <w:pPr>
        <w:pStyle w:val="Heading1"/>
        <w:numPr>
          <w:ilvl w:val="0"/>
          <w:numId w:val="9"/>
        </w:numPr>
        <w:spacing w:line="276" w:lineRule="auto"/>
        <w:jc w:val="center"/>
      </w:pPr>
      <w:bookmarkStart w:id="3" w:name="_Toc533012116"/>
      <w:r>
        <w:t xml:space="preserve">Messaging Tab </w:t>
      </w:r>
      <w:r w:rsidR="00A06A57">
        <w:t>Changes</w:t>
      </w:r>
      <w:bookmarkEnd w:id="3"/>
    </w:p>
    <w:p w14:paraId="3AC78801" w14:textId="02A71DCA" w:rsidR="000E2A47" w:rsidRDefault="00050E3E" w:rsidP="002D3FFD">
      <w:pPr>
        <w:pStyle w:val="Heading2"/>
        <w:numPr>
          <w:ilvl w:val="1"/>
          <w:numId w:val="9"/>
        </w:numPr>
        <w:spacing w:line="276" w:lineRule="auto"/>
        <w:rPr>
          <w:rFonts w:ascii="Arial" w:hAnsi="Arial"/>
        </w:rPr>
      </w:pPr>
      <w:bookmarkStart w:id="4" w:name="_Toc533012117"/>
      <w:r>
        <w:rPr>
          <w:rFonts w:ascii="Arial" w:hAnsi="Arial"/>
        </w:rPr>
        <w:t>New</w:t>
      </w:r>
      <w:r w:rsidR="00033846">
        <w:rPr>
          <w:rFonts w:ascii="Arial" w:hAnsi="Arial"/>
        </w:rPr>
        <w:t xml:space="preserve"> Messaging</w:t>
      </w:r>
      <w:r>
        <w:rPr>
          <w:rFonts w:ascii="Arial" w:hAnsi="Arial"/>
        </w:rPr>
        <w:t xml:space="preserve"> Tab</w:t>
      </w:r>
      <w:bookmarkEnd w:id="4"/>
    </w:p>
    <w:p w14:paraId="682C14ED" w14:textId="241A835F" w:rsidR="00050E3E" w:rsidRDefault="00050E3E" w:rsidP="00050E3E">
      <w:r>
        <w:t>New Tab named “</w:t>
      </w:r>
      <w:r w:rsidR="00A85090">
        <w:t xml:space="preserve">Partner </w:t>
      </w:r>
      <w:r>
        <w:t xml:space="preserve">Messaging” is created in </w:t>
      </w:r>
      <w:r w:rsidR="00A85090">
        <w:t>Provider</w:t>
      </w:r>
      <w:r>
        <w:t xml:space="preserve"> Portal Tabs.</w:t>
      </w:r>
    </w:p>
    <w:p w14:paraId="0C3D7D2E" w14:textId="5E10F3B7" w:rsidR="00050E3E" w:rsidRDefault="00050E3E" w:rsidP="00050E3E"/>
    <w:p w14:paraId="4B628CA5" w14:textId="65F79282" w:rsidR="00050E3E" w:rsidRDefault="00050E3E" w:rsidP="00050E3E">
      <w:r>
        <w:t>Position of Tab: “</w:t>
      </w:r>
      <w:r w:rsidR="004322E5">
        <w:t>Partner Messaging</w:t>
      </w:r>
      <w:r>
        <w:t>” tab is created to the right of “</w:t>
      </w:r>
      <w:r w:rsidR="004322E5">
        <w:t>Messaging</w:t>
      </w:r>
      <w:r>
        <w:t>” tab.</w:t>
      </w:r>
    </w:p>
    <w:p w14:paraId="155FCFCD" w14:textId="2E6CF440" w:rsidR="00033846" w:rsidRDefault="00033846" w:rsidP="00050E3E"/>
    <w:p w14:paraId="3856F7D2" w14:textId="752929E0" w:rsidR="00033846" w:rsidRDefault="00033846" w:rsidP="00050E3E">
      <w:r>
        <w:t xml:space="preserve">Clicking on </w:t>
      </w:r>
      <w:r w:rsidR="00D33B2B">
        <w:t xml:space="preserve">Partner </w:t>
      </w:r>
      <w:r>
        <w:t xml:space="preserve">Messaging Tab opens page with </w:t>
      </w:r>
      <w:r w:rsidR="007814B4">
        <w:t>a template link on left side of the screen.</w:t>
      </w:r>
    </w:p>
    <w:p w14:paraId="4738620C" w14:textId="5650482D" w:rsidR="007814B4" w:rsidRDefault="007814B4" w:rsidP="007814B4">
      <w:pPr>
        <w:pStyle w:val="ListParagraph"/>
      </w:pPr>
    </w:p>
    <w:p w14:paraId="275F6F0B" w14:textId="5AF8411D" w:rsidR="005630E7" w:rsidRPr="00CE3352" w:rsidRDefault="007814B4" w:rsidP="005630E7">
      <w:pPr>
        <w:pStyle w:val="Heading3"/>
        <w:numPr>
          <w:ilvl w:val="2"/>
          <w:numId w:val="9"/>
        </w:numPr>
        <w:spacing w:line="276" w:lineRule="auto"/>
        <w:rPr>
          <w:rFonts w:ascii="Arial" w:hAnsi="Arial" w:cs="Arial"/>
          <w:bCs/>
          <w:iCs/>
          <w:color w:val="0000FF"/>
          <w:sz w:val="28"/>
          <w:szCs w:val="28"/>
        </w:rPr>
      </w:pPr>
      <w:bookmarkStart w:id="5" w:name="_Toc533012118"/>
      <w:r w:rsidRPr="00CE3352">
        <w:rPr>
          <w:rFonts w:ascii="Arial" w:hAnsi="Arial" w:cs="Arial"/>
          <w:bCs/>
          <w:iCs/>
          <w:color w:val="0000FF"/>
          <w:sz w:val="28"/>
          <w:szCs w:val="28"/>
        </w:rPr>
        <w:t>Template</w:t>
      </w:r>
      <w:r w:rsidR="005630E7" w:rsidRPr="00CE3352">
        <w:rPr>
          <w:rFonts w:ascii="Arial" w:hAnsi="Arial" w:cs="Arial"/>
          <w:bCs/>
          <w:iCs/>
          <w:color w:val="0000FF"/>
          <w:sz w:val="28"/>
          <w:szCs w:val="28"/>
        </w:rPr>
        <w:t xml:space="preserve"> link</w:t>
      </w:r>
      <w:r w:rsidRPr="00CE3352">
        <w:rPr>
          <w:rFonts w:ascii="Arial" w:hAnsi="Arial" w:cs="Arial"/>
          <w:bCs/>
          <w:iCs/>
          <w:color w:val="0000FF"/>
          <w:sz w:val="28"/>
          <w:szCs w:val="28"/>
        </w:rPr>
        <w:t xml:space="preserve"> section</w:t>
      </w:r>
      <w:bookmarkEnd w:id="5"/>
    </w:p>
    <w:p w14:paraId="7229101D" w14:textId="5B159779" w:rsidR="005630E7" w:rsidRDefault="001E6AD0" w:rsidP="005630E7">
      <w:pPr>
        <w:spacing w:line="276" w:lineRule="auto"/>
      </w:pPr>
      <w:r>
        <w:t xml:space="preserve">On clicking the </w:t>
      </w:r>
      <w:r w:rsidR="005F4628">
        <w:t>template</w:t>
      </w:r>
      <w:r>
        <w:t xml:space="preserve"> link, </w:t>
      </w:r>
      <w:r w:rsidR="005A4958">
        <w:t>provider can create new templates</w:t>
      </w:r>
      <w:r w:rsidR="009E78AD">
        <w:t xml:space="preserve"> in template screen.</w:t>
      </w:r>
    </w:p>
    <w:p w14:paraId="511EFA1C" w14:textId="2E812A23" w:rsidR="00D03FB0" w:rsidRDefault="00D03FB0" w:rsidP="00C82F06">
      <w:pPr>
        <w:pStyle w:val="ListParagraph"/>
        <w:numPr>
          <w:ilvl w:val="0"/>
          <w:numId w:val="12"/>
        </w:numPr>
        <w:spacing w:line="276" w:lineRule="auto"/>
        <w:rPr>
          <w:rFonts w:ascii="Times New Roman" w:hAnsi="Times New Roman"/>
          <w:sz w:val="24"/>
          <w:szCs w:val="24"/>
        </w:rPr>
      </w:pPr>
      <w:r>
        <w:rPr>
          <w:rFonts w:ascii="Times New Roman" w:hAnsi="Times New Roman"/>
          <w:sz w:val="24"/>
          <w:szCs w:val="24"/>
        </w:rPr>
        <w:t>Screen title:</w:t>
      </w:r>
      <w:r w:rsidR="002F07AF">
        <w:rPr>
          <w:rFonts w:ascii="Times New Roman" w:hAnsi="Times New Roman"/>
          <w:sz w:val="24"/>
          <w:szCs w:val="24"/>
        </w:rPr>
        <w:t xml:space="preserve"> Partner templates</w:t>
      </w:r>
      <w:r w:rsidR="00894DA9">
        <w:rPr>
          <w:rFonts w:ascii="Times New Roman" w:hAnsi="Times New Roman"/>
          <w:sz w:val="24"/>
          <w:szCs w:val="24"/>
        </w:rPr>
        <w:t xml:space="preserve">. </w:t>
      </w:r>
    </w:p>
    <w:p w14:paraId="4E4CEE0B" w14:textId="250F58F8" w:rsidR="001E6AD0" w:rsidRDefault="00A516ED" w:rsidP="00C82F06">
      <w:pPr>
        <w:pStyle w:val="ListParagraph"/>
        <w:numPr>
          <w:ilvl w:val="0"/>
          <w:numId w:val="12"/>
        </w:numPr>
        <w:spacing w:line="276" w:lineRule="auto"/>
        <w:rPr>
          <w:rFonts w:ascii="Times New Roman" w:hAnsi="Times New Roman"/>
          <w:sz w:val="24"/>
          <w:szCs w:val="24"/>
        </w:rPr>
      </w:pPr>
      <w:r>
        <w:rPr>
          <w:rFonts w:ascii="Times New Roman" w:hAnsi="Times New Roman"/>
          <w:sz w:val="24"/>
          <w:szCs w:val="24"/>
        </w:rPr>
        <w:t xml:space="preserve">Below the </w:t>
      </w:r>
      <w:r w:rsidR="009E78AD">
        <w:rPr>
          <w:rFonts w:ascii="Times New Roman" w:hAnsi="Times New Roman"/>
          <w:sz w:val="24"/>
          <w:szCs w:val="24"/>
        </w:rPr>
        <w:t>screen tittle</w:t>
      </w:r>
      <w:r>
        <w:rPr>
          <w:rFonts w:ascii="Times New Roman" w:hAnsi="Times New Roman"/>
          <w:sz w:val="24"/>
          <w:szCs w:val="24"/>
        </w:rPr>
        <w:t>, the buttons Add, Edit</w:t>
      </w:r>
      <w:r w:rsidR="003D1F52">
        <w:rPr>
          <w:rFonts w:ascii="Times New Roman" w:hAnsi="Times New Roman"/>
          <w:sz w:val="24"/>
          <w:szCs w:val="24"/>
        </w:rPr>
        <w:t>, Enable and disable buttons will be displayed horizontally.</w:t>
      </w:r>
    </w:p>
    <w:p w14:paraId="0C1405BC" w14:textId="3778316A" w:rsidR="008C0BBD" w:rsidRPr="00DB4F2A" w:rsidRDefault="005A497F" w:rsidP="00DB4F2A">
      <w:pPr>
        <w:pStyle w:val="ListParagraph"/>
        <w:numPr>
          <w:ilvl w:val="0"/>
          <w:numId w:val="12"/>
        </w:numPr>
        <w:spacing w:line="276" w:lineRule="auto"/>
      </w:pPr>
      <w:r>
        <w:rPr>
          <w:rFonts w:ascii="Times New Roman" w:hAnsi="Times New Roman"/>
          <w:sz w:val="24"/>
          <w:szCs w:val="24"/>
        </w:rPr>
        <w:t xml:space="preserve">Below the buttons, a table with </w:t>
      </w:r>
      <w:r w:rsidR="001F6113">
        <w:rPr>
          <w:rFonts w:ascii="Times New Roman" w:hAnsi="Times New Roman"/>
          <w:sz w:val="24"/>
          <w:szCs w:val="24"/>
        </w:rPr>
        <w:t>templates</w:t>
      </w:r>
      <w:r>
        <w:rPr>
          <w:rFonts w:ascii="Times New Roman" w:hAnsi="Times New Roman"/>
          <w:sz w:val="24"/>
          <w:szCs w:val="24"/>
        </w:rPr>
        <w:t xml:space="preserve"> will be displayed. </w:t>
      </w:r>
      <w:r w:rsidR="00DB4F2A">
        <w:rPr>
          <w:rFonts w:ascii="Times New Roman" w:hAnsi="Times New Roman"/>
          <w:sz w:val="24"/>
          <w:szCs w:val="24"/>
        </w:rPr>
        <w:t>It has three columns.</w:t>
      </w:r>
    </w:p>
    <w:p w14:paraId="190C8F1E" w14:textId="2DFA00DB" w:rsidR="00DB4F2A" w:rsidRPr="00496054" w:rsidRDefault="00DB4F2A" w:rsidP="00DB4F2A">
      <w:pPr>
        <w:pStyle w:val="ListParagraph"/>
        <w:numPr>
          <w:ilvl w:val="0"/>
          <w:numId w:val="22"/>
        </w:numPr>
        <w:spacing w:line="276" w:lineRule="auto"/>
        <w:rPr>
          <w:rFonts w:ascii="Times New Roman" w:hAnsi="Times New Roman"/>
          <w:sz w:val="24"/>
          <w:szCs w:val="24"/>
        </w:rPr>
      </w:pPr>
      <w:r w:rsidRPr="00496054">
        <w:rPr>
          <w:rFonts w:ascii="Times New Roman" w:hAnsi="Times New Roman"/>
          <w:sz w:val="24"/>
          <w:szCs w:val="24"/>
        </w:rPr>
        <w:t>Template Name:  It is the name of template and it contains a link. Once clicking on the link, we can see the preview of template.</w:t>
      </w:r>
    </w:p>
    <w:p w14:paraId="6AFF8A47" w14:textId="1BE0A7BA" w:rsidR="0081309A" w:rsidRPr="00496054" w:rsidRDefault="0081309A" w:rsidP="00DB4F2A">
      <w:pPr>
        <w:pStyle w:val="ListParagraph"/>
        <w:numPr>
          <w:ilvl w:val="0"/>
          <w:numId w:val="22"/>
        </w:numPr>
        <w:spacing w:line="276" w:lineRule="auto"/>
        <w:rPr>
          <w:rFonts w:ascii="Times New Roman" w:hAnsi="Times New Roman"/>
          <w:sz w:val="24"/>
          <w:szCs w:val="24"/>
        </w:rPr>
      </w:pPr>
      <w:r w:rsidRPr="00496054">
        <w:rPr>
          <w:rFonts w:ascii="Times New Roman" w:hAnsi="Times New Roman"/>
          <w:sz w:val="24"/>
          <w:szCs w:val="24"/>
        </w:rPr>
        <w:t>Enabled:</w:t>
      </w:r>
      <w:r w:rsidR="00E270EC" w:rsidRPr="00496054">
        <w:rPr>
          <w:rFonts w:ascii="Times New Roman" w:hAnsi="Times New Roman"/>
          <w:sz w:val="24"/>
          <w:szCs w:val="24"/>
        </w:rPr>
        <w:t xml:space="preserve"> </w:t>
      </w:r>
      <w:r w:rsidR="008759D1" w:rsidRPr="00496054">
        <w:rPr>
          <w:rFonts w:ascii="Times New Roman" w:hAnsi="Times New Roman"/>
          <w:sz w:val="24"/>
          <w:szCs w:val="24"/>
        </w:rPr>
        <w:t>Once provider select the template and clicking on enable button, it will enable and UI it should reflect as ‘’Yes” otherwise “No” in screen.</w:t>
      </w:r>
      <w:r w:rsidR="00583A88">
        <w:rPr>
          <w:rFonts w:ascii="Times New Roman" w:hAnsi="Times New Roman"/>
          <w:sz w:val="24"/>
          <w:szCs w:val="24"/>
        </w:rPr>
        <w:t xml:space="preserve"> It </w:t>
      </w:r>
      <w:r w:rsidR="006D4B17">
        <w:rPr>
          <w:rFonts w:ascii="Times New Roman" w:hAnsi="Times New Roman"/>
          <w:sz w:val="24"/>
          <w:szCs w:val="24"/>
        </w:rPr>
        <w:t>should fetch the data from</w:t>
      </w:r>
      <w:r w:rsidR="00DD38FD">
        <w:rPr>
          <w:rFonts w:ascii="Times New Roman" w:hAnsi="Times New Roman"/>
          <w:sz w:val="24"/>
          <w:szCs w:val="24"/>
        </w:rPr>
        <w:t xml:space="preserve"> TEMPLATE</w:t>
      </w:r>
      <w:r w:rsidR="00CC13F7">
        <w:rPr>
          <w:rFonts w:ascii="Times New Roman" w:hAnsi="Times New Roman"/>
          <w:sz w:val="24"/>
          <w:szCs w:val="24"/>
        </w:rPr>
        <w:t xml:space="preserve"> </w:t>
      </w:r>
      <w:r w:rsidR="00DD38FD">
        <w:rPr>
          <w:rFonts w:ascii="Times New Roman" w:hAnsi="Times New Roman"/>
          <w:sz w:val="24"/>
          <w:szCs w:val="24"/>
        </w:rPr>
        <w:t>and X_</w:t>
      </w:r>
      <w:r w:rsidR="002E374C">
        <w:rPr>
          <w:rFonts w:ascii="Times New Roman" w:hAnsi="Times New Roman"/>
          <w:sz w:val="24"/>
          <w:szCs w:val="24"/>
        </w:rPr>
        <w:t xml:space="preserve"> TEMPLATE</w:t>
      </w:r>
      <w:proofErr w:type="gramStart"/>
      <w:r w:rsidR="002E374C">
        <w:rPr>
          <w:rFonts w:ascii="Times New Roman" w:hAnsi="Times New Roman"/>
          <w:sz w:val="24"/>
          <w:szCs w:val="24"/>
        </w:rPr>
        <w:t>”</w:t>
      </w:r>
      <w:r w:rsidR="006D4B17">
        <w:rPr>
          <w:rFonts w:ascii="Times New Roman" w:hAnsi="Times New Roman"/>
          <w:sz w:val="24"/>
          <w:szCs w:val="24"/>
        </w:rPr>
        <w:t xml:space="preserve"> </w:t>
      </w:r>
      <w:r w:rsidR="00DD38FD">
        <w:rPr>
          <w:rFonts w:ascii="Times New Roman" w:hAnsi="Times New Roman"/>
          <w:sz w:val="24"/>
          <w:szCs w:val="24"/>
        </w:rPr>
        <w:t>.</w:t>
      </w:r>
      <w:proofErr w:type="gramEnd"/>
    </w:p>
    <w:p w14:paraId="071812D2" w14:textId="073E6DBD" w:rsidR="00B02C4F" w:rsidRDefault="00B02C4F" w:rsidP="00DB4F2A">
      <w:pPr>
        <w:pStyle w:val="ListParagraph"/>
        <w:numPr>
          <w:ilvl w:val="0"/>
          <w:numId w:val="22"/>
        </w:numPr>
        <w:spacing w:line="276" w:lineRule="auto"/>
        <w:rPr>
          <w:rFonts w:ascii="Times New Roman" w:hAnsi="Times New Roman"/>
          <w:sz w:val="24"/>
          <w:szCs w:val="24"/>
        </w:rPr>
      </w:pPr>
      <w:r w:rsidRPr="00496054">
        <w:rPr>
          <w:rFonts w:ascii="Times New Roman" w:hAnsi="Times New Roman"/>
          <w:sz w:val="24"/>
          <w:szCs w:val="24"/>
        </w:rPr>
        <w:t xml:space="preserve">Remove: </w:t>
      </w:r>
      <w:r w:rsidR="006D4B17">
        <w:rPr>
          <w:rFonts w:ascii="Times New Roman" w:hAnsi="Times New Roman"/>
          <w:sz w:val="24"/>
          <w:szCs w:val="24"/>
        </w:rPr>
        <w:t>It will help to remove the templates with conditions.</w:t>
      </w:r>
    </w:p>
    <w:p w14:paraId="01049CD1" w14:textId="74A8A55F" w:rsidR="006D4B17" w:rsidRDefault="006D4B17" w:rsidP="006D4B17">
      <w:pPr>
        <w:pStyle w:val="ListParagraph"/>
        <w:numPr>
          <w:ilvl w:val="0"/>
          <w:numId w:val="25"/>
        </w:numPr>
        <w:spacing w:line="276" w:lineRule="auto"/>
        <w:rPr>
          <w:rFonts w:ascii="Times New Roman" w:hAnsi="Times New Roman"/>
          <w:sz w:val="24"/>
          <w:szCs w:val="24"/>
        </w:rPr>
      </w:pPr>
      <w:r>
        <w:rPr>
          <w:rFonts w:ascii="Times New Roman" w:hAnsi="Times New Roman"/>
          <w:sz w:val="24"/>
          <w:szCs w:val="24"/>
        </w:rPr>
        <w:t>Only disabled templates it allows to remove.</w:t>
      </w:r>
    </w:p>
    <w:p w14:paraId="3B42D716" w14:textId="54564EB5" w:rsidR="00D879E6" w:rsidRDefault="00B53029" w:rsidP="006D4B17">
      <w:pPr>
        <w:pStyle w:val="ListParagraph"/>
        <w:numPr>
          <w:ilvl w:val="0"/>
          <w:numId w:val="25"/>
        </w:numPr>
        <w:spacing w:line="276" w:lineRule="auto"/>
        <w:rPr>
          <w:rFonts w:ascii="Times New Roman" w:hAnsi="Times New Roman"/>
          <w:sz w:val="24"/>
          <w:szCs w:val="24"/>
        </w:rPr>
      </w:pPr>
      <w:r>
        <w:rPr>
          <w:rFonts w:ascii="Times New Roman" w:hAnsi="Times New Roman"/>
          <w:sz w:val="24"/>
          <w:szCs w:val="24"/>
        </w:rPr>
        <w:t xml:space="preserve">On clicking the </w:t>
      </w:r>
      <w:r w:rsidR="00A831EA">
        <w:rPr>
          <w:rFonts w:ascii="Times New Roman" w:hAnsi="Times New Roman"/>
          <w:sz w:val="24"/>
          <w:szCs w:val="24"/>
        </w:rPr>
        <w:t>“cross” icon in the respective column</w:t>
      </w:r>
      <w:r w:rsidR="006D4B17">
        <w:rPr>
          <w:rFonts w:ascii="Times New Roman" w:hAnsi="Times New Roman"/>
          <w:sz w:val="24"/>
          <w:szCs w:val="24"/>
        </w:rPr>
        <w:t>, it will throw confirmation popup message as “</w:t>
      </w:r>
      <w:r w:rsidR="006D4B17" w:rsidRPr="00D879E6">
        <w:rPr>
          <w:rFonts w:ascii="Times New Roman" w:hAnsi="Times New Roman"/>
          <w:sz w:val="24"/>
          <w:szCs w:val="24"/>
        </w:rPr>
        <w:t>Do you want to remove the template</w:t>
      </w:r>
      <w:r w:rsidR="00D879E6" w:rsidRPr="00D879E6">
        <w:rPr>
          <w:rFonts w:ascii="Times New Roman" w:hAnsi="Times New Roman"/>
          <w:sz w:val="24"/>
          <w:szCs w:val="24"/>
        </w:rPr>
        <w:t>&lt;Template Name&gt;</w:t>
      </w:r>
      <w:r w:rsidR="006D4B17">
        <w:rPr>
          <w:rFonts w:ascii="Times New Roman" w:hAnsi="Times New Roman"/>
          <w:sz w:val="24"/>
          <w:szCs w:val="24"/>
        </w:rPr>
        <w:t xml:space="preserve">” </w:t>
      </w:r>
      <w:r w:rsidR="00D879E6">
        <w:rPr>
          <w:rFonts w:ascii="Times New Roman" w:hAnsi="Times New Roman"/>
          <w:sz w:val="24"/>
          <w:szCs w:val="24"/>
        </w:rPr>
        <w:t>with “Yes” or “No” buttons.</w:t>
      </w:r>
    </w:p>
    <w:p w14:paraId="6E488A0C" w14:textId="7D0C7D75" w:rsidR="00D91D02" w:rsidRDefault="00D879E6" w:rsidP="006D4B17">
      <w:pPr>
        <w:pStyle w:val="ListParagraph"/>
        <w:numPr>
          <w:ilvl w:val="0"/>
          <w:numId w:val="25"/>
        </w:numPr>
        <w:spacing w:line="276" w:lineRule="auto"/>
        <w:rPr>
          <w:rFonts w:ascii="Times New Roman" w:hAnsi="Times New Roman"/>
          <w:sz w:val="24"/>
          <w:szCs w:val="24"/>
        </w:rPr>
      </w:pPr>
      <w:r>
        <w:rPr>
          <w:rFonts w:ascii="Times New Roman" w:hAnsi="Times New Roman"/>
          <w:sz w:val="24"/>
          <w:szCs w:val="24"/>
        </w:rPr>
        <w:t>Once click</w:t>
      </w:r>
      <w:r w:rsidR="00D91D02">
        <w:rPr>
          <w:rFonts w:ascii="Times New Roman" w:hAnsi="Times New Roman"/>
          <w:sz w:val="24"/>
          <w:szCs w:val="24"/>
        </w:rPr>
        <w:t>ing</w:t>
      </w:r>
      <w:r>
        <w:rPr>
          <w:rFonts w:ascii="Times New Roman" w:hAnsi="Times New Roman"/>
          <w:sz w:val="24"/>
          <w:szCs w:val="24"/>
        </w:rPr>
        <w:t xml:space="preserve"> on “Yes” button</w:t>
      </w:r>
      <w:r w:rsidR="00D91D02">
        <w:rPr>
          <w:rFonts w:ascii="Times New Roman" w:hAnsi="Times New Roman"/>
          <w:sz w:val="24"/>
          <w:szCs w:val="24"/>
        </w:rPr>
        <w:t>, template</w:t>
      </w:r>
      <w:r w:rsidR="00AE1B93">
        <w:rPr>
          <w:rFonts w:ascii="Times New Roman" w:hAnsi="Times New Roman"/>
          <w:sz w:val="24"/>
          <w:szCs w:val="24"/>
        </w:rPr>
        <w:t xml:space="preserve"> record</w:t>
      </w:r>
      <w:r w:rsidR="00D91D02">
        <w:rPr>
          <w:rFonts w:ascii="Times New Roman" w:hAnsi="Times New Roman"/>
          <w:sz w:val="24"/>
          <w:szCs w:val="24"/>
        </w:rPr>
        <w:t xml:space="preserve"> will </w:t>
      </w:r>
      <w:r w:rsidR="00C24795">
        <w:rPr>
          <w:rFonts w:ascii="Times New Roman" w:hAnsi="Times New Roman"/>
          <w:sz w:val="24"/>
          <w:szCs w:val="24"/>
        </w:rPr>
        <w:t>be removed</w:t>
      </w:r>
      <w:r w:rsidR="00A831EA">
        <w:rPr>
          <w:rFonts w:ascii="Times New Roman" w:hAnsi="Times New Roman"/>
          <w:sz w:val="24"/>
          <w:szCs w:val="24"/>
        </w:rPr>
        <w:t xml:space="preserve"> in the DB</w:t>
      </w:r>
      <w:r w:rsidR="00AE1B93">
        <w:rPr>
          <w:rFonts w:ascii="Times New Roman" w:hAnsi="Times New Roman"/>
          <w:sz w:val="24"/>
          <w:szCs w:val="24"/>
        </w:rPr>
        <w:t xml:space="preserve"> and show success message popup. Message should be “Template removed successfully”.</w:t>
      </w:r>
    </w:p>
    <w:p w14:paraId="24F8490E" w14:textId="47A4C6FF" w:rsidR="006D4B17" w:rsidRDefault="00D91D02" w:rsidP="006D4B17">
      <w:pPr>
        <w:pStyle w:val="ListParagraph"/>
        <w:numPr>
          <w:ilvl w:val="0"/>
          <w:numId w:val="25"/>
        </w:numPr>
        <w:spacing w:line="276" w:lineRule="auto"/>
        <w:rPr>
          <w:rFonts w:ascii="Times New Roman" w:hAnsi="Times New Roman"/>
          <w:sz w:val="24"/>
          <w:szCs w:val="24"/>
        </w:rPr>
      </w:pPr>
      <w:r>
        <w:rPr>
          <w:rFonts w:ascii="Times New Roman" w:hAnsi="Times New Roman"/>
          <w:sz w:val="24"/>
          <w:szCs w:val="24"/>
        </w:rPr>
        <w:t xml:space="preserve">Once clicking on “No” button, render to partner templates screen. </w:t>
      </w:r>
    </w:p>
    <w:p w14:paraId="35E22131" w14:textId="77777777" w:rsidR="00204695" w:rsidRDefault="00204695" w:rsidP="00AD2ED1">
      <w:pPr>
        <w:spacing w:line="276" w:lineRule="auto"/>
        <w:rPr>
          <w:b/>
        </w:rPr>
      </w:pPr>
    </w:p>
    <w:p w14:paraId="284B9BBF" w14:textId="4DCDD64B" w:rsidR="00AD2ED1" w:rsidRDefault="008C0BBD" w:rsidP="00AD2ED1">
      <w:pPr>
        <w:spacing w:line="276" w:lineRule="auto"/>
        <w:rPr>
          <w:b/>
        </w:rPr>
      </w:pPr>
      <w:r w:rsidRPr="00DF3751">
        <w:rPr>
          <w:b/>
        </w:rPr>
        <w:lastRenderedPageBreak/>
        <w:t>Add Button</w:t>
      </w:r>
      <w:r w:rsidR="00DF3751">
        <w:rPr>
          <w:b/>
        </w:rPr>
        <w:t>:</w:t>
      </w:r>
    </w:p>
    <w:p w14:paraId="6601BFE9" w14:textId="709528BB" w:rsidR="00B02C4F" w:rsidRDefault="00B02C4F" w:rsidP="00AD2ED1">
      <w:pPr>
        <w:spacing w:line="276" w:lineRule="auto"/>
      </w:pPr>
      <w:r>
        <w:t>Once clicking on add button, it opens a new screen named as “</w:t>
      </w:r>
      <w:r w:rsidR="00FE750C">
        <w:t xml:space="preserve">Add </w:t>
      </w:r>
      <w:r w:rsidR="00D912AD">
        <w:t xml:space="preserve">Email </w:t>
      </w:r>
      <w:r w:rsidR="00FE750C">
        <w:t>Template</w:t>
      </w:r>
      <w:r>
        <w:t>”. It contains some fields.</w:t>
      </w:r>
    </w:p>
    <w:p w14:paraId="01D41054" w14:textId="0D88F2CA" w:rsidR="00B02C4F" w:rsidRPr="00496054" w:rsidRDefault="005A3172" w:rsidP="00B02C4F">
      <w:pPr>
        <w:pStyle w:val="ListParagraph"/>
        <w:numPr>
          <w:ilvl w:val="0"/>
          <w:numId w:val="23"/>
        </w:numPr>
        <w:spacing w:line="276" w:lineRule="auto"/>
        <w:rPr>
          <w:rFonts w:ascii="Times New Roman" w:hAnsi="Times New Roman"/>
          <w:sz w:val="24"/>
          <w:szCs w:val="24"/>
        </w:rPr>
      </w:pPr>
      <w:r w:rsidRPr="00496054">
        <w:rPr>
          <w:rFonts w:ascii="Times New Roman" w:hAnsi="Times New Roman"/>
          <w:sz w:val="24"/>
          <w:szCs w:val="24"/>
        </w:rPr>
        <w:t>Add a new field with label as “Template</w:t>
      </w:r>
      <w:r w:rsidR="00ED38ED">
        <w:rPr>
          <w:rFonts w:ascii="Times New Roman" w:hAnsi="Times New Roman"/>
          <w:sz w:val="24"/>
          <w:szCs w:val="24"/>
        </w:rPr>
        <w:t xml:space="preserve"> Name</w:t>
      </w:r>
      <w:r w:rsidRPr="00496054">
        <w:rPr>
          <w:rFonts w:ascii="Times New Roman" w:hAnsi="Times New Roman"/>
          <w:sz w:val="24"/>
          <w:szCs w:val="24"/>
        </w:rPr>
        <w:t>”. It should be mandatory.</w:t>
      </w:r>
    </w:p>
    <w:p w14:paraId="4D016924" w14:textId="27461E27" w:rsidR="005A3172" w:rsidRPr="00496054" w:rsidRDefault="005A3172" w:rsidP="005A3172">
      <w:pPr>
        <w:pStyle w:val="ListParagraph"/>
        <w:numPr>
          <w:ilvl w:val="0"/>
          <w:numId w:val="23"/>
        </w:numPr>
        <w:spacing w:line="276" w:lineRule="auto"/>
        <w:rPr>
          <w:rFonts w:ascii="Times New Roman" w:hAnsi="Times New Roman"/>
          <w:sz w:val="24"/>
          <w:szCs w:val="24"/>
        </w:rPr>
      </w:pPr>
      <w:r w:rsidRPr="00496054">
        <w:rPr>
          <w:rFonts w:ascii="Times New Roman" w:hAnsi="Times New Roman"/>
          <w:sz w:val="24"/>
          <w:szCs w:val="24"/>
        </w:rPr>
        <w:t>Add a new field with label as “Subject”</w:t>
      </w:r>
      <w:r w:rsidR="002F11D2">
        <w:rPr>
          <w:rFonts w:ascii="Times New Roman" w:hAnsi="Times New Roman"/>
          <w:sz w:val="24"/>
          <w:szCs w:val="24"/>
        </w:rPr>
        <w:t xml:space="preserve"> under the “Template Name” </w:t>
      </w:r>
      <w:r w:rsidR="00CB589B">
        <w:rPr>
          <w:rFonts w:ascii="Times New Roman" w:hAnsi="Times New Roman"/>
          <w:sz w:val="24"/>
          <w:szCs w:val="24"/>
        </w:rPr>
        <w:t>field.</w:t>
      </w:r>
      <w:r w:rsidRPr="00496054">
        <w:rPr>
          <w:rFonts w:ascii="Times New Roman" w:hAnsi="Times New Roman"/>
          <w:sz w:val="24"/>
          <w:szCs w:val="24"/>
        </w:rPr>
        <w:t xml:space="preserve"> It should be mandatory.</w:t>
      </w:r>
    </w:p>
    <w:p w14:paraId="52ED465B" w14:textId="1899FC98" w:rsidR="00496054" w:rsidRDefault="00CB589B" w:rsidP="005A3172">
      <w:pPr>
        <w:pStyle w:val="ListParagraph"/>
        <w:numPr>
          <w:ilvl w:val="0"/>
          <w:numId w:val="23"/>
        </w:numPr>
        <w:spacing w:line="276" w:lineRule="auto"/>
        <w:rPr>
          <w:rFonts w:ascii="Times New Roman" w:hAnsi="Times New Roman"/>
          <w:sz w:val="24"/>
          <w:szCs w:val="24"/>
        </w:rPr>
      </w:pPr>
      <w:r w:rsidRPr="00CB589B">
        <w:rPr>
          <w:rFonts w:ascii="Times New Roman" w:hAnsi="Times New Roman"/>
          <w:sz w:val="24"/>
          <w:szCs w:val="24"/>
        </w:rPr>
        <w:t xml:space="preserve">Add a new </w:t>
      </w:r>
      <w:r w:rsidR="00ED5B55">
        <w:rPr>
          <w:rFonts w:ascii="Times New Roman" w:hAnsi="Times New Roman"/>
          <w:sz w:val="24"/>
          <w:szCs w:val="24"/>
        </w:rPr>
        <w:t>field</w:t>
      </w:r>
      <w:r w:rsidRPr="00CB589B">
        <w:rPr>
          <w:rFonts w:ascii="Times New Roman" w:hAnsi="Times New Roman"/>
          <w:sz w:val="24"/>
          <w:szCs w:val="24"/>
        </w:rPr>
        <w:t xml:space="preserve"> with label as “</w:t>
      </w:r>
      <w:r w:rsidR="00ED5B55">
        <w:rPr>
          <w:rFonts w:ascii="Times New Roman" w:hAnsi="Times New Roman"/>
          <w:sz w:val="24"/>
          <w:szCs w:val="24"/>
        </w:rPr>
        <w:t>Template</w:t>
      </w:r>
      <w:r w:rsidRPr="00CB589B">
        <w:rPr>
          <w:rFonts w:ascii="Times New Roman" w:hAnsi="Times New Roman"/>
          <w:sz w:val="24"/>
          <w:szCs w:val="24"/>
        </w:rPr>
        <w:t xml:space="preserve">” </w:t>
      </w:r>
      <w:r w:rsidR="00ED5B55">
        <w:rPr>
          <w:rFonts w:ascii="Times New Roman" w:hAnsi="Times New Roman"/>
          <w:sz w:val="24"/>
          <w:szCs w:val="24"/>
        </w:rPr>
        <w:t xml:space="preserve">and a button with label as “Browse” </w:t>
      </w:r>
      <w:r w:rsidR="00ED5B55" w:rsidRPr="00CB589B">
        <w:rPr>
          <w:rFonts w:ascii="Times New Roman" w:hAnsi="Times New Roman"/>
          <w:sz w:val="24"/>
          <w:szCs w:val="24"/>
        </w:rPr>
        <w:t xml:space="preserve">under </w:t>
      </w:r>
      <w:r w:rsidR="00ED5B55">
        <w:rPr>
          <w:rFonts w:ascii="Times New Roman" w:hAnsi="Times New Roman"/>
          <w:sz w:val="24"/>
          <w:szCs w:val="24"/>
        </w:rPr>
        <w:t>the</w:t>
      </w:r>
      <w:r w:rsidRPr="00CB589B">
        <w:rPr>
          <w:rFonts w:ascii="Times New Roman" w:hAnsi="Times New Roman"/>
          <w:sz w:val="24"/>
          <w:szCs w:val="24"/>
        </w:rPr>
        <w:t xml:space="preserve"> “Subject” field.</w:t>
      </w:r>
      <w:r>
        <w:rPr>
          <w:rFonts w:ascii="Times New Roman" w:hAnsi="Times New Roman"/>
          <w:sz w:val="24"/>
          <w:szCs w:val="24"/>
        </w:rPr>
        <w:t xml:space="preserve"> It should be mandatory.</w:t>
      </w:r>
    </w:p>
    <w:p w14:paraId="686C27DB" w14:textId="0314456C" w:rsidR="00CB589B" w:rsidRDefault="00CB589B" w:rsidP="00CB589B">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It will allow to upload the templates files from desktop.</w:t>
      </w:r>
    </w:p>
    <w:p w14:paraId="3BB7F0DD" w14:textId="14D5A530" w:rsidR="00CB589B" w:rsidRDefault="005F04F0" w:rsidP="00CB589B">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 xml:space="preserve">It should allow only html </w:t>
      </w:r>
      <w:r w:rsidR="009D7D9C">
        <w:rPr>
          <w:rFonts w:ascii="Times New Roman" w:hAnsi="Times New Roman"/>
          <w:sz w:val="24"/>
          <w:szCs w:val="24"/>
        </w:rPr>
        <w:t>file</w:t>
      </w:r>
      <w:r>
        <w:rPr>
          <w:rFonts w:ascii="Times New Roman" w:hAnsi="Times New Roman"/>
          <w:sz w:val="24"/>
          <w:szCs w:val="24"/>
        </w:rPr>
        <w:t xml:space="preserve">, </w:t>
      </w:r>
      <w:r w:rsidR="00DC09C7">
        <w:rPr>
          <w:rFonts w:ascii="Times New Roman" w:hAnsi="Times New Roman"/>
          <w:sz w:val="24"/>
          <w:szCs w:val="24"/>
        </w:rPr>
        <w:t>if</w:t>
      </w:r>
      <w:r>
        <w:rPr>
          <w:rFonts w:ascii="Times New Roman" w:hAnsi="Times New Roman"/>
          <w:sz w:val="24"/>
          <w:szCs w:val="24"/>
        </w:rPr>
        <w:t xml:space="preserve"> </w:t>
      </w:r>
      <w:r w:rsidR="00CC6368">
        <w:rPr>
          <w:rFonts w:ascii="Times New Roman" w:hAnsi="Times New Roman"/>
          <w:sz w:val="24"/>
          <w:szCs w:val="24"/>
        </w:rPr>
        <w:t>user try</w:t>
      </w:r>
      <w:r>
        <w:rPr>
          <w:rFonts w:ascii="Times New Roman" w:hAnsi="Times New Roman"/>
          <w:sz w:val="24"/>
          <w:szCs w:val="24"/>
        </w:rPr>
        <w:t xml:space="preserve"> to upload the other </w:t>
      </w:r>
      <w:r w:rsidR="009D7D9C">
        <w:rPr>
          <w:rFonts w:ascii="Times New Roman" w:hAnsi="Times New Roman"/>
          <w:sz w:val="24"/>
          <w:szCs w:val="24"/>
        </w:rPr>
        <w:t xml:space="preserve">type of file, </w:t>
      </w:r>
      <w:r>
        <w:rPr>
          <w:rFonts w:ascii="Times New Roman" w:hAnsi="Times New Roman"/>
          <w:sz w:val="24"/>
          <w:szCs w:val="24"/>
        </w:rPr>
        <w:t xml:space="preserve">it will throw </w:t>
      </w:r>
      <w:r w:rsidR="000A4665">
        <w:rPr>
          <w:rFonts w:ascii="Times New Roman" w:hAnsi="Times New Roman"/>
          <w:sz w:val="24"/>
          <w:szCs w:val="24"/>
        </w:rPr>
        <w:t>an</w:t>
      </w:r>
      <w:r>
        <w:rPr>
          <w:rFonts w:ascii="Times New Roman" w:hAnsi="Times New Roman"/>
          <w:sz w:val="24"/>
          <w:szCs w:val="24"/>
        </w:rPr>
        <w:t xml:space="preserve"> </w:t>
      </w:r>
      <w:r w:rsidR="009D2E62">
        <w:rPr>
          <w:rFonts w:ascii="Times New Roman" w:hAnsi="Times New Roman"/>
          <w:sz w:val="24"/>
          <w:szCs w:val="24"/>
        </w:rPr>
        <w:t>info</w:t>
      </w:r>
      <w:r w:rsidR="00316532">
        <w:rPr>
          <w:rFonts w:ascii="Times New Roman" w:hAnsi="Times New Roman"/>
          <w:sz w:val="24"/>
          <w:szCs w:val="24"/>
        </w:rPr>
        <w:t xml:space="preserve"> </w:t>
      </w:r>
      <w:r>
        <w:rPr>
          <w:rFonts w:ascii="Times New Roman" w:hAnsi="Times New Roman"/>
          <w:sz w:val="24"/>
          <w:szCs w:val="24"/>
        </w:rPr>
        <w:t>message</w:t>
      </w:r>
      <w:r w:rsidR="009D2E62">
        <w:rPr>
          <w:rFonts w:ascii="Times New Roman" w:hAnsi="Times New Roman"/>
          <w:sz w:val="24"/>
          <w:szCs w:val="24"/>
        </w:rPr>
        <w:t xml:space="preserve"> as “File type should be </w:t>
      </w:r>
      <w:r w:rsidR="00ED5B55">
        <w:rPr>
          <w:rFonts w:ascii="Times New Roman" w:hAnsi="Times New Roman"/>
          <w:sz w:val="24"/>
          <w:szCs w:val="24"/>
        </w:rPr>
        <w:t>HTML</w:t>
      </w:r>
      <w:r w:rsidR="009D2E62">
        <w:rPr>
          <w:rFonts w:ascii="Times New Roman" w:hAnsi="Times New Roman"/>
          <w:sz w:val="24"/>
          <w:szCs w:val="24"/>
        </w:rPr>
        <w:t>.”</w:t>
      </w:r>
    </w:p>
    <w:p w14:paraId="65137050" w14:textId="7A436D51" w:rsidR="00B06506" w:rsidRDefault="00B06506" w:rsidP="00CB589B">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While uploading a template, below merge tags should be</w:t>
      </w:r>
      <w:r w:rsidR="000A4665">
        <w:rPr>
          <w:rFonts w:ascii="Times New Roman" w:hAnsi="Times New Roman"/>
          <w:sz w:val="24"/>
          <w:szCs w:val="24"/>
        </w:rPr>
        <w:t xml:space="preserve"> available</w:t>
      </w:r>
      <w:r>
        <w:rPr>
          <w:rFonts w:ascii="Times New Roman" w:hAnsi="Times New Roman"/>
          <w:sz w:val="24"/>
          <w:szCs w:val="24"/>
        </w:rPr>
        <w:t>.</w:t>
      </w:r>
    </w:p>
    <w:p w14:paraId="2B2C06FD" w14:textId="46E9D846" w:rsidR="00CC6368" w:rsidRDefault="00B06506" w:rsidP="00B06506">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Name</w:t>
      </w:r>
    </w:p>
    <w:p w14:paraId="141ACA8D" w14:textId="7CE06B6C" w:rsidR="00B06506" w:rsidRDefault="00B06506" w:rsidP="00B06506">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Number</w:t>
      </w:r>
    </w:p>
    <w:p w14:paraId="4886061F" w14:textId="1940AEAB" w:rsidR="00B06506" w:rsidRDefault="00B06506" w:rsidP="00B06506">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email</w:t>
      </w:r>
    </w:p>
    <w:p w14:paraId="617995CF" w14:textId="3A23FEDC" w:rsidR="00B06506" w:rsidRDefault="00B06506" w:rsidP="00B06506">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store registration link</w:t>
      </w:r>
    </w:p>
    <w:p w14:paraId="11F4FFC9" w14:textId="178A8B43" w:rsidR="000E68EE" w:rsidRDefault="000E68EE" w:rsidP="00B06506">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Company Name</w:t>
      </w:r>
    </w:p>
    <w:p w14:paraId="41947F2C" w14:textId="77777777" w:rsidR="00597490" w:rsidRDefault="00597490" w:rsidP="00597490">
      <w:pPr>
        <w:pStyle w:val="ListParagraph"/>
        <w:spacing w:line="276" w:lineRule="auto"/>
        <w:ind w:left="2344"/>
        <w:rPr>
          <w:rFonts w:ascii="Times New Roman" w:hAnsi="Times New Roman"/>
          <w:sz w:val="24"/>
          <w:szCs w:val="24"/>
        </w:rPr>
      </w:pPr>
    </w:p>
    <w:p w14:paraId="3AF5CAEE" w14:textId="44EA3451" w:rsidR="00C26320" w:rsidRDefault="005D023F" w:rsidP="005D023F">
      <w:pPr>
        <w:spacing w:line="276" w:lineRule="auto"/>
      </w:pPr>
      <w:r>
        <w:t xml:space="preserve">Once </w:t>
      </w:r>
      <w:r w:rsidR="00511D03">
        <w:t>provider uploaded the template and template will store in TEMPLATE table</w:t>
      </w:r>
      <w:r w:rsidR="00C26320">
        <w:t xml:space="preserve"> and show success message popup as “Template created successfully”.</w:t>
      </w:r>
    </w:p>
    <w:p w14:paraId="67E5EDDA" w14:textId="77777777" w:rsidR="00C26320" w:rsidRPr="005D023F" w:rsidRDefault="00C26320" w:rsidP="005D023F">
      <w:pPr>
        <w:spacing w:line="276" w:lineRule="auto"/>
      </w:pPr>
    </w:p>
    <w:p w14:paraId="5957CAC8" w14:textId="3AA01860" w:rsidR="005E51E8" w:rsidRDefault="005E51E8" w:rsidP="005E51E8">
      <w:pPr>
        <w:spacing w:line="276" w:lineRule="auto"/>
        <w:rPr>
          <w:b/>
        </w:rPr>
      </w:pPr>
      <w:r w:rsidRPr="00FC7CBE">
        <w:rPr>
          <w:b/>
        </w:rPr>
        <w:t>Edi</w:t>
      </w:r>
      <w:r w:rsidR="00A775FA" w:rsidRPr="00FC7CBE">
        <w:rPr>
          <w:b/>
        </w:rPr>
        <w:t>t Button</w:t>
      </w:r>
      <w:r w:rsidRPr="00FC7CBE">
        <w:rPr>
          <w:b/>
        </w:rPr>
        <w:t>:</w:t>
      </w:r>
    </w:p>
    <w:p w14:paraId="4826515F" w14:textId="24ACBCEF" w:rsidR="00B06506" w:rsidRDefault="00B06506" w:rsidP="00053535">
      <w:pPr>
        <w:spacing w:line="276" w:lineRule="auto"/>
      </w:pPr>
      <w:r>
        <w:t xml:space="preserve">Once clicking on </w:t>
      </w:r>
      <w:r w:rsidR="00D1550E">
        <w:t>edit</w:t>
      </w:r>
      <w:r>
        <w:t xml:space="preserve"> button, it opens a new screen named as “</w:t>
      </w:r>
      <w:r w:rsidR="00ED5B55">
        <w:t xml:space="preserve">Modify Email </w:t>
      </w:r>
      <w:r>
        <w:t>Template</w:t>
      </w:r>
      <w:r w:rsidR="00455422">
        <w:t>”</w:t>
      </w:r>
      <w:r w:rsidR="00053535">
        <w:t>.</w:t>
      </w:r>
      <w:r w:rsidR="00FA2FA4">
        <w:t xml:space="preserve"> Based on selected template to modify, it will open in modify template screen.</w:t>
      </w:r>
    </w:p>
    <w:p w14:paraId="06065545" w14:textId="5E90FE7E" w:rsidR="00FA2FA4" w:rsidRPr="00496054" w:rsidRDefault="00FA2FA4" w:rsidP="00FA2FA4">
      <w:pPr>
        <w:pStyle w:val="ListParagraph"/>
        <w:numPr>
          <w:ilvl w:val="0"/>
          <w:numId w:val="27"/>
        </w:numPr>
        <w:spacing w:line="276" w:lineRule="auto"/>
        <w:rPr>
          <w:rFonts w:ascii="Times New Roman" w:hAnsi="Times New Roman"/>
          <w:sz w:val="24"/>
          <w:szCs w:val="24"/>
        </w:rPr>
      </w:pPr>
      <w:r w:rsidRPr="00496054">
        <w:rPr>
          <w:rFonts w:ascii="Times New Roman" w:hAnsi="Times New Roman"/>
          <w:sz w:val="24"/>
          <w:szCs w:val="24"/>
        </w:rPr>
        <w:t>Add a new field with label as “</w:t>
      </w:r>
      <w:r w:rsidR="000E68EE">
        <w:rPr>
          <w:rFonts w:ascii="Times New Roman" w:hAnsi="Times New Roman"/>
          <w:sz w:val="24"/>
          <w:szCs w:val="24"/>
        </w:rPr>
        <w:t>Template</w:t>
      </w:r>
      <w:r w:rsidR="00ED5B55">
        <w:rPr>
          <w:rFonts w:ascii="Times New Roman" w:hAnsi="Times New Roman"/>
          <w:sz w:val="24"/>
          <w:szCs w:val="24"/>
        </w:rPr>
        <w:t xml:space="preserve"> Name</w:t>
      </w:r>
      <w:r w:rsidRPr="00496054">
        <w:rPr>
          <w:rFonts w:ascii="Times New Roman" w:hAnsi="Times New Roman"/>
          <w:sz w:val="24"/>
          <w:szCs w:val="24"/>
        </w:rPr>
        <w:t>”. It should be mandatory.</w:t>
      </w:r>
    </w:p>
    <w:p w14:paraId="4B13CD8C" w14:textId="11624977" w:rsidR="00FA2FA4" w:rsidRPr="00ED5B55" w:rsidRDefault="00FA2FA4" w:rsidP="00FA2FA4">
      <w:pPr>
        <w:pStyle w:val="ListParagraph"/>
        <w:numPr>
          <w:ilvl w:val="0"/>
          <w:numId w:val="27"/>
        </w:numPr>
        <w:spacing w:line="276" w:lineRule="auto"/>
        <w:rPr>
          <w:b/>
        </w:rPr>
      </w:pPr>
      <w:r w:rsidRPr="00496054">
        <w:rPr>
          <w:rFonts w:ascii="Times New Roman" w:hAnsi="Times New Roman"/>
          <w:sz w:val="24"/>
          <w:szCs w:val="24"/>
        </w:rPr>
        <w:t>Add a new field with label as “Subject”</w:t>
      </w:r>
      <w:r>
        <w:rPr>
          <w:rFonts w:ascii="Times New Roman" w:hAnsi="Times New Roman"/>
          <w:sz w:val="24"/>
          <w:szCs w:val="24"/>
        </w:rPr>
        <w:t xml:space="preserve"> under the “Template Name” field.</w:t>
      </w:r>
      <w:r w:rsidRPr="00496054">
        <w:rPr>
          <w:rFonts w:ascii="Times New Roman" w:hAnsi="Times New Roman"/>
          <w:sz w:val="24"/>
          <w:szCs w:val="24"/>
        </w:rPr>
        <w:t xml:space="preserve"> It should be mandatory</w:t>
      </w:r>
      <w:r>
        <w:rPr>
          <w:rFonts w:ascii="Times New Roman" w:hAnsi="Times New Roman"/>
          <w:sz w:val="24"/>
          <w:szCs w:val="24"/>
        </w:rPr>
        <w:t>.</w:t>
      </w:r>
    </w:p>
    <w:p w14:paraId="2D00AD96" w14:textId="77777777" w:rsidR="00ED5B55" w:rsidRDefault="00ED5B55" w:rsidP="00ED5B55">
      <w:pPr>
        <w:pStyle w:val="ListParagraph"/>
        <w:numPr>
          <w:ilvl w:val="0"/>
          <w:numId w:val="27"/>
        </w:numPr>
        <w:spacing w:line="276" w:lineRule="auto"/>
        <w:rPr>
          <w:rFonts w:ascii="Times New Roman" w:hAnsi="Times New Roman"/>
          <w:sz w:val="24"/>
          <w:szCs w:val="24"/>
        </w:rPr>
      </w:pPr>
      <w:r w:rsidRPr="00CB589B">
        <w:rPr>
          <w:rFonts w:ascii="Times New Roman" w:hAnsi="Times New Roman"/>
          <w:sz w:val="24"/>
          <w:szCs w:val="24"/>
        </w:rPr>
        <w:t xml:space="preserve">Add a new </w:t>
      </w:r>
      <w:r>
        <w:rPr>
          <w:rFonts w:ascii="Times New Roman" w:hAnsi="Times New Roman"/>
          <w:sz w:val="24"/>
          <w:szCs w:val="24"/>
        </w:rPr>
        <w:t>field</w:t>
      </w:r>
      <w:r w:rsidRPr="00CB589B">
        <w:rPr>
          <w:rFonts w:ascii="Times New Roman" w:hAnsi="Times New Roman"/>
          <w:sz w:val="24"/>
          <w:szCs w:val="24"/>
        </w:rPr>
        <w:t xml:space="preserve"> with label as “</w:t>
      </w:r>
      <w:r>
        <w:rPr>
          <w:rFonts w:ascii="Times New Roman" w:hAnsi="Times New Roman"/>
          <w:sz w:val="24"/>
          <w:szCs w:val="24"/>
        </w:rPr>
        <w:t>Template</w:t>
      </w:r>
      <w:r w:rsidRPr="00CB589B">
        <w:rPr>
          <w:rFonts w:ascii="Times New Roman" w:hAnsi="Times New Roman"/>
          <w:sz w:val="24"/>
          <w:szCs w:val="24"/>
        </w:rPr>
        <w:t xml:space="preserve">” </w:t>
      </w:r>
      <w:r>
        <w:rPr>
          <w:rFonts w:ascii="Times New Roman" w:hAnsi="Times New Roman"/>
          <w:sz w:val="24"/>
          <w:szCs w:val="24"/>
        </w:rPr>
        <w:t xml:space="preserve">and a button with label as “Browse” </w:t>
      </w:r>
      <w:r w:rsidRPr="00CB589B">
        <w:rPr>
          <w:rFonts w:ascii="Times New Roman" w:hAnsi="Times New Roman"/>
          <w:sz w:val="24"/>
          <w:szCs w:val="24"/>
        </w:rPr>
        <w:t xml:space="preserve">under </w:t>
      </w:r>
      <w:r>
        <w:rPr>
          <w:rFonts w:ascii="Times New Roman" w:hAnsi="Times New Roman"/>
          <w:sz w:val="24"/>
          <w:szCs w:val="24"/>
        </w:rPr>
        <w:t>the</w:t>
      </w:r>
      <w:r w:rsidRPr="00CB589B">
        <w:rPr>
          <w:rFonts w:ascii="Times New Roman" w:hAnsi="Times New Roman"/>
          <w:sz w:val="24"/>
          <w:szCs w:val="24"/>
        </w:rPr>
        <w:t xml:space="preserve"> “Subject” field.</w:t>
      </w:r>
      <w:r>
        <w:rPr>
          <w:rFonts w:ascii="Times New Roman" w:hAnsi="Times New Roman"/>
          <w:sz w:val="24"/>
          <w:szCs w:val="24"/>
        </w:rPr>
        <w:t xml:space="preserve"> It should be mandatory.</w:t>
      </w:r>
    </w:p>
    <w:p w14:paraId="26ED8F24" w14:textId="77777777" w:rsidR="00FA2FA4" w:rsidRDefault="00FA2FA4" w:rsidP="00FA2FA4">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It will allow to upload the templates files from desktop.</w:t>
      </w:r>
    </w:p>
    <w:p w14:paraId="16B05F56" w14:textId="75DB0C9E" w:rsidR="000A4665" w:rsidRDefault="000A4665" w:rsidP="000A4665">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 xml:space="preserve">It should allow only html file, if user try to upload the other type of file, it will throw an info message as “File type should be </w:t>
      </w:r>
      <w:r w:rsidR="00ED5B55">
        <w:rPr>
          <w:rFonts w:ascii="Times New Roman" w:hAnsi="Times New Roman"/>
          <w:sz w:val="24"/>
          <w:szCs w:val="24"/>
        </w:rPr>
        <w:t>HTML</w:t>
      </w:r>
      <w:r>
        <w:rPr>
          <w:rFonts w:ascii="Times New Roman" w:hAnsi="Times New Roman"/>
          <w:sz w:val="24"/>
          <w:szCs w:val="24"/>
        </w:rPr>
        <w:t>.”</w:t>
      </w:r>
    </w:p>
    <w:p w14:paraId="46235AD4" w14:textId="731C10B3" w:rsidR="00FA2FA4" w:rsidRDefault="00FA2FA4" w:rsidP="00FA2FA4">
      <w:pPr>
        <w:pStyle w:val="ListParagraph"/>
        <w:numPr>
          <w:ilvl w:val="0"/>
          <w:numId w:val="24"/>
        </w:numPr>
        <w:spacing w:line="276" w:lineRule="auto"/>
        <w:rPr>
          <w:rFonts w:ascii="Times New Roman" w:hAnsi="Times New Roman"/>
          <w:sz w:val="24"/>
          <w:szCs w:val="24"/>
        </w:rPr>
      </w:pPr>
      <w:r>
        <w:rPr>
          <w:rFonts w:ascii="Times New Roman" w:hAnsi="Times New Roman"/>
          <w:sz w:val="24"/>
          <w:szCs w:val="24"/>
        </w:rPr>
        <w:t xml:space="preserve">While uploading a template, below merge tags should be </w:t>
      </w:r>
      <w:r w:rsidR="000A4665">
        <w:rPr>
          <w:rFonts w:ascii="Times New Roman" w:hAnsi="Times New Roman"/>
          <w:sz w:val="24"/>
          <w:szCs w:val="24"/>
        </w:rPr>
        <w:t>available</w:t>
      </w:r>
      <w:r>
        <w:rPr>
          <w:rFonts w:ascii="Times New Roman" w:hAnsi="Times New Roman"/>
          <w:sz w:val="24"/>
          <w:szCs w:val="24"/>
        </w:rPr>
        <w:t>.</w:t>
      </w:r>
    </w:p>
    <w:p w14:paraId="16B99CF0" w14:textId="77777777" w:rsidR="008B5AC6" w:rsidRDefault="008B5AC6" w:rsidP="008B5AC6">
      <w:pPr>
        <w:pStyle w:val="ListParagraph"/>
        <w:spacing w:line="276" w:lineRule="auto"/>
        <w:ind w:left="1507"/>
        <w:rPr>
          <w:rFonts w:ascii="Times New Roman" w:hAnsi="Times New Roman"/>
          <w:sz w:val="24"/>
          <w:szCs w:val="24"/>
        </w:rPr>
      </w:pPr>
    </w:p>
    <w:p w14:paraId="55604864" w14:textId="77777777" w:rsidR="00FA2FA4" w:rsidRDefault="00FA2FA4" w:rsidP="00FA2FA4">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Name</w:t>
      </w:r>
    </w:p>
    <w:p w14:paraId="69C5F8D8" w14:textId="77777777" w:rsidR="00FA2FA4" w:rsidRDefault="00FA2FA4" w:rsidP="00FA2FA4">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Number</w:t>
      </w:r>
    </w:p>
    <w:p w14:paraId="6AE87279" w14:textId="77777777" w:rsidR="00FA2FA4" w:rsidRDefault="00FA2FA4" w:rsidP="00FA2FA4">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email</w:t>
      </w:r>
    </w:p>
    <w:p w14:paraId="046DCB3C" w14:textId="34D42232" w:rsidR="00FA2FA4" w:rsidRDefault="00FA2FA4" w:rsidP="00746361">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store registration link</w:t>
      </w:r>
    </w:p>
    <w:p w14:paraId="4930B5E6" w14:textId="08BE7C32" w:rsidR="00D912AD" w:rsidRDefault="00D912AD" w:rsidP="00746361">
      <w:pPr>
        <w:pStyle w:val="ListParagraph"/>
        <w:numPr>
          <w:ilvl w:val="0"/>
          <w:numId w:val="26"/>
        </w:numPr>
        <w:spacing w:line="276" w:lineRule="auto"/>
        <w:rPr>
          <w:rFonts w:ascii="Times New Roman" w:hAnsi="Times New Roman"/>
          <w:sz w:val="24"/>
          <w:szCs w:val="24"/>
        </w:rPr>
      </w:pPr>
      <w:r>
        <w:rPr>
          <w:rFonts w:ascii="Times New Roman" w:hAnsi="Times New Roman"/>
          <w:sz w:val="24"/>
          <w:szCs w:val="24"/>
        </w:rPr>
        <w:t>Partner Company Name</w:t>
      </w:r>
    </w:p>
    <w:p w14:paraId="4854ADC1" w14:textId="3750CCA1" w:rsidR="004F5908" w:rsidRDefault="004F5908" w:rsidP="004F5908">
      <w:pPr>
        <w:spacing w:line="276" w:lineRule="auto"/>
      </w:pPr>
      <w:r>
        <w:t xml:space="preserve">If a provider </w:t>
      </w:r>
      <w:r w:rsidR="00E12464">
        <w:t>wants</w:t>
      </w:r>
      <w:r>
        <w:t xml:space="preserve"> to upload the new template in edit template screen, he can upload the new template and </w:t>
      </w:r>
      <w:r w:rsidR="00E12464">
        <w:t>it will store in TEMPLATE table</w:t>
      </w:r>
      <w:r w:rsidR="00C26320">
        <w:t xml:space="preserve"> and show success message popup as “Template modified successfully”.</w:t>
      </w:r>
    </w:p>
    <w:p w14:paraId="31C71D86" w14:textId="3EC459C6" w:rsidR="00B53FBF" w:rsidRDefault="00B53FBF" w:rsidP="004F5908">
      <w:pPr>
        <w:spacing w:line="276" w:lineRule="auto"/>
      </w:pPr>
    </w:p>
    <w:p w14:paraId="0DB4CE56" w14:textId="6C5C5EB4" w:rsidR="00B53FBF" w:rsidRDefault="00B53FBF" w:rsidP="004F5908">
      <w:pPr>
        <w:spacing w:line="276" w:lineRule="auto"/>
      </w:pPr>
    </w:p>
    <w:p w14:paraId="2EAA18B3" w14:textId="77777777" w:rsidR="00B53FBF" w:rsidRPr="004F5908" w:rsidRDefault="00B53FBF" w:rsidP="004F5908">
      <w:pPr>
        <w:spacing w:line="276" w:lineRule="auto"/>
      </w:pPr>
    </w:p>
    <w:p w14:paraId="68732493" w14:textId="0CAA3753" w:rsidR="00B06506" w:rsidRDefault="004F5908" w:rsidP="005E51E8">
      <w:pPr>
        <w:spacing w:line="276" w:lineRule="auto"/>
        <w:rPr>
          <w:b/>
        </w:rPr>
      </w:pPr>
      <w:r w:rsidRPr="00FC7CBE">
        <w:rPr>
          <w:b/>
        </w:rPr>
        <w:t>E</w:t>
      </w:r>
      <w:r>
        <w:rPr>
          <w:b/>
        </w:rPr>
        <w:t>nable:</w:t>
      </w:r>
    </w:p>
    <w:p w14:paraId="2F4B3C03" w14:textId="77777777" w:rsidR="0027346A" w:rsidRDefault="004F5908" w:rsidP="00F42F83">
      <w:pPr>
        <w:ind w:firstLine="720"/>
      </w:pPr>
      <w:r w:rsidRPr="004F5908">
        <w:t xml:space="preserve">Once clicking on Enable button with selected template, </w:t>
      </w:r>
      <w:r w:rsidR="0027346A">
        <w:t>it should raise confirmation popup as “Do you want to enable the email template &lt;&lt;Template name&gt;&gt;” with “Yes” and “No” button.</w:t>
      </w:r>
    </w:p>
    <w:p w14:paraId="7919297E" w14:textId="6BA38E7A" w:rsidR="004F5908" w:rsidRPr="00666787" w:rsidRDefault="0027346A" w:rsidP="00666787">
      <w:pPr>
        <w:pStyle w:val="ListParagraph"/>
        <w:numPr>
          <w:ilvl w:val="0"/>
          <w:numId w:val="28"/>
        </w:numPr>
        <w:rPr>
          <w:rFonts w:ascii="Times New Roman" w:hAnsi="Times New Roman"/>
          <w:sz w:val="24"/>
          <w:szCs w:val="24"/>
        </w:rPr>
      </w:pPr>
      <w:r w:rsidRPr="00666787">
        <w:rPr>
          <w:rFonts w:ascii="Times New Roman" w:hAnsi="Times New Roman"/>
          <w:sz w:val="24"/>
          <w:szCs w:val="24"/>
        </w:rPr>
        <w:t xml:space="preserve">On clicking “Yes” to update “IS_ENABLE” column as </w:t>
      </w:r>
      <w:r w:rsidR="00666787" w:rsidRPr="00666787">
        <w:rPr>
          <w:rFonts w:ascii="Times New Roman" w:hAnsi="Times New Roman"/>
          <w:sz w:val="24"/>
          <w:szCs w:val="24"/>
        </w:rPr>
        <w:t>true</w:t>
      </w:r>
      <w:r w:rsidRPr="00666787">
        <w:rPr>
          <w:rFonts w:ascii="Times New Roman" w:hAnsi="Times New Roman"/>
          <w:sz w:val="24"/>
          <w:szCs w:val="24"/>
        </w:rPr>
        <w:t xml:space="preserve"> in DB as well as update in </w:t>
      </w:r>
      <w:r w:rsidR="004F5908" w:rsidRPr="00666787">
        <w:rPr>
          <w:rFonts w:ascii="Times New Roman" w:hAnsi="Times New Roman"/>
          <w:sz w:val="24"/>
          <w:szCs w:val="24"/>
        </w:rPr>
        <w:t>UI as “Yes”</w:t>
      </w:r>
      <w:r w:rsidR="00666787" w:rsidRPr="00666787">
        <w:rPr>
          <w:rFonts w:ascii="Times New Roman" w:hAnsi="Times New Roman"/>
          <w:sz w:val="24"/>
          <w:szCs w:val="24"/>
        </w:rPr>
        <w:t>.</w:t>
      </w:r>
      <w:r w:rsidR="000077BA">
        <w:rPr>
          <w:rFonts w:ascii="Times New Roman" w:hAnsi="Times New Roman"/>
          <w:sz w:val="24"/>
          <w:szCs w:val="24"/>
        </w:rPr>
        <w:t xml:space="preserve"> </w:t>
      </w:r>
      <w:r w:rsidR="00F51494">
        <w:rPr>
          <w:rFonts w:ascii="Times New Roman" w:hAnsi="Times New Roman"/>
          <w:sz w:val="24"/>
          <w:szCs w:val="24"/>
        </w:rPr>
        <w:t>After updated raise a confirmed popup message as “Template enabled successfully” with ok button. On clicking “Ok” to show list of template screen.</w:t>
      </w:r>
    </w:p>
    <w:p w14:paraId="5566E293" w14:textId="2E2EF989" w:rsidR="0027346A" w:rsidRPr="00666787" w:rsidRDefault="0027346A" w:rsidP="00666787">
      <w:pPr>
        <w:pStyle w:val="ListParagraph"/>
        <w:numPr>
          <w:ilvl w:val="0"/>
          <w:numId w:val="28"/>
        </w:numPr>
        <w:rPr>
          <w:rFonts w:ascii="Times New Roman" w:hAnsi="Times New Roman"/>
          <w:sz w:val="24"/>
          <w:szCs w:val="24"/>
        </w:rPr>
      </w:pPr>
      <w:r w:rsidRPr="00666787">
        <w:rPr>
          <w:rFonts w:ascii="Times New Roman" w:hAnsi="Times New Roman"/>
          <w:sz w:val="24"/>
          <w:szCs w:val="24"/>
        </w:rPr>
        <w:t>On clicking “No”</w:t>
      </w:r>
      <w:r w:rsidR="00666787">
        <w:rPr>
          <w:rFonts w:ascii="Times New Roman" w:hAnsi="Times New Roman"/>
          <w:sz w:val="24"/>
          <w:szCs w:val="24"/>
        </w:rPr>
        <w:t xml:space="preserve"> to hide the confirmation popup and show list of template screen.</w:t>
      </w:r>
    </w:p>
    <w:p w14:paraId="4CB9BD3D" w14:textId="53BD8C3E" w:rsidR="004F5908" w:rsidRDefault="004F5908" w:rsidP="005E51E8">
      <w:pPr>
        <w:spacing w:line="276" w:lineRule="auto"/>
        <w:rPr>
          <w:b/>
        </w:rPr>
      </w:pPr>
      <w:r>
        <w:rPr>
          <w:b/>
        </w:rPr>
        <w:t>Disable:</w:t>
      </w:r>
    </w:p>
    <w:p w14:paraId="105A6C19" w14:textId="2F23696B" w:rsidR="00666787" w:rsidRDefault="00F91BD6" w:rsidP="00666787">
      <w:pPr>
        <w:ind w:firstLine="720"/>
      </w:pPr>
      <w:r w:rsidRPr="004F5908">
        <w:t xml:space="preserve">Once clicking on </w:t>
      </w:r>
      <w:r w:rsidR="00666787">
        <w:t>Disable</w:t>
      </w:r>
      <w:r w:rsidRPr="004F5908">
        <w:t xml:space="preserve"> button with selected template, </w:t>
      </w:r>
      <w:r w:rsidR="00666787">
        <w:t>it should raise confirmation popup as “Do you want to disable the email template &lt;&lt;Template name&gt;&gt;” with “Yes” and “No” button.</w:t>
      </w:r>
    </w:p>
    <w:p w14:paraId="590E92DB" w14:textId="03266839" w:rsidR="00666787" w:rsidRPr="00666787" w:rsidRDefault="00666787" w:rsidP="00666787">
      <w:pPr>
        <w:pStyle w:val="ListParagraph"/>
        <w:numPr>
          <w:ilvl w:val="0"/>
          <w:numId w:val="29"/>
        </w:numPr>
        <w:rPr>
          <w:rFonts w:ascii="Times New Roman" w:hAnsi="Times New Roman"/>
          <w:sz w:val="24"/>
          <w:szCs w:val="24"/>
        </w:rPr>
      </w:pPr>
      <w:r w:rsidRPr="00666787">
        <w:rPr>
          <w:rFonts w:ascii="Times New Roman" w:hAnsi="Times New Roman"/>
          <w:sz w:val="24"/>
          <w:szCs w:val="24"/>
        </w:rPr>
        <w:t>On clicking “Yes” to update “IS_ENABLE” column as false in DB as well as update in UI as “Yes”.</w:t>
      </w:r>
      <w:r w:rsidR="00F51494">
        <w:rPr>
          <w:rFonts w:ascii="Times New Roman" w:hAnsi="Times New Roman"/>
          <w:sz w:val="24"/>
          <w:szCs w:val="24"/>
        </w:rPr>
        <w:t xml:space="preserve"> After updated raise a confirmed popup message as “Template disabled successfully.” with ok button. On clicking “Ok” to show list of template screen.</w:t>
      </w:r>
    </w:p>
    <w:p w14:paraId="151B72C4" w14:textId="5B27C54C" w:rsidR="00666787" w:rsidRPr="00666787" w:rsidRDefault="00666787" w:rsidP="00666787">
      <w:pPr>
        <w:pStyle w:val="ListParagraph"/>
        <w:numPr>
          <w:ilvl w:val="0"/>
          <w:numId w:val="29"/>
        </w:numPr>
        <w:rPr>
          <w:rFonts w:ascii="Times New Roman" w:hAnsi="Times New Roman"/>
          <w:sz w:val="24"/>
          <w:szCs w:val="24"/>
        </w:rPr>
      </w:pPr>
      <w:r w:rsidRPr="00666787">
        <w:rPr>
          <w:rFonts w:ascii="Times New Roman" w:hAnsi="Times New Roman"/>
          <w:sz w:val="24"/>
          <w:szCs w:val="24"/>
        </w:rPr>
        <w:t>On clicking “No”</w:t>
      </w:r>
      <w:r>
        <w:rPr>
          <w:rFonts w:ascii="Times New Roman" w:hAnsi="Times New Roman"/>
          <w:sz w:val="24"/>
          <w:szCs w:val="24"/>
        </w:rPr>
        <w:t xml:space="preserve"> to hide the confirmation popup and show list of template screen.</w:t>
      </w:r>
    </w:p>
    <w:p w14:paraId="6BF573AB" w14:textId="07C9B458" w:rsidR="007C29A1" w:rsidRPr="004F5908" w:rsidRDefault="007C29A1" w:rsidP="007C29A1">
      <w:pPr>
        <w:spacing w:line="276" w:lineRule="auto"/>
      </w:pPr>
    </w:p>
    <w:p w14:paraId="47830FAC" w14:textId="2FE1292D" w:rsidR="00F91BD6" w:rsidRDefault="00F91BD6" w:rsidP="00F91BD6">
      <w:pPr>
        <w:spacing w:line="276" w:lineRule="auto"/>
      </w:pPr>
    </w:p>
    <w:p w14:paraId="54C7BEC3" w14:textId="0DEE27AB" w:rsidR="00790B0A" w:rsidRDefault="00790B0A" w:rsidP="00F91BD6">
      <w:pPr>
        <w:spacing w:line="276" w:lineRule="auto"/>
      </w:pPr>
    </w:p>
    <w:p w14:paraId="04748306" w14:textId="360CB88D" w:rsidR="00790B0A" w:rsidRDefault="00790B0A" w:rsidP="00F91BD6">
      <w:pPr>
        <w:spacing w:line="276" w:lineRule="auto"/>
      </w:pPr>
    </w:p>
    <w:p w14:paraId="2110DB62" w14:textId="44ACA16B" w:rsidR="00790B0A" w:rsidRDefault="00790B0A" w:rsidP="00F91BD6">
      <w:pPr>
        <w:spacing w:line="276" w:lineRule="auto"/>
      </w:pPr>
    </w:p>
    <w:p w14:paraId="2DB970B8" w14:textId="653F682E" w:rsidR="00790B0A" w:rsidRDefault="00790B0A" w:rsidP="00F91BD6">
      <w:pPr>
        <w:spacing w:line="276" w:lineRule="auto"/>
      </w:pPr>
    </w:p>
    <w:p w14:paraId="4C8CA50C" w14:textId="5E9486E1" w:rsidR="00790B0A" w:rsidRDefault="00790B0A" w:rsidP="00F91BD6">
      <w:pPr>
        <w:spacing w:line="276" w:lineRule="auto"/>
      </w:pPr>
    </w:p>
    <w:p w14:paraId="030749FF" w14:textId="3068BCAE" w:rsidR="00790B0A" w:rsidRDefault="00790B0A" w:rsidP="00F91BD6">
      <w:pPr>
        <w:spacing w:line="276" w:lineRule="auto"/>
      </w:pPr>
    </w:p>
    <w:p w14:paraId="3D1B2B1D" w14:textId="088C3B25" w:rsidR="00790B0A" w:rsidRDefault="00790B0A" w:rsidP="00F91BD6">
      <w:pPr>
        <w:spacing w:line="276" w:lineRule="auto"/>
      </w:pPr>
    </w:p>
    <w:p w14:paraId="06C5A2AF" w14:textId="77777777" w:rsidR="00790B0A" w:rsidRPr="004F5908" w:rsidRDefault="00790B0A" w:rsidP="00F91BD6">
      <w:pPr>
        <w:spacing w:line="276" w:lineRule="auto"/>
      </w:pPr>
    </w:p>
    <w:p w14:paraId="2F3A8D64" w14:textId="71AD131F" w:rsidR="00CC0FC4" w:rsidRDefault="00CC0FC4" w:rsidP="00CC0FC4">
      <w:pPr>
        <w:pStyle w:val="Heading1"/>
        <w:numPr>
          <w:ilvl w:val="0"/>
          <w:numId w:val="9"/>
        </w:numPr>
        <w:spacing w:line="276" w:lineRule="auto"/>
        <w:jc w:val="center"/>
      </w:pPr>
      <w:bookmarkStart w:id="6" w:name="_Toc533012119"/>
      <w:r>
        <w:t>Schema Changes</w:t>
      </w:r>
      <w:bookmarkEnd w:id="6"/>
    </w:p>
    <w:p w14:paraId="25781982" w14:textId="22593261" w:rsidR="006E4CEC" w:rsidRDefault="00A32365" w:rsidP="00F21E7A">
      <w:pPr>
        <w:spacing w:line="276" w:lineRule="auto"/>
      </w:pPr>
      <w:r>
        <w:t xml:space="preserve">We are using </w:t>
      </w:r>
      <w:r w:rsidR="008C4404">
        <w:t>existing table</w:t>
      </w:r>
      <w:r w:rsidR="002619EF">
        <w:t xml:space="preserve"> </w:t>
      </w:r>
      <w:r>
        <w:t>for this implementation.</w:t>
      </w:r>
    </w:p>
    <w:p w14:paraId="538FA18D" w14:textId="6FECF6B8" w:rsidR="00B83967" w:rsidRPr="002238CF" w:rsidRDefault="00B83967" w:rsidP="002D3FFD">
      <w:pPr>
        <w:spacing w:line="276" w:lineRule="auto"/>
        <w:rPr>
          <w:b/>
        </w:rPr>
      </w:pPr>
      <w:r w:rsidRPr="002238CF">
        <w:rPr>
          <w:b/>
        </w:rPr>
        <w:t xml:space="preserve">Table: </w:t>
      </w:r>
      <w:bookmarkStart w:id="7" w:name="x_partner_emailmessages"/>
      <w:r w:rsidRPr="002238CF">
        <w:rPr>
          <w:b/>
        </w:rPr>
        <w:t>X_</w:t>
      </w:r>
      <w:bookmarkEnd w:id="7"/>
      <w:r w:rsidR="00E12CA8">
        <w:rPr>
          <w:b/>
        </w:rPr>
        <w:t>TE</w:t>
      </w:r>
      <w:r w:rsidR="00C75C70">
        <w:rPr>
          <w:b/>
        </w:rPr>
        <w:t>MPLATE</w:t>
      </w:r>
    </w:p>
    <w:tbl>
      <w:tblPr>
        <w:tblStyle w:val="TableGrid"/>
        <w:tblW w:w="0" w:type="auto"/>
        <w:tblLook w:val="04A0" w:firstRow="1" w:lastRow="0" w:firstColumn="1" w:lastColumn="0" w:noHBand="0" w:noVBand="1"/>
      </w:tblPr>
      <w:tblGrid>
        <w:gridCol w:w="3536"/>
        <w:gridCol w:w="2884"/>
        <w:gridCol w:w="3917"/>
      </w:tblGrid>
      <w:tr w:rsidR="00EE3E5B" w14:paraId="79F00E9B" w14:textId="77777777" w:rsidTr="00330C88">
        <w:tc>
          <w:tcPr>
            <w:tcW w:w="3536" w:type="dxa"/>
            <w:shd w:val="clear" w:color="auto" w:fill="1F3864" w:themeFill="accent1" w:themeFillShade="80"/>
          </w:tcPr>
          <w:p w14:paraId="4B293827" w14:textId="1A984D55" w:rsidR="00EE3E5B" w:rsidRPr="006E1CFD" w:rsidRDefault="00EE3E5B" w:rsidP="002D3FFD">
            <w:pPr>
              <w:spacing w:line="276" w:lineRule="auto"/>
              <w:rPr>
                <w:b/>
              </w:rPr>
            </w:pPr>
            <w:r w:rsidRPr="006E1CFD">
              <w:rPr>
                <w:b/>
              </w:rPr>
              <w:t>Column</w:t>
            </w:r>
          </w:p>
        </w:tc>
        <w:tc>
          <w:tcPr>
            <w:tcW w:w="2884" w:type="dxa"/>
            <w:shd w:val="clear" w:color="auto" w:fill="1F3864" w:themeFill="accent1" w:themeFillShade="80"/>
          </w:tcPr>
          <w:p w14:paraId="075C1A58" w14:textId="3E9D368D" w:rsidR="00EE3E5B" w:rsidRPr="006E1CFD" w:rsidRDefault="00EE3E5B" w:rsidP="002D3FFD">
            <w:pPr>
              <w:spacing w:line="276" w:lineRule="auto"/>
              <w:rPr>
                <w:b/>
              </w:rPr>
            </w:pPr>
            <w:r w:rsidRPr="006E1CFD">
              <w:rPr>
                <w:b/>
              </w:rPr>
              <w:t>Data Type</w:t>
            </w:r>
          </w:p>
        </w:tc>
        <w:tc>
          <w:tcPr>
            <w:tcW w:w="3917" w:type="dxa"/>
            <w:shd w:val="clear" w:color="auto" w:fill="1F3864" w:themeFill="accent1" w:themeFillShade="80"/>
          </w:tcPr>
          <w:p w14:paraId="736B6434" w14:textId="7E954000" w:rsidR="00EE3E5B" w:rsidRPr="006E1CFD" w:rsidRDefault="00EE3E5B" w:rsidP="002D3FFD">
            <w:pPr>
              <w:spacing w:line="276" w:lineRule="auto"/>
              <w:rPr>
                <w:b/>
              </w:rPr>
            </w:pPr>
            <w:r w:rsidRPr="006E1CFD">
              <w:rPr>
                <w:b/>
              </w:rPr>
              <w:t>Remarks</w:t>
            </w:r>
          </w:p>
        </w:tc>
      </w:tr>
      <w:tr w:rsidR="00B83967" w14:paraId="5CF0033D" w14:textId="77777777" w:rsidTr="00330C88">
        <w:tc>
          <w:tcPr>
            <w:tcW w:w="3536" w:type="dxa"/>
          </w:tcPr>
          <w:p w14:paraId="0189F0E4" w14:textId="385F00B1" w:rsidR="00B83967" w:rsidRPr="00793C30" w:rsidRDefault="00B83967" w:rsidP="00B83967">
            <w:pPr>
              <w:spacing w:line="276" w:lineRule="auto"/>
            </w:pPr>
            <w:r w:rsidRPr="00793C30">
              <w:t>ID</w:t>
            </w:r>
          </w:p>
        </w:tc>
        <w:tc>
          <w:tcPr>
            <w:tcW w:w="2884" w:type="dxa"/>
          </w:tcPr>
          <w:p w14:paraId="23EB07B6" w14:textId="46AD850E" w:rsidR="00B83967" w:rsidRPr="00793C30" w:rsidRDefault="00B83967" w:rsidP="00B83967">
            <w:pPr>
              <w:spacing w:line="276" w:lineRule="auto"/>
            </w:pPr>
            <w:proofErr w:type="spellStart"/>
            <w:proofErr w:type="gramStart"/>
            <w:r w:rsidRPr="00793C30">
              <w:t>bigint</w:t>
            </w:r>
            <w:proofErr w:type="spellEnd"/>
            <w:r w:rsidRPr="00793C30">
              <w:t>(</w:t>
            </w:r>
            <w:proofErr w:type="gramEnd"/>
            <w:r w:rsidRPr="00793C30">
              <w:t xml:space="preserve">20) </w:t>
            </w:r>
            <w:r w:rsidR="000D45A7">
              <w:t>NOTNULL</w:t>
            </w:r>
          </w:p>
        </w:tc>
        <w:tc>
          <w:tcPr>
            <w:tcW w:w="3917" w:type="dxa"/>
          </w:tcPr>
          <w:p w14:paraId="0A93A365" w14:textId="3D4E379E" w:rsidR="00B83967" w:rsidRPr="00793C30" w:rsidRDefault="00B83967" w:rsidP="00B83967">
            <w:pPr>
              <w:spacing w:line="276" w:lineRule="auto"/>
            </w:pPr>
          </w:p>
        </w:tc>
      </w:tr>
      <w:tr w:rsidR="00B83967" w14:paraId="45F18439" w14:textId="77777777" w:rsidTr="00330C88">
        <w:tc>
          <w:tcPr>
            <w:tcW w:w="3536" w:type="dxa"/>
          </w:tcPr>
          <w:p w14:paraId="23DA0661" w14:textId="21D24C83" w:rsidR="00B83967" w:rsidRPr="00793C30" w:rsidRDefault="00B83967" w:rsidP="00B83967">
            <w:pPr>
              <w:spacing w:line="276" w:lineRule="auto"/>
            </w:pPr>
            <w:r w:rsidRPr="00793C30">
              <w:t>TEMPLATE</w:t>
            </w:r>
            <w:r w:rsidR="006F3A6A" w:rsidRPr="00793C30">
              <w:t>_</w:t>
            </w:r>
            <w:r w:rsidRPr="00793C30">
              <w:t>ID</w:t>
            </w:r>
          </w:p>
        </w:tc>
        <w:tc>
          <w:tcPr>
            <w:tcW w:w="2884" w:type="dxa"/>
          </w:tcPr>
          <w:p w14:paraId="7E3389E1" w14:textId="3EBFB903" w:rsidR="00B83967" w:rsidRPr="00793C30" w:rsidRDefault="00DB5C2F" w:rsidP="00B83967">
            <w:pPr>
              <w:spacing w:line="276" w:lineRule="auto"/>
            </w:pPr>
            <w:proofErr w:type="spellStart"/>
            <w:proofErr w:type="gramStart"/>
            <w:r w:rsidRPr="00793C30">
              <w:t>bigint</w:t>
            </w:r>
            <w:proofErr w:type="spellEnd"/>
            <w:r w:rsidRPr="00793C30">
              <w:t>(</w:t>
            </w:r>
            <w:proofErr w:type="gramEnd"/>
            <w:r w:rsidRPr="00793C30">
              <w:t>20)</w:t>
            </w:r>
            <w:r w:rsidR="000D45A7">
              <w:t xml:space="preserve"> NULL</w:t>
            </w:r>
          </w:p>
        </w:tc>
        <w:tc>
          <w:tcPr>
            <w:tcW w:w="3917" w:type="dxa"/>
          </w:tcPr>
          <w:p w14:paraId="1A3D8A5B" w14:textId="056AC7CE" w:rsidR="00B83967" w:rsidRPr="00793C30" w:rsidRDefault="002B3B72" w:rsidP="00B83967">
            <w:pPr>
              <w:spacing w:line="276" w:lineRule="auto"/>
            </w:pPr>
            <w:r>
              <w:t>FKEY of ID from Template table</w:t>
            </w:r>
          </w:p>
        </w:tc>
      </w:tr>
      <w:tr w:rsidR="00793C30" w14:paraId="060516DF" w14:textId="77777777" w:rsidTr="00330C88">
        <w:tc>
          <w:tcPr>
            <w:tcW w:w="3536" w:type="dxa"/>
          </w:tcPr>
          <w:p w14:paraId="1F1BA35C" w14:textId="6DCD24C4" w:rsidR="00793C30" w:rsidRPr="00793C30" w:rsidRDefault="00793C30" w:rsidP="00793C30">
            <w:pPr>
              <w:spacing w:line="276" w:lineRule="auto"/>
            </w:pPr>
            <w:r w:rsidRPr="00793C30">
              <w:t>TEMPLATE_PRIORITY</w:t>
            </w:r>
          </w:p>
        </w:tc>
        <w:tc>
          <w:tcPr>
            <w:tcW w:w="2884" w:type="dxa"/>
          </w:tcPr>
          <w:p w14:paraId="0256D326" w14:textId="6895E234" w:rsidR="00793C30" w:rsidRPr="00793C30" w:rsidRDefault="00793C30" w:rsidP="00793C30">
            <w:pPr>
              <w:spacing w:line="276" w:lineRule="auto"/>
            </w:pPr>
            <w:proofErr w:type="gramStart"/>
            <w:r w:rsidRPr="00793C30">
              <w:t>int(</w:t>
            </w:r>
            <w:proofErr w:type="gramEnd"/>
            <w:r w:rsidRPr="00793C30">
              <w:t>11)</w:t>
            </w:r>
            <w:r w:rsidR="000D45A7">
              <w:t xml:space="preserve"> NULL</w:t>
            </w:r>
          </w:p>
        </w:tc>
        <w:tc>
          <w:tcPr>
            <w:tcW w:w="3917" w:type="dxa"/>
          </w:tcPr>
          <w:p w14:paraId="57EEFA4C" w14:textId="4CD6966D" w:rsidR="00793C30" w:rsidRPr="00793C30" w:rsidRDefault="00793C30" w:rsidP="00793C30">
            <w:pPr>
              <w:spacing w:line="276" w:lineRule="auto"/>
            </w:pPr>
          </w:p>
        </w:tc>
      </w:tr>
      <w:tr w:rsidR="00B83967" w14:paraId="0844A85E" w14:textId="77777777" w:rsidTr="00330C88">
        <w:tc>
          <w:tcPr>
            <w:tcW w:w="3536" w:type="dxa"/>
          </w:tcPr>
          <w:p w14:paraId="0C4B2AA7" w14:textId="41ED19C9" w:rsidR="00B83967" w:rsidRPr="00793C30" w:rsidRDefault="00330C88" w:rsidP="00B83967">
            <w:pPr>
              <w:spacing w:line="276" w:lineRule="auto"/>
            </w:pPr>
            <w:r w:rsidRPr="00793C30">
              <w:t>TEMPLATE_RECIPIENT_TYPE</w:t>
            </w:r>
          </w:p>
        </w:tc>
        <w:tc>
          <w:tcPr>
            <w:tcW w:w="2884" w:type="dxa"/>
          </w:tcPr>
          <w:p w14:paraId="3AB000A4" w14:textId="558A56CE" w:rsidR="00B83967" w:rsidRPr="00793C30" w:rsidRDefault="00793C30" w:rsidP="00B83967">
            <w:pPr>
              <w:spacing w:line="276" w:lineRule="auto"/>
            </w:pPr>
            <w:proofErr w:type="gramStart"/>
            <w:r w:rsidRPr="00793C30">
              <w:t>bit(</w:t>
            </w:r>
            <w:proofErr w:type="gramEnd"/>
            <w:r w:rsidRPr="00793C30">
              <w:t>1)</w:t>
            </w:r>
            <w:r w:rsidR="000D45A7">
              <w:t xml:space="preserve"> NULL</w:t>
            </w:r>
          </w:p>
        </w:tc>
        <w:tc>
          <w:tcPr>
            <w:tcW w:w="3917" w:type="dxa"/>
          </w:tcPr>
          <w:p w14:paraId="0D15615B" w14:textId="5F55BF6B" w:rsidR="00B83967" w:rsidRPr="00793C30" w:rsidRDefault="00B83967" w:rsidP="00B83967">
            <w:pPr>
              <w:spacing w:line="276" w:lineRule="auto"/>
            </w:pPr>
          </w:p>
        </w:tc>
      </w:tr>
      <w:tr w:rsidR="00330C88" w14:paraId="2F4EED9F" w14:textId="77777777" w:rsidTr="00330C88">
        <w:tc>
          <w:tcPr>
            <w:tcW w:w="3536" w:type="dxa"/>
            <w:vAlign w:val="center"/>
          </w:tcPr>
          <w:p w14:paraId="1BF98496" w14:textId="3326EFD0" w:rsidR="00330C88" w:rsidRPr="00793C30" w:rsidRDefault="00330C88" w:rsidP="00330C88">
            <w:pPr>
              <w:spacing w:line="276" w:lineRule="auto"/>
            </w:pPr>
            <w:r w:rsidRPr="00793C30">
              <w:t>IS_PROMOTIONAL</w:t>
            </w:r>
          </w:p>
        </w:tc>
        <w:tc>
          <w:tcPr>
            <w:tcW w:w="2884" w:type="dxa"/>
          </w:tcPr>
          <w:p w14:paraId="4E6035D3" w14:textId="1EEB2098" w:rsidR="00330C88" w:rsidRPr="00793C30" w:rsidRDefault="00793C30" w:rsidP="00330C88">
            <w:pPr>
              <w:spacing w:line="276" w:lineRule="auto"/>
            </w:pPr>
            <w:proofErr w:type="gramStart"/>
            <w:r w:rsidRPr="00793C30">
              <w:t>bit(</w:t>
            </w:r>
            <w:proofErr w:type="gramEnd"/>
            <w:r w:rsidRPr="00793C30">
              <w:t>1)</w:t>
            </w:r>
            <w:r w:rsidR="000D45A7">
              <w:t xml:space="preserve"> NULL</w:t>
            </w:r>
          </w:p>
        </w:tc>
        <w:tc>
          <w:tcPr>
            <w:tcW w:w="3917" w:type="dxa"/>
          </w:tcPr>
          <w:p w14:paraId="5BFDB67E" w14:textId="779D5451" w:rsidR="00330C88" w:rsidRPr="00793C30" w:rsidRDefault="00330C88" w:rsidP="00330C88">
            <w:pPr>
              <w:spacing w:line="276" w:lineRule="auto"/>
            </w:pPr>
          </w:p>
        </w:tc>
      </w:tr>
      <w:tr w:rsidR="00793C30" w14:paraId="6831D674" w14:textId="77777777" w:rsidTr="00C94B71">
        <w:tc>
          <w:tcPr>
            <w:tcW w:w="3536" w:type="dxa"/>
            <w:vAlign w:val="center"/>
          </w:tcPr>
          <w:p w14:paraId="52331501" w14:textId="074AC9D2" w:rsidR="00793C30" w:rsidRPr="00793C30" w:rsidRDefault="00793C30" w:rsidP="00793C30">
            <w:pPr>
              <w:spacing w:line="276" w:lineRule="auto"/>
            </w:pPr>
            <w:r w:rsidRPr="00793C30">
              <w:t>IS_EDITABLE</w:t>
            </w:r>
          </w:p>
        </w:tc>
        <w:tc>
          <w:tcPr>
            <w:tcW w:w="2884" w:type="dxa"/>
            <w:vAlign w:val="center"/>
          </w:tcPr>
          <w:p w14:paraId="0CB9A999" w14:textId="5A9BD925" w:rsidR="00793C30" w:rsidRPr="00793C30" w:rsidRDefault="00793C30" w:rsidP="00793C30">
            <w:pPr>
              <w:spacing w:line="276" w:lineRule="auto"/>
            </w:pPr>
            <w:proofErr w:type="gramStart"/>
            <w:r w:rsidRPr="00793C30">
              <w:t>bit(</w:t>
            </w:r>
            <w:proofErr w:type="gramEnd"/>
            <w:r w:rsidRPr="00793C30">
              <w:t>1) NULL</w:t>
            </w:r>
          </w:p>
        </w:tc>
        <w:tc>
          <w:tcPr>
            <w:tcW w:w="3917" w:type="dxa"/>
          </w:tcPr>
          <w:p w14:paraId="49AC0B14" w14:textId="69B8AF91" w:rsidR="00793C30" w:rsidRPr="00793C30" w:rsidRDefault="00793C30" w:rsidP="00793C30">
            <w:pPr>
              <w:spacing w:line="276" w:lineRule="auto"/>
            </w:pPr>
          </w:p>
        </w:tc>
      </w:tr>
      <w:tr w:rsidR="00B404FE" w14:paraId="4E11EA3C" w14:textId="77777777" w:rsidTr="00C94B71">
        <w:tc>
          <w:tcPr>
            <w:tcW w:w="3536" w:type="dxa"/>
            <w:vAlign w:val="center"/>
          </w:tcPr>
          <w:p w14:paraId="3F784BF2" w14:textId="6B38FC2F" w:rsidR="00B404FE" w:rsidRPr="00B404FE" w:rsidRDefault="00B404FE" w:rsidP="00B404FE">
            <w:pPr>
              <w:spacing w:line="276" w:lineRule="auto"/>
              <w:rPr>
                <w:highlight w:val="yellow"/>
              </w:rPr>
            </w:pPr>
            <w:r w:rsidRPr="00B404FE">
              <w:rPr>
                <w:highlight w:val="yellow"/>
              </w:rPr>
              <w:t>IS_ENABLE</w:t>
            </w:r>
          </w:p>
        </w:tc>
        <w:tc>
          <w:tcPr>
            <w:tcW w:w="2884" w:type="dxa"/>
            <w:vAlign w:val="center"/>
          </w:tcPr>
          <w:p w14:paraId="05065557" w14:textId="2B08F568" w:rsidR="00B404FE" w:rsidRPr="00B404FE" w:rsidRDefault="00B404FE" w:rsidP="00B404FE">
            <w:pPr>
              <w:spacing w:line="276" w:lineRule="auto"/>
              <w:rPr>
                <w:highlight w:val="yellow"/>
              </w:rPr>
            </w:pPr>
            <w:proofErr w:type="gramStart"/>
            <w:r w:rsidRPr="00B404FE">
              <w:rPr>
                <w:highlight w:val="yellow"/>
              </w:rPr>
              <w:t>bit(</w:t>
            </w:r>
            <w:proofErr w:type="gramEnd"/>
            <w:r w:rsidRPr="00B404FE">
              <w:rPr>
                <w:highlight w:val="yellow"/>
              </w:rPr>
              <w:t>1) NULL</w:t>
            </w:r>
          </w:p>
        </w:tc>
        <w:tc>
          <w:tcPr>
            <w:tcW w:w="3917" w:type="dxa"/>
          </w:tcPr>
          <w:p w14:paraId="5F049696" w14:textId="474485BB" w:rsidR="00B404FE" w:rsidRPr="00B404FE" w:rsidRDefault="00873634" w:rsidP="00B404FE">
            <w:pPr>
              <w:spacing w:line="276" w:lineRule="auto"/>
              <w:rPr>
                <w:highlight w:val="yellow"/>
              </w:rPr>
            </w:pPr>
            <w:r>
              <w:rPr>
                <w:highlight w:val="yellow"/>
              </w:rPr>
              <w:t>True</w:t>
            </w:r>
            <w:r w:rsidR="00B404FE" w:rsidRPr="00B404FE">
              <w:rPr>
                <w:highlight w:val="yellow"/>
              </w:rPr>
              <w:t xml:space="preserve"> (Or)</w:t>
            </w:r>
            <w:r>
              <w:rPr>
                <w:highlight w:val="yellow"/>
              </w:rPr>
              <w:t xml:space="preserve"> False</w:t>
            </w:r>
          </w:p>
        </w:tc>
      </w:tr>
    </w:tbl>
    <w:p w14:paraId="5BFA29E0" w14:textId="40D99DC7" w:rsidR="005340DA" w:rsidRDefault="005340DA" w:rsidP="002D3FFD">
      <w:pPr>
        <w:spacing w:line="276" w:lineRule="auto"/>
      </w:pPr>
    </w:p>
    <w:p w14:paraId="7B72F8BA" w14:textId="27857F15" w:rsidR="00FB4C15" w:rsidRDefault="00646B54" w:rsidP="002D3FFD">
      <w:pPr>
        <w:pStyle w:val="Heading1"/>
        <w:numPr>
          <w:ilvl w:val="0"/>
          <w:numId w:val="9"/>
        </w:numPr>
        <w:spacing w:line="276" w:lineRule="auto"/>
        <w:jc w:val="center"/>
      </w:pPr>
      <w:bookmarkStart w:id="8" w:name="_Toc533012120"/>
      <w:r>
        <w:lastRenderedPageBreak/>
        <w:t>Queries and Clarification</w:t>
      </w:r>
      <w:bookmarkEnd w:id="8"/>
    </w:p>
    <w:sectPr w:rsidR="00FB4C15" w:rsidSect="00B6341B">
      <w:headerReference w:type="default" r:id="rId8"/>
      <w:footerReference w:type="default" r:id="rId9"/>
      <w:headerReference w:type="first" r:id="rId10"/>
      <w:pgSz w:w="12240" w:h="15840" w:code="1"/>
      <w:pgMar w:top="1728" w:right="900" w:bottom="1440" w:left="99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449CC" w14:textId="77777777" w:rsidR="00056B8D" w:rsidRDefault="00056B8D" w:rsidP="00071A8A">
      <w:pPr>
        <w:pStyle w:val="snip"/>
      </w:pPr>
      <w:r>
        <w:separator/>
      </w:r>
    </w:p>
  </w:endnote>
  <w:endnote w:type="continuationSeparator" w:id="0">
    <w:p w14:paraId="253D8F21" w14:textId="77777777" w:rsidR="00056B8D" w:rsidRDefault="00056B8D" w:rsidP="00071A8A">
      <w:pPr>
        <w:pStyle w:val="sni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0A0" w:firstRow="1" w:lastRow="0" w:firstColumn="1" w:lastColumn="0" w:noHBand="0" w:noVBand="0"/>
    </w:tblPr>
    <w:tblGrid>
      <w:gridCol w:w="4424"/>
      <w:gridCol w:w="2562"/>
      <w:gridCol w:w="3361"/>
    </w:tblGrid>
    <w:tr w:rsidR="00E270EC" w14:paraId="36D72019" w14:textId="77777777">
      <w:tc>
        <w:tcPr>
          <w:tcW w:w="2138" w:type="pct"/>
          <w:tcBorders>
            <w:top w:val="single" w:sz="4" w:space="0" w:color="auto"/>
          </w:tcBorders>
        </w:tcPr>
        <w:p w14:paraId="2C9975C6" w14:textId="77777777" w:rsidR="00E270EC" w:rsidRDefault="00E270EC">
          <w:pPr>
            <w:pStyle w:val="Footer1"/>
          </w:pPr>
        </w:p>
      </w:tc>
      <w:tc>
        <w:tcPr>
          <w:tcW w:w="1238" w:type="pct"/>
          <w:tcBorders>
            <w:top w:val="single" w:sz="4" w:space="0" w:color="auto"/>
          </w:tcBorders>
        </w:tcPr>
        <w:p w14:paraId="1647EA4D" w14:textId="77777777" w:rsidR="00E270EC" w:rsidRDefault="00E270EC">
          <w:pPr>
            <w:pStyle w:val="Footer"/>
          </w:pPr>
          <w:r>
            <w:t>HCLT Confidential</w:t>
          </w:r>
        </w:p>
      </w:tc>
      <w:tc>
        <w:tcPr>
          <w:tcW w:w="1624" w:type="pct"/>
          <w:tcBorders>
            <w:top w:val="single" w:sz="4" w:space="0" w:color="auto"/>
          </w:tcBorders>
        </w:tcPr>
        <w:p w14:paraId="5FF43661" w14:textId="0EF7690D" w:rsidR="00E270EC" w:rsidRDefault="00E270EC">
          <w:pPr>
            <w:pStyle w:val="Footer2"/>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p>
      </w:tc>
    </w:tr>
  </w:tbl>
  <w:p w14:paraId="75F73865" w14:textId="77777777" w:rsidR="00E270EC" w:rsidRDefault="00E27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0E87D" w14:textId="77777777" w:rsidR="00056B8D" w:rsidRDefault="00056B8D" w:rsidP="00071A8A">
      <w:pPr>
        <w:pStyle w:val="snip"/>
      </w:pPr>
      <w:r>
        <w:separator/>
      </w:r>
    </w:p>
  </w:footnote>
  <w:footnote w:type="continuationSeparator" w:id="0">
    <w:p w14:paraId="42623482" w14:textId="77777777" w:rsidR="00056B8D" w:rsidRDefault="00056B8D" w:rsidP="00071A8A">
      <w:pPr>
        <w:pStyle w:val="snip"/>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0A0" w:firstRow="1" w:lastRow="0" w:firstColumn="1" w:lastColumn="0" w:noHBand="0" w:noVBand="0"/>
    </w:tblPr>
    <w:tblGrid>
      <w:gridCol w:w="6723"/>
      <w:gridCol w:w="236"/>
      <w:gridCol w:w="3388"/>
    </w:tblGrid>
    <w:tr w:rsidR="00E270EC" w14:paraId="33C79B6F" w14:textId="77777777" w:rsidTr="00E032A1">
      <w:tc>
        <w:tcPr>
          <w:tcW w:w="3249" w:type="pct"/>
          <w:tcBorders>
            <w:bottom w:val="single" w:sz="4" w:space="0" w:color="auto"/>
          </w:tcBorders>
          <w:vAlign w:val="bottom"/>
        </w:tcPr>
        <w:p w14:paraId="46B3A292" w14:textId="2729D1BF" w:rsidR="00E270EC" w:rsidRPr="0046552E" w:rsidRDefault="00E270EC" w:rsidP="00DA273A">
          <w:pPr>
            <w:autoSpaceDE w:val="0"/>
            <w:autoSpaceDN w:val="0"/>
            <w:rPr>
              <w:rFonts w:ascii="Segoe UI" w:hAnsi="Segoe UI" w:cs="Segoe UI"/>
              <w:color w:val="000000"/>
              <w:sz w:val="20"/>
              <w:szCs w:val="20"/>
            </w:rPr>
          </w:pPr>
          <w:r w:rsidRPr="00D3284B">
            <w:rPr>
              <w:rFonts w:ascii="Segoe UI" w:hAnsi="Segoe UI" w:cs="Segoe UI"/>
              <w:color w:val="000000"/>
              <w:sz w:val="20"/>
              <w:szCs w:val="20"/>
            </w:rPr>
            <w:t xml:space="preserve">TB 156 </w:t>
          </w:r>
          <w:r w:rsidR="0042700C">
            <w:rPr>
              <w:rFonts w:ascii="Segoe UI" w:hAnsi="Segoe UI" w:cs="Segoe UI"/>
              <w:color w:val="000000"/>
              <w:sz w:val="20"/>
              <w:szCs w:val="20"/>
            </w:rPr>
            <w:t>–</w:t>
          </w:r>
          <w:r w:rsidRPr="00D3284B">
            <w:rPr>
              <w:rFonts w:ascii="Segoe UI" w:hAnsi="Segoe UI" w:cs="Segoe UI"/>
              <w:color w:val="000000"/>
              <w:sz w:val="20"/>
              <w:szCs w:val="20"/>
            </w:rPr>
            <w:t xml:space="preserve"> </w:t>
          </w:r>
          <w:r w:rsidR="0042700C">
            <w:rPr>
              <w:rFonts w:ascii="Segoe UI" w:hAnsi="Segoe UI" w:cs="Segoe UI"/>
              <w:color w:val="000000"/>
              <w:sz w:val="20"/>
              <w:szCs w:val="20"/>
            </w:rPr>
            <w:t xml:space="preserve">Provider portal - </w:t>
          </w:r>
          <w:r w:rsidRPr="00D3284B">
            <w:rPr>
              <w:rFonts w:ascii="Segoe UI" w:hAnsi="Segoe UI" w:cs="Segoe UI"/>
              <w:color w:val="000000"/>
              <w:sz w:val="20"/>
              <w:szCs w:val="20"/>
            </w:rPr>
            <w:t>Add ability in the partner portal for a partner to initiate</w:t>
          </w:r>
          <w:r>
            <w:rPr>
              <w:rFonts w:ascii="Segoe UI" w:hAnsi="Segoe UI" w:cs="Segoe UI"/>
              <w:color w:val="000000"/>
              <w:sz w:val="20"/>
              <w:szCs w:val="20"/>
            </w:rPr>
            <w:t xml:space="preserve"> </w:t>
          </w:r>
          <w:r w:rsidRPr="00D3284B">
            <w:rPr>
              <w:rFonts w:ascii="Segoe UI" w:hAnsi="Segoe UI" w:cs="Segoe UI"/>
              <w:color w:val="000000"/>
              <w:sz w:val="20"/>
              <w:szCs w:val="20"/>
            </w:rPr>
            <w:t xml:space="preserve">send an e-mail to their </w:t>
          </w:r>
          <w:proofErr w:type="spellStart"/>
          <w:r w:rsidRPr="00D3284B">
            <w:rPr>
              <w:rFonts w:ascii="Segoe UI" w:hAnsi="Segoe UI" w:cs="Segoe UI"/>
              <w:color w:val="000000"/>
              <w:sz w:val="20"/>
              <w:szCs w:val="20"/>
            </w:rPr>
            <w:t>eCon</w:t>
          </w:r>
          <w:proofErr w:type="spellEnd"/>
          <w:r w:rsidRPr="00D3284B">
            <w:rPr>
              <w:rFonts w:ascii="Segoe UI" w:hAnsi="Segoe UI" w:cs="Segoe UI"/>
              <w:color w:val="000000"/>
              <w:sz w:val="20"/>
              <w:szCs w:val="20"/>
            </w:rPr>
            <w:t xml:space="preserve"> customers.</w:t>
          </w:r>
        </w:p>
      </w:tc>
      <w:tc>
        <w:tcPr>
          <w:tcW w:w="114" w:type="pct"/>
          <w:tcBorders>
            <w:bottom w:val="single" w:sz="4" w:space="0" w:color="auto"/>
          </w:tcBorders>
          <w:vAlign w:val="bottom"/>
        </w:tcPr>
        <w:p w14:paraId="74708D75" w14:textId="77777777" w:rsidR="00E270EC" w:rsidRDefault="00E270EC" w:rsidP="00AB0F92">
          <w:pPr>
            <w:pStyle w:val="Header"/>
            <w:jc w:val="left"/>
          </w:pPr>
        </w:p>
      </w:tc>
      <w:tc>
        <w:tcPr>
          <w:tcW w:w="1637" w:type="pct"/>
          <w:tcBorders>
            <w:bottom w:val="single" w:sz="4" w:space="0" w:color="auto"/>
          </w:tcBorders>
        </w:tcPr>
        <w:p w14:paraId="1CEFBA37" w14:textId="77777777" w:rsidR="00E270EC" w:rsidRDefault="00E270EC">
          <w:pPr>
            <w:pStyle w:val="Header2"/>
          </w:pPr>
          <w:r>
            <w:object w:dxaOrig="2055" w:dyaOrig="465" w14:anchorId="10D25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22pt">
                <v:imagedata r:id="rId1" o:title=""/>
              </v:shape>
              <o:OLEObject Type="Embed" ProgID="PBrush" ShapeID="_x0000_i1025" DrawAspect="Content" ObjectID="_1606931292" r:id="rId2"/>
            </w:object>
          </w:r>
        </w:p>
      </w:tc>
    </w:tr>
  </w:tbl>
  <w:p w14:paraId="0BA2C7CC" w14:textId="77777777" w:rsidR="00E270EC" w:rsidRDefault="00E27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0A0" w:firstRow="1" w:lastRow="0" w:firstColumn="1" w:lastColumn="0" w:noHBand="0" w:noVBand="0"/>
    </w:tblPr>
    <w:tblGrid>
      <w:gridCol w:w="3449"/>
      <w:gridCol w:w="3450"/>
      <w:gridCol w:w="3448"/>
    </w:tblGrid>
    <w:tr w:rsidR="00E270EC" w14:paraId="45F17359" w14:textId="77777777">
      <w:tc>
        <w:tcPr>
          <w:tcW w:w="1667" w:type="pct"/>
          <w:tcBorders>
            <w:bottom w:val="single" w:sz="4" w:space="0" w:color="auto"/>
          </w:tcBorders>
          <w:vAlign w:val="bottom"/>
        </w:tcPr>
        <w:p w14:paraId="0A1D9504" w14:textId="77777777" w:rsidR="00E270EC" w:rsidRDefault="00E270EC">
          <w:pPr>
            <w:pStyle w:val="Header1"/>
          </w:pPr>
        </w:p>
      </w:tc>
      <w:tc>
        <w:tcPr>
          <w:tcW w:w="1667" w:type="pct"/>
          <w:tcBorders>
            <w:bottom w:val="single" w:sz="4" w:space="0" w:color="auto"/>
          </w:tcBorders>
          <w:vAlign w:val="bottom"/>
        </w:tcPr>
        <w:p w14:paraId="2BEA66AA" w14:textId="77777777" w:rsidR="00E270EC" w:rsidRDefault="00E270EC">
          <w:pPr>
            <w:pStyle w:val="Header"/>
          </w:pPr>
        </w:p>
      </w:tc>
      <w:tc>
        <w:tcPr>
          <w:tcW w:w="1666" w:type="pct"/>
          <w:tcBorders>
            <w:bottom w:val="single" w:sz="4" w:space="0" w:color="auto"/>
          </w:tcBorders>
        </w:tcPr>
        <w:p w14:paraId="5A7141AD" w14:textId="77777777" w:rsidR="00E270EC" w:rsidRDefault="00E270EC">
          <w:pPr>
            <w:pStyle w:val="Header2"/>
          </w:pPr>
          <w:r>
            <w:object w:dxaOrig="2055" w:dyaOrig="465" w14:anchorId="70271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8pt;height:22pt">
                <v:imagedata r:id="rId1" o:title=""/>
              </v:shape>
              <o:OLEObject Type="Embed" ProgID="PBrush" ShapeID="_x0000_i1026" DrawAspect="Content" ObjectID="_1606931293" r:id="rId2"/>
            </w:object>
          </w:r>
        </w:p>
      </w:tc>
    </w:tr>
  </w:tbl>
  <w:p w14:paraId="5AE2ED94" w14:textId="77777777" w:rsidR="00E270EC" w:rsidRDefault="00E27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775F6"/>
    <w:multiLevelType w:val="hybridMultilevel"/>
    <w:tmpl w:val="789A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01A62"/>
    <w:multiLevelType w:val="hybridMultilevel"/>
    <w:tmpl w:val="09E84BCA"/>
    <w:lvl w:ilvl="0" w:tplc="0409000F">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rPr>
        <w:rFonts w:cs="Times New Roman"/>
      </w:rPr>
    </w:lvl>
    <w:lvl w:ilvl="2" w:tplc="0409001B" w:tentative="1">
      <w:start w:val="1"/>
      <w:numFmt w:val="lowerRoman"/>
      <w:lvlText w:val="%3."/>
      <w:lvlJc w:val="right"/>
      <w:pPr>
        <w:tabs>
          <w:tab w:val="num" w:pos="2808"/>
        </w:tabs>
        <w:ind w:left="2808" w:hanging="180"/>
      </w:pPr>
      <w:rPr>
        <w:rFonts w:cs="Times New Roman"/>
      </w:rPr>
    </w:lvl>
    <w:lvl w:ilvl="3" w:tplc="0409000F" w:tentative="1">
      <w:start w:val="1"/>
      <w:numFmt w:val="decimal"/>
      <w:lvlText w:val="%4."/>
      <w:lvlJc w:val="left"/>
      <w:pPr>
        <w:tabs>
          <w:tab w:val="num" w:pos="3528"/>
        </w:tabs>
        <w:ind w:left="3528" w:hanging="360"/>
      </w:pPr>
      <w:rPr>
        <w:rFonts w:cs="Times New Roman"/>
      </w:rPr>
    </w:lvl>
    <w:lvl w:ilvl="4" w:tplc="04090019" w:tentative="1">
      <w:start w:val="1"/>
      <w:numFmt w:val="lowerLetter"/>
      <w:lvlText w:val="%5."/>
      <w:lvlJc w:val="left"/>
      <w:pPr>
        <w:tabs>
          <w:tab w:val="num" w:pos="4248"/>
        </w:tabs>
        <w:ind w:left="4248" w:hanging="360"/>
      </w:pPr>
      <w:rPr>
        <w:rFonts w:cs="Times New Roman"/>
      </w:rPr>
    </w:lvl>
    <w:lvl w:ilvl="5" w:tplc="0409001B" w:tentative="1">
      <w:start w:val="1"/>
      <w:numFmt w:val="lowerRoman"/>
      <w:lvlText w:val="%6."/>
      <w:lvlJc w:val="right"/>
      <w:pPr>
        <w:tabs>
          <w:tab w:val="num" w:pos="4968"/>
        </w:tabs>
        <w:ind w:left="4968" w:hanging="180"/>
      </w:pPr>
      <w:rPr>
        <w:rFonts w:cs="Times New Roman"/>
      </w:rPr>
    </w:lvl>
    <w:lvl w:ilvl="6" w:tplc="0409000F" w:tentative="1">
      <w:start w:val="1"/>
      <w:numFmt w:val="decimal"/>
      <w:lvlText w:val="%7."/>
      <w:lvlJc w:val="left"/>
      <w:pPr>
        <w:tabs>
          <w:tab w:val="num" w:pos="5688"/>
        </w:tabs>
        <w:ind w:left="5688" w:hanging="360"/>
      </w:pPr>
      <w:rPr>
        <w:rFonts w:cs="Times New Roman"/>
      </w:rPr>
    </w:lvl>
    <w:lvl w:ilvl="7" w:tplc="04090019" w:tentative="1">
      <w:start w:val="1"/>
      <w:numFmt w:val="lowerLetter"/>
      <w:lvlText w:val="%8."/>
      <w:lvlJc w:val="left"/>
      <w:pPr>
        <w:tabs>
          <w:tab w:val="num" w:pos="6408"/>
        </w:tabs>
        <w:ind w:left="6408" w:hanging="360"/>
      </w:pPr>
      <w:rPr>
        <w:rFonts w:cs="Times New Roman"/>
      </w:rPr>
    </w:lvl>
    <w:lvl w:ilvl="8" w:tplc="0409001B" w:tentative="1">
      <w:start w:val="1"/>
      <w:numFmt w:val="lowerRoman"/>
      <w:lvlText w:val="%9."/>
      <w:lvlJc w:val="right"/>
      <w:pPr>
        <w:tabs>
          <w:tab w:val="num" w:pos="7128"/>
        </w:tabs>
        <w:ind w:left="7128" w:hanging="180"/>
      </w:pPr>
      <w:rPr>
        <w:rFonts w:cs="Times New Roman"/>
      </w:rPr>
    </w:lvl>
  </w:abstractNum>
  <w:abstractNum w:abstractNumId="3" w15:restartNumberingAfterBreak="0">
    <w:nsid w:val="08F5435A"/>
    <w:multiLevelType w:val="hybridMultilevel"/>
    <w:tmpl w:val="50EA759A"/>
    <w:lvl w:ilvl="0" w:tplc="04090005">
      <w:start w:val="1"/>
      <w:numFmt w:val="bullet"/>
      <w:lvlText w:val=""/>
      <w:lvlJc w:val="left"/>
      <w:pPr>
        <w:ind w:left="1691" w:hanging="360"/>
      </w:pPr>
      <w:rPr>
        <w:rFonts w:ascii="Wingdings" w:hAnsi="Wingdings"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4" w15:restartNumberingAfterBreak="0">
    <w:nsid w:val="09F70CE1"/>
    <w:multiLevelType w:val="hybridMultilevel"/>
    <w:tmpl w:val="D51AE06C"/>
    <w:lvl w:ilvl="0" w:tplc="E1F2B2CA">
      <w:start w:val="1"/>
      <w:numFmt w:val="bullet"/>
      <w:pStyle w:val="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0E4115"/>
    <w:multiLevelType w:val="hybridMultilevel"/>
    <w:tmpl w:val="09208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B670F"/>
    <w:multiLevelType w:val="hybridMultilevel"/>
    <w:tmpl w:val="D864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159C1"/>
    <w:multiLevelType w:val="multilevel"/>
    <w:tmpl w:val="7A082000"/>
    <w:lvl w:ilvl="0">
      <w:start w:val="1"/>
      <w:numFmt w:val="decimal"/>
      <w:lvlText w:val="%1."/>
      <w:lvlJc w:val="left"/>
      <w:pPr>
        <w:tabs>
          <w:tab w:val="num" w:pos="432"/>
        </w:tabs>
        <w:ind w:left="432" w:hanging="432"/>
      </w:pPr>
      <w:rPr>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15:restartNumberingAfterBreak="0">
    <w:nsid w:val="1B885F32"/>
    <w:multiLevelType w:val="hybridMultilevel"/>
    <w:tmpl w:val="867E3642"/>
    <w:lvl w:ilvl="0" w:tplc="04090001">
      <w:start w:val="1"/>
      <w:numFmt w:val="bullet"/>
      <w:lvlText w:val=""/>
      <w:lvlJc w:val="left"/>
      <w:pPr>
        <w:ind w:left="2478" w:hanging="360"/>
      </w:pPr>
      <w:rPr>
        <w:rFonts w:ascii="Symbol" w:hAnsi="Symbol" w:hint="default"/>
      </w:rPr>
    </w:lvl>
    <w:lvl w:ilvl="1" w:tplc="04090003" w:tentative="1">
      <w:start w:val="1"/>
      <w:numFmt w:val="bullet"/>
      <w:lvlText w:val="o"/>
      <w:lvlJc w:val="left"/>
      <w:pPr>
        <w:ind w:left="3198" w:hanging="360"/>
      </w:pPr>
      <w:rPr>
        <w:rFonts w:ascii="Courier New" w:hAnsi="Courier New" w:cs="Courier New" w:hint="default"/>
      </w:rPr>
    </w:lvl>
    <w:lvl w:ilvl="2" w:tplc="04090005" w:tentative="1">
      <w:start w:val="1"/>
      <w:numFmt w:val="bullet"/>
      <w:lvlText w:val=""/>
      <w:lvlJc w:val="left"/>
      <w:pPr>
        <w:ind w:left="3918" w:hanging="360"/>
      </w:pPr>
      <w:rPr>
        <w:rFonts w:ascii="Wingdings" w:hAnsi="Wingdings" w:hint="default"/>
      </w:rPr>
    </w:lvl>
    <w:lvl w:ilvl="3" w:tplc="04090001" w:tentative="1">
      <w:start w:val="1"/>
      <w:numFmt w:val="bullet"/>
      <w:lvlText w:val=""/>
      <w:lvlJc w:val="left"/>
      <w:pPr>
        <w:ind w:left="4638" w:hanging="360"/>
      </w:pPr>
      <w:rPr>
        <w:rFonts w:ascii="Symbol" w:hAnsi="Symbol" w:hint="default"/>
      </w:rPr>
    </w:lvl>
    <w:lvl w:ilvl="4" w:tplc="04090003" w:tentative="1">
      <w:start w:val="1"/>
      <w:numFmt w:val="bullet"/>
      <w:lvlText w:val="o"/>
      <w:lvlJc w:val="left"/>
      <w:pPr>
        <w:ind w:left="5358" w:hanging="360"/>
      </w:pPr>
      <w:rPr>
        <w:rFonts w:ascii="Courier New" w:hAnsi="Courier New" w:cs="Courier New" w:hint="default"/>
      </w:rPr>
    </w:lvl>
    <w:lvl w:ilvl="5" w:tplc="04090005" w:tentative="1">
      <w:start w:val="1"/>
      <w:numFmt w:val="bullet"/>
      <w:lvlText w:val=""/>
      <w:lvlJc w:val="left"/>
      <w:pPr>
        <w:ind w:left="6078" w:hanging="360"/>
      </w:pPr>
      <w:rPr>
        <w:rFonts w:ascii="Wingdings" w:hAnsi="Wingdings" w:hint="default"/>
      </w:rPr>
    </w:lvl>
    <w:lvl w:ilvl="6" w:tplc="04090001" w:tentative="1">
      <w:start w:val="1"/>
      <w:numFmt w:val="bullet"/>
      <w:lvlText w:val=""/>
      <w:lvlJc w:val="left"/>
      <w:pPr>
        <w:ind w:left="6798" w:hanging="360"/>
      </w:pPr>
      <w:rPr>
        <w:rFonts w:ascii="Symbol" w:hAnsi="Symbol" w:hint="default"/>
      </w:rPr>
    </w:lvl>
    <w:lvl w:ilvl="7" w:tplc="04090003" w:tentative="1">
      <w:start w:val="1"/>
      <w:numFmt w:val="bullet"/>
      <w:lvlText w:val="o"/>
      <w:lvlJc w:val="left"/>
      <w:pPr>
        <w:ind w:left="7518" w:hanging="360"/>
      </w:pPr>
      <w:rPr>
        <w:rFonts w:ascii="Courier New" w:hAnsi="Courier New" w:cs="Courier New" w:hint="default"/>
      </w:rPr>
    </w:lvl>
    <w:lvl w:ilvl="8" w:tplc="04090005" w:tentative="1">
      <w:start w:val="1"/>
      <w:numFmt w:val="bullet"/>
      <w:lvlText w:val=""/>
      <w:lvlJc w:val="left"/>
      <w:pPr>
        <w:ind w:left="8238" w:hanging="360"/>
      </w:pPr>
      <w:rPr>
        <w:rFonts w:ascii="Wingdings" w:hAnsi="Wingdings" w:hint="default"/>
      </w:rPr>
    </w:lvl>
  </w:abstractNum>
  <w:abstractNum w:abstractNumId="9" w15:restartNumberingAfterBreak="0">
    <w:nsid w:val="26321603"/>
    <w:multiLevelType w:val="hybridMultilevel"/>
    <w:tmpl w:val="4C9C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D1B9E"/>
    <w:multiLevelType w:val="hybridMultilevel"/>
    <w:tmpl w:val="7660B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86BB7"/>
    <w:multiLevelType w:val="hybridMultilevel"/>
    <w:tmpl w:val="CDD85F50"/>
    <w:lvl w:ilvl="0" w:tplc="04090005">
      <w:start w:val="1"/>
      <w:numFmt w:val="bullet"/>
      <w:lvlText w:val=""/>
      <w:lvlJc w:val="left"/>
      <w:pPr>
        <w:ind w:left="2344" w:hanging="360"/>
      </w:pPr>
      <w:rPr>
        <w:rFonts w:ascii="Wingdings" w:hAnsi="Wingdings"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12" w15:restartNumberingAfterBreak="0">
    <w:nsid w:val="374F0896"/>
    <w:multiLevelType w:val="multilevel"/>
    <w:tmpl w:val="F51A684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600"/>
        </w:tabs>
        <w:ind w:left="36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B1C6B02"/>
    <w:multiLevelType w:val="hybridMultilevel"/>
    <w:tmpl w:val="43A81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A7146"/>
    <w:multiLevelType w:val="hybridMultilevel"/>
    <w:tmpl w:val="D616C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00061"/>
    <w:multiLevelType w:val="hybridMultilevel"/>
    <w:tmpl w:val="59161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F314F"/>
    <w:multiLevelType w:val="multilevel"/>
    <w:tmpl w:val="B8120532"/>
    <w:lvl w:ilvl="0">
      <w:start w:val="1"/>
      <w:numFmt w:val="decimal"/>
      <w:pStyle w:val="Tablesideheading"/>
      <w:lvlText w:val="%1"/>
      <w:lvlJc w:val="left"/>
      <w:pPr>
        <w:tabs>
          <w:tab w:val="num" w:pos="360"/>
        </w:tabs>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55CB0F2A"/>
    <w:multiLevelType w:val="hybridMultilevel"/>
    <w:tmpl w:val="0292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81E3E"/>
    <w:multiLevelType w:val="hybridMultilevel"/>
    <w:tmpl w:val="D876BFEC"/>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9" w15:restartNumberingAfterBreak="0">
    <w:nsid w:val="599162BD"/>
    <w:multiLevelType w:val="hybridMultilevel"/>
    <w:tmpl w:val="367A5E6A"/>
    <w:lvl w:ilvl="0" w:tplc="C9CC1412">
      <w:start w:val="1"/>
      <w:numFmt w:val="bullet"/>
      <w:pStyle w:val="Tablebullet"/>
      <w:lvlText w:val=""/>
      <w:lvlJc w:val="left"/>
      <w:pPr>
        <w:tabs>
          <w:tab w:val="num" w:pos="360"/>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3536E6"/>
    <w:multiLevelType w:val="hybridMultilevel"/>
    <w:tmpl w:val="A93030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6E4FE9"/>
    <w:multiLevelType w:val="hybridMultilevel"/>
    <w:tmpl w:val="EC389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C6938"/>
    <w:multiLevelType w:val="hybridMultilevel"/>
    <w:tmpl w:val="C0EA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F46BA"/>
    <w:multiLevelType w:val="hybridMultilevel"/>
    <w:tmpl w:val="4456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83C63"/>
    <w:multiLevelType w:val="hybridMultilevel"/>
    <w:tmpl w:val="BDA29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517F7"/>
    <w:multiLevelType w:val="hybridMultilevel"/>
    <w:tmpl w:val="7A86E810"/>
    <w:lvl w:ilvl="0" w:tplc="88080C8C">
      <w:start w:val="1"/>
      <w:numFmt w:val="decimal"/>
      <w:pStyle w:val="ListBullet2"/>
      <w:lvlText w:val="%1."/>
      <w:lvlJc w:val="left"/>
      <w:pPr>
        <w:tabs>
          <w:tab w:val="num" w:pos="720"/>
        </w:tabs>
        <w:ind w:left="720" w:hanging="360"/>
      </w:pPr>
      <w:rPr>
        <w:rFonts w:cs="Times New Roman"/>
      </w:rPr>
    </w:lvl>
    <w:lvl w:ilvl="1" w:tplc="95A8B2B0" w:tentative="1">
      <w:start w:val="1"/>
      <w:numFmt w:val="lowerLetter"/>
      <w:lvlText w:val="%2."/>
      <w:lvlJc w:val="left"/>
      <w:pPr>
        <w:tabs>
          <w:tab w:val="num" w:pos="1440"/>
        </w:tabs>
        <w:ind w:left="1440" w:hanging="360"/>
      </w:pPr>
      <w:rPr>
        <w:rFonts w:cs="Times New Roman"/>
      </w:rPr>
    </w:lvl>
    <w:lvl w:ilvl="2" w:tplc="98DA7232" w:tentative="1">
      <w:start w:val="1"/>
      <w:numFmt w:val="lowerRoman"/>
      <w:lvlText w:val="%3."/>
      <w:lvlJc w:val="right"/>
      <w:pPr>
        <w:tabs>
          <w:tab w:val="num" w:pos="2160"/>
        </w:tabs>
        <w:ind w:left="2160" w:hanging="180"/>
      </w:pPr>
      <w:rPr>
        <w:rFonts w:cs="Times New Roman"/>
      </w:rPr>
    </w:lvl>
    <w:lvl w:ilvl="3" w:tplc="61427DD2" w:tentative="1">
      <w:start w:val="1"/>
      <w:numFmt w:val="decimal"/>
      <w:lvlText w:val="%4."/>
      <w:lvlJc w:val="left"/>
      <w:pPr>
        <w:tabs>
          <w:tab w:val="num" w:pos="2880"/>
        </w:tabs>
        <w:ind w:left="2880" w:hanging="360"/>
      </w:pPr>
      <w:rPr>
        <w:rFonts w:cs="Times New Roman"/>
      </w:rPr>
    </w:lvl>
    <w:lvl w:ilvl="4" w:tplc="871E175A" w:tentative="1">
      <w:start w:val="1"/>
      <w:numFmt w:val="lowerLetter"/>
      <w:lvlText w:val="%5."/>
      <w:lvlJc w:val="left"/>
      <w:pPr>
        <w:tabs>
          <w:tab w:val="num" w:pos="3600"/>
        </w:tabs>
        <w:ind w:left="3600" w:hanging="360"/>
      </w:pPr>
      <w:rPr>
        <w:rFonts w:cs="Times New Roman"/>
      </w:rPr>
    </w:lvl>
    <w:lvl w:ilvl="5" w:tplc="5F686F5C" w:tentative="1">
      <w:start w:val="1"/>
      <w:numFmt w:val="lowerRoman"/>
      <w:lvlText w:val="%6."/>
      <w:lvlJc w:val="right"/>
      <w:pPr>
        <w:tabs>
          <w:tab w:val="num" w:pos="4320"/>
        </w:tabs>
        <w:ind w:left="4320" w:hanging="180"/>
      </w:pPr>
      <w:rPr>
        <w:rFonts w:cs="Times New Roman"/>
      </w:rPr>
    </w:lvl>
    <w:lvl w:ilvl="6" w:tplc="8CD67758" w:tentative="1">
      <w:start w:val="1"/>
      <w:numFmt w:val="decimal"/>
      <w:lvlText w:val="%7."/>
      <w:lvlJc w:val="left"/>
      <w:pPr>
        <w:tabs>
          <w:tab w:val="num" w:pos="5040"/>
        </w:tabs>
        <w:ind w:left="5040" w:hanging="360"/>
      </w:pPr>
      <w:rPr>
        <w:rFonts w:cs="Times New Roman"/>
      </w:rPr>
    </w:lvl>
    <w:lvl w:ilvl="7" w:tplc="034CD466" w:tentative="1">
      <w:start w:val="1"/>
      <w:numFmt w:val="lowerLetter"/>
      <w:lvlText w:val="%8."/>
      <w:lvlJc w:val="left"/>
      <w:pPr>
        <w:tabs>
          <w:tab w:val="num" w:pos="5760"/>
        </w:tabs>
        <w:ind w:left="5760" w:hanging="360"/>
      </w:pPr>
      <w:rPr>
        <w:rFonts w:cs="Times New Roman"/>
      </w:rPr>
    </w:lvl>
    <w:lvl w:ilvl="8" w:tplc="CF8CEDDE" w:tentative="1">
      <w:start w:val="1"/>
      <w:numFmt w:val="lowerRoman"/>
      <w:lvlText w:val="%9."/>
      <w:lvlJc w:val="right"/>
      <w:pPr>
        <w:tabs>
          <w:tab w:val="num" w:pos="6480"/>
        </w:tabs>
        <w:ind w:left="6480" w:hanging="180"/>
      </w:pPr>
      <w:rPr>
        <w:rFonts w:cs="Times New Roman"/>
      </w:rPr>
    </w:lvl>
  </w:abstractNum>
  <w:abstractNum w:abstractNumId="26" w15:restartNumberingAfterBreak="0">
    <w:nsid w:val="74F24972"/>
    <w:multiLevelType w:val="hybridMultilevel"/>
    <w:tmpl w:val="9EA003FE"/>
    <w:lvl w:ilvl="0" w:tplc="3E92E1EA">
      <w:start w:val="1"/>
      <w:numFmt w:val="bullet"/>
      <w:pStyle w:val="BulletTNR"/>
      <w:lvlText w:val=""/>
      <w:lvlJc w:val="left"/>
      <w:pPr>
        <w:tabs>
          <w:tab w:val="num" w:pos="1368"/>
        </w:tabs>
        <w:ind w:left="1368" w:hanging="360"/>
      </w:pPr>
      <w:rPr>
        <w:rFonts w:ascii="Symbol" w:hAnsi="Symbol" w:hint="default"/>
      </w:rPr>
    </w:lvl>
    <w:lvl w:ilvl="1" w:tplc="04090019">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27" w15:restartNumberingAfterBreak="0">
    <w:nsid w:val="77F01023"/>
    <w:multiLevelType w:val="hybridMultilevel"/>
    <w:tmpl w:val="94EC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E2CAC"/>
    <w:multiLevelType w:val="hybridMultilevel"/>
    <w:tmpl w:val="DCE24554"/>
    <w:lvl w:ilvl="0" w:tplc="DC2AEEF2">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4"/>
  </w:num>
  <w:num w:numId="2">
    <w:abstractNumId w:val="26"/>
  </w:num>
  <w:num w:numId="3">
    <w:abstractNumId w:val="19"/>
  </w:num>
  <w:num w:numId="4">
    <w:abstractNumId w:val="16"/>
  </w:num>
  <w:num w:numId="5">
    <w:abstractNumId w:val="0"/>
  </w:num>
  <w:num w:numId="6">
    <w:abstractNumId w:val="25"/>
  </w:num>
  <w:num w:numId="7">
    <w:abstractNumId w:val="2"/>
  </w:num>
  <w:num w:numId="8">
    <w:abstractNumId w:val="28"/>
  </w:num>
  <w:num w:numId="9">
    <w:abstractNumId w:val="7"/>
  </w:num>
  <w:num w:numId="10">
    <w:abstractNumId w:val="12"/>
  </w:num>
  <w:num w:numId="11">
    <w:abstractNumId w:val="22"/>
  </w:num>
  <w:num w:numId="12">
    <w:abstractNumId w:val="6"/>
  </w:num>
  <w:num w:numId="13">
    <w:abstractNumId w:val="14"/>
  </w:num>
  <w:num w:numId="14">
    <w:abstractNumId w:val="21"/>
  </w:num>
  <w:num w:numId="15">
    <w:abstractNumId w:val="9"/>
  </w:num>
  <w:num w:numId="16">
    <w:abstractNumId w:val="17"/>
  </w:num>
  <w:num w:numId="17">
    <w:abstractNumId w:val="10"/>
  </w:num>
  <w:num w:numId="18">
    <w:abstractNumId w:val="13"/>
  </w:num>
  <w:num w:numId="19">
    <w:abstractNumId w:val="1"/>
  </w:num>
  <w:num w:numId="20">
    <w:abstractNumId w:val="24"/>
  </w:num>
  <w:num w:numId="21">
    <w:abstractNumId w:val="20"/>
  </w:num>
  <w:num w:numId="22">
    <w:abstractNumId w:val="3"/>
  </w:num>
  <w:num w:numId="23">
    <w:abstractNumId w:val="5"/>
  </w:num>
  <w:num w:numId="24">
    <w:abstractNumId w:val="18"/>
  </w:num>
  <w:num w:numId="25">
    <w:abstractNumId w:val="8"/>
  </w:num>
  <w:num w:numId="26">
    <w:abstractNumId w:val="11"/>
  </w:num>
  <w:num w:numId="27">
    <w:abstractNumId w:val="15"/>
  </w:num>
  <w:num w:numId="28">
    <w:abstractNumId w:val="23"/>
  </w:num>
  <w:num w:numId="29">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8F"/>
    <w:rsid w:val="00000669"/>
    <w:rsid w:val="00001124"/>
    <w:rsid w:val="000023EC"/>
    <w:rsid w:val="00005FC3"/>
    <w:rsid w:val="00006C30"/>
    <w:rsid w:val="00006D15"/>
    <w:rsid w:val="000077BA"/>
    <w:rsid w:val="00011155"/>
    <w:rsid w:val="000113DE"/>
    <w:rsid w:val="000114B4"/>
    <w:rsid w:val="000116A7"/>
    <w:rsid w:val="00011A46"/>
    <w:rsid w:val="000142F2"/>
    <w:rsid w:val="00014836"/>
    <w:rsid w:val="00016C3B"/>
    <w:rsid w:val="00017041"/>
    <w:rsid w:val="000170C3"/>
    <w:rsid w:val="000179F9"/>
    <w:rsid w:val="000207CC"/>
    <w:rsid w:val="00021CFB"/>
    <w:rsid w:val="00025EE5"/>
    <w:rsid w:val="0002714D"/>
    <w:rsid w:val="000279C3"/>
    <w:rsid w:val="000303AD"/>
    <w:rsid w:val="00030856"/>
    <w:rsid w:val="00031637"/>
    <w:rsid w:val="00031C8A"/>
    <w:rsid w:val="00031D01"/>
    <w:rsid w:val="00031E3A"/>
    <w:rsid w:val="00032881"/>
    <w:rsid w:val="00033846"/>
    <w:rsid w:val="0003413D"/>
    <w:rsid w:val="0003639A"/>
    <w:rsid w:val="000364E6"/>
    <w:rsid w:val="00036E98"/>
    <w:rsid w:val="00036EE9"/>
    <w:rsid w:val="000371CD"/>
    <w:rsid w:val="00037766"/>
    <w:rsid w:val="0004028E"/>
    <w:rsid w:val="00040B35"/>
    <w:rsid w:val="00040E8D"/>
    <w:rsid w:val="0004114F"/>
    <w:rsid w:val="000421C0"/>
    <w:rsid w:val="000424B4"/>
    <w:rsid w:val="00042BC8"/>
    <w:rsid w:val="00042EDE"/>
    <w:rsid w:val="00043596"/>
    <w:rsid w:val="000436D5"/>
    <w:rsid w:val="00043D32"/>
    <w:rsid w:val="000441BE"/>
    <w:rsid w:val="00044479"/>
    <w:rsid w:val="00044655"/>
    <w:rsid w:val="00044F39"/>
    <w:rsid w:val="00044FA7"/>
    <w:rsid w:val="000466A2"/>
    <w:rsid w:val="000475CB"/>
    <w:rsid w:val="00050539"/>
    <w:rsid w:val="00050675"/>
    <w:rsid w:val="00050E3E"/>
    <w:rsid w:val="0005121A"/>
    <w:rsid w:val="00051D9E"/>
    <w:rsid w:val="00052CA3"/>
    <w:rsid w:val="00053471"/>
    <w:rsid w:val="00053535"/>
    <w:rsid w:val="00053C92"/>
    <w:rsid w:val="00053D52"/>
    <w:rsid w:val="00055C62"/>
    <w:rsid w:val="00055CB3"/>
    <w:rsid w:val="000566E0"/>
    <w:rsid w:val="0005695C"/>
    <w:rsid w:val="00056B8D"/>
    <w:rsid w:val="000603A6"/>
    <w:rsid w:val="00060995"/>
    <w:rsid w:val="00061A29"/>
    <w:rsid w:val="000620ED"/>
    <w:rsid w:val="00062179"/>
    <w:rsid w:val="0006224C"/>
    <w:rsid w:val="0006296C"/>
    <w:rsid w:val="00062D7D"/>
    <w:rsid w:val="00063D76"/>
    <w:rsid w:val="000641DC"/>
    <w:rsid w:val="00064B11"/>
    <w:rsid w:val="00065409"/>
    <w:rsid w:val="0006613C"/>
    <w:rsid w:val="000666FD"/>
    <w:rsid w:val="00066B07"/>
    <w:rsid w:val="00066E9C"/>
    <w:rsid w:val="000711EC"/>
    <w:rsid w:val="00071487"/>
    <w:rsid w:val="00071A8A"/>
    <w:rsid w:val="00071CB5"/>
    <w:rsid w:val="00072153"/>
    <w:rsid w:val="00075B82"/>
    <w:rsid w:val="00075E53"/>
    <w:rsid w:val="00077222"/>
    <w:rsid w:val="000776F9"/>
    <w:rsid w:val="00081F6A"/>
    <w:rsid w:val="000833AA"/>
    <w:rsid w:val="000840C7"/>
    <w:rsid w:val="00084235"/>
    <w:rsid w:val="00085043"/>
    <w:rsid w:val="00085213"/>
    <w:rsid w:val="00085920"/>
    <w:rsid w:val="0008730B"/>
    <w:rsid w:val="000873AA"/>
    <w:rsid w:val="00087D3D"/>
    <w:rsid w:val="00087F67"/>
    <w:rsid w:val="000905E3"/>
    <w:rsid w:val="0009146C"/>
    <w:rsid w:val="00091AEB"/>
    <w:rsid w:val="00092FAD"/>
    <w:rsid w:val="000932FA"/>
    <w:rsid w:val="00093B58"/>
    <w:rsid w:val="00093FEA"/>
    <w:rsid w:val="0009598A"/>
    <w:rsid w:val="00095A04"/>
    <w:rsid w:val="00095CC6"/>
    <w:rsid w:val="000965D9"/>
    <w:rsid w:val="00096B63"/>
    <w:rsid w:val="00097C78"/>
    <w:rsid w:val="00097CED"/>
    <w:rsid w:val="00097D55"/>
    <w:rsid w:val="000A18DB"/>
    <w:rsid w:val="000A19E3"/>
    <w:rsid w:val="000A261C"/>
    <w:rsid w:val="000A2BBD"/>
    <w:rsid w:val="000A31B7"/>
    <w:rsid w:val="000A4665"/>
    <w:rsid w:val="000A5957"/>
    <w:rsid w:val="000A64C7"/>
    <w:rsid w:val="000B033E"/>
    <w:rsid w:val="000B0482"/>
    <w:rsid w:val="000B04D8"/>
    <w:rsid w:val="000B09D5"/>
    <w:rsid w:val="000B0D8D"/>
    <w:rsid w:val="000B1550"/>
    <w:rsid w:val="000B2690"/>
    <w:rsid w:val="000B2815"/>
    <w:rsid w:val="000B2936"/>
    <w:rsid w:val="000B3B09"/>
    <w:rsid w:val="000B3D4E"/>
    <w:rsid w:val="000B4148"/>
    <w:rsid w:val="000B4242"/>
    <w:rsid w:val="000B4F5D"/>
    <w:rsid w:val="000B5002"/>
    <w:rsid w:val="000B59F7"/>
    <w:rsid w:val="000B633E"/>
    <w:rsid w:val="000B762A"/>
    <w:rsid w:val="000C0120"/>
    <w:rsid w:val="000C22E7"/>
    <w:rsid w:val="000C23C5"/>
    <w:rsid w:val="000C3873"/>
    <w:rsid w:val="000C3C24"/>
    <w:rsid w:val="000C3CF8"/>
    <w:rsid w:val="000C574D"/>
    <w:rsid w:val="000C694D"/>
    <w:rsid w:val="000C6FAE"/>
    <w:rsid w:val="000C71EA"/>
    <w:rsid w:val="000D1004"/>
    <w:rsid w:val="000D1044"/>
    <w:rsid w:val="000D2D58"/>
    <w:rsid w:val="000D344D"/>
    <w:rsid w:val="000D3E41"/>
    <w:rsid w:val="000D45A7"/>
    <w:rsid w:val="000D542F"/>
    <w:rsid w:val="000D6173"/>
    <w:rsid w:val="000D74AD"/>
    <w:rsid w:val="000E0E27"/>
    <w:rsid w:val="000E18A5"/>
    <w:rsid w:val="000E1B07"/>
    <w:rsid w:val="000E1C20"/>
    <w:rsid w:val="000E1FA4"/>
    <w:rsid w:val="000E2A47"/>
    <w:rsid w:val="000E2B4E"/>
    <w:rsid w:val="000E3C50"/>
    <w:rsid w:val="000E4455"/>
    <w:rsid w:val="000E44C6"/>
    <w:rsid w:val="000E460C"/>
    <w:rsid w:val="000E4907"/>
    <w:rsid w:val="000E6735"/>
    <w:rsid w:val="000E68EE"/>
    <w:rsid w:val="000E6E51"/>
    <w:rsid w:val="000E73C8"/>
    <w:rsid w:val="000F00B0"/>
    <w:rsid w:val="000F0697"/>
    <w:rsid w:val="000F1B09"/>
    <w:rsid w:val="000F2BA8"/>
    <w:rsid w:val="000F2F40"/>
    <w:rsid w:val="000F47D7"/>
    <w:rsid w:val="000F48E0"/>
    <w:rsid w:val="000F4E04"/>
    <w:rsid w:val="000F5968"/>
    <w:rsid w:val="000F5E69"/>
    <w:rsid w:val="000F63F1"/>
    <w:rsid w:val="000F6FE8"/>
    <w:rsid w:val="000F7650"/>
    <w:rsid w:val="00100484"/>
    <w:rsid w:val="001006F9"/>
    <w:rsid w:val="00100F0B"/>
    <w:rsid w:val="0010189D"/>
    <w:rsid w:val="00101C77"/>
    <w:rsid w:val="00101DC8"/>
    <w:rsid w:val="0010319A"/>
    <w:rsid w:val="001035B2"/>
    <w:rsid w:val="00103900"/>
    <w:rsid w:val="001057DB"/>
    <w:rsid w:val="0010692E"/>
    <w:rsid w:val="00106DAC"/>
    <w:rsid w:val="00107106"/>
    <w:rsid w:val="00107B4C"/>
    <w:rsid w:val="00110694"/>
    <w:rsid w:val="00111389"/>
    <w:rsid w:val="00111F0F"/>
    <w:rsid w:val="001126ED"/>
    <w:rsid w:val="001129B2"/>
    <w:rsid w:val="00112DE6"/>
    <w:rsid w:val="0011603C"/>
    <w:rsid w:val="0011694A"/>
    <w:rsid w:val="00117125"/>
    <w:rsid w:val="00117238"/>
    <w:rsid w:val="00117B42"/>
    <w:rsid w:val="00117BD8"/>
    <w:rsid w:val="00117D4D"/>
    <w:rsid w:val="00117DD0"/>
    <w:rsid w:val="001205AB"/>
    <w:rsid w:val="0012193A"/>
    <w:rsid w:val="001222E6"/>
    <w:rsid w:val="00122AF8"/>
    <w:rsid w:val="00123381"/>
    <w:rsid w:val="001236A1"/>
    <w:rsid w:val="0012624E"/>
    <w:rsid w:val="0012680B"/>
    <w:rsid w:val="00130BF1"/>
    <w:rsid w:val="00130F81"/>
    <w:rsid w:val="00131062"/>
    <w:rsid w:val="00132892"/>
    <w:rsid w:val="0013329C"/>
    <w:rsid w:val="0013368C"/>
    <w:rsid w:val="0013370E"/>
    <w:rsid w:val="0013389D"/>
    <w:rsid w:val="001339F7"/>
    <w:rsid w:val="001352C3"/>
    <w:rsid w:val="0013563A"/>
    <w:rsid w:val="00137004"/>
    <w:rsid w:val="001372DD"/>
    <w:rsid w:val="00137B4E"/>
    <w:rsid w:val="00141768"/>
    <w:rsid w:val="001418BC"/>
    <w:rsid w:val="001419C3"/>
    <w:rsid w:val="00142194"/>
    <w:rsid w:val="00142965"/>
    <w:rsid w:val="00142A6F"/>
    <w:rsid w:val="001430A9"/>
    <w:rsid w:val="00145116"/>
    <w:rsid w:val="001455BC"/>
    <w:rsid w:val="00146CEA"/>
    <w:rsid w:val="00150201"/>
    <w:rsid w:val="00151638"/>
    <w:rsid w:val="0015211C"/>
    <w:rsid w:val="0015251D"/>
    <w:rsid w:val="00152692"/>
    <w:rsid w:val="00152B90"/>
    <w:rsid w:val="00153E04"/>
    <w:rsid w:val="00153EC6"/>
    <w:rsid w:val="00154343"/>
    <w:rsid w:val="00155750"/>
    <w:rsid w:val="00155BD1"/>
    <w:rsid w:val="00156F23"/>
    <w:rsid w:val="00157568"/>
    <w:rsid w:val="001603C2"/>
    <w:rsid w:val="001610A0"/>
    <w:rsid w:val="00161120"/>
    <w:rsid w:val="00167034"/>
    <w:rsid w:val="00167938"/>
    <w:rsid w:val="00167B15"/>
    <w:rsid w:val="00170A6F"/>
    <w:rsid w:val="00171C62"/>
    <w:rsid w:val="00172C91"/>
    <w:rsid w:val="001748DE"/>
    <w:rsid w:val="00174A49"/>
    <w:rsid w:val="0017578F"/>
    <w:rsid w:val="00175A64"/>
    <w:rsid w:val="00176228"/>
    <w:rsid w:val="00176E0B"/>
    <w:rsid w:val="0018069C"/>
    <w:rsid w:val="00180F03"/>
    <w:rsid w:val="001820CE"/>
    <w:rsid w:val="001824F3"/>
    <w:rsid w:val="00182514"/>
    <w:rsid w:val="001835D9"/>
    <w:rsid w:val="001849E2"/>
    <w:rsid w:val="001853EF"/>
    <w:rsid w:val="00186A73"/>
    <w:rsid w:val="001900DF"/>
    <w:rsid w:val="00190167"/>
    <w:rsid w:val="00190BBB"/>
    <w:rsid w:val="00190BBF"/>
    <w:rsid w:val="00192AA4"/>
    <w:rsid w:val="00192B58"/>
    <w:rsid w:val="0019360E"/>
    <w:rsid w:val="00194E4A"/>
    <w:rsid w:val="001966B6"/>
    <w:rsid w:val="00196706"/>
    <w:rsid w:val="00197C5C"/>
    <w:rsid w:val="001A273C"/>
    <w:rsid w:val="001A4AA9"/>
    <w:rsid w:val="001A5E8C"/>
    <w:rsid w:val="001A6550"/>
    <w:rsid w:val="001B13C4"/>
    <w:rsid w:val="001B1CB5"/>
    <w:rsid w:val="001B289C"/>
    <w:rsid w:val="001B3027"/>
    <w:rsid w:val="001B32D8"/>
    <w:rsid w:val="001B3869"/>
    <w:rsid w:val="001B3E93"/>
    <w:rsid w:val="001B59E2"/>
    <w:rsid w:val="001B61D2"/>
    <w:rsid w:val="001B68C7"/>
    <w:rsid w:val="001B70EA"/>
    <w:rsid w:val="001B73D5"/>
    <w:rsid w:val="001C1450"/>
    <w:rsid w:val="001C35F1"/>
    <w:rsid w:val="001C5C29"/>
    <w:rsid w:val="001C614F"/>
    <w:rsid w:val="001C70A7"/>
    <w:rsid w:val="001C7138"/>
    <w:rsid w:val="001C7B03"/>
    <w:rsid w:val="001D01A8"/>
    <w:rsid w:val="001D22B3"/>
    <w:rsid w:val="001D2332"/>
    <w:rsid w:val="001D242D"/>
    <w:rsid w:val="001D3324"/>
    <w:rsid w:val="001D3353"/>
    <w:rsid w:val="001D3C18"/>
    <w:rsid w:val="001D4A9B"/>
    <w:rsid w:val="001D511D"/>
    <w:rsid w:val="001D5270"/>
    <w:rsid w:val="001D53DF"/>
    <w:rsid w:val="001D645E"/>
    <w:rsid w:val="001D65DD"/>
    <w:rsid w:val="001D6D88"/>
    <w:rsid w:val="001D7250"/>
    <w:rsid w:val="001E0B83"/>
    <w:rsid w:val="001E1E67"/>
    <w:rsid w:val="001E28C4"/>
    <w:rsid w:val="001E3C85"/>
    <w:rsid w:val="001E56C4"/>
    <w:rsid w:val="001E5A09"/>
    <w:rsid w:val="001E5D10"/>
    <w:rsid w:val="001E64B4"/>
    <w:rsid w:val="001E6AD0"/>
    <w:rsid w:val="001E6DA0"/>
    <w:rsid w:val="001F03A4"/>
    <w:rsid w:val="001F0819"/>
    <w:rsid w:val="001F0B62"/>
    <w:rsid w:val="001F0CF3"/>
    <w:rsid w:val="001F0EA6"/>
    <w:rsid w:val="001F1CAF"/>
    <w:rsid w:val="001F2F74"/>
    <w:rsid w:val="001F407B"/>
    <w:rsid w:val="001F5391"/>
    <w:rsid w:val="001F58DA"/>
    <w:rsid w:val="001F5B80"/>
    <w:rsid w:val="001F6113"/>
    <w:rsid w:val="001F64B6"/>
    <w:rsid w:val="001F787A"/>
    <w:rsid w:val="001F7E58"/>
    <w:rsid w:val="0020037A"/>
    <w:rsid w:val="00203129"/>
    <w:rsid w:val="0020324D"/>
    <w:rsid w:val="002035E3"/>
    <w:rsid w:val="0020377C"/>
    <w:rsid w:val="002037DC"/>
    <w:rsid w:val="00204695"/>
    <w:rsid w:val="002047CF"/>
    <w:rsid w:val="00204BB7"/>
    <w:rsid w:val="00205472"/>
    <w:rsid w:val="002068E4"/>
    <w:rsid w:val="00210E44"/>
    <w:rsid w:val="00212D97"/>
    <w:rsid w:val="0021306C"/>
    <w:rsid w:val="00214254"/>
    <w:rsid w:val="00214C5F"/>
    <w:rsid w:val="00215B2A"/>
    <w:rsid w:val="00215D3A"/>
    <w:rsid w:val="00215E08"/>
    <w:rsid w:val="00216A64"/>
    <w:rsid w:val="00217488"/>
    <w:rsid w:val="00217D76"/>
    <w:rsid w:val="00217F29"/>
    <w:rsid w:val="0022229B"/>
    <w:rsid w:val="00222923"/>
    <w:rsid w:val="00222B6C"/>
    <w:rsid w:val="00223851"/>
    <w:rsid w:val="002238CF"/>
    <w:rsid w:val="00223E75"/>
    <w:rsid w:val="0022564D"/>
    <w:rsid w:val="00226B2E"/>
    <w:rsid w:val="002314F6"/>
    <w:rsid w:val="002317AE"/>
    <w:rsid w:val="00232147"/>
    <w:rsid w:val="00232181"/>
    <w:rsid w:val="00232A66"/>
    <w:rsid w:val="002341AF"/>
    <w:rsid w:val="002341FE"/>
    <w:rsid w:val="00234F25"/>
    <w:rsid w:val="002375D6"/>
    <w:rsid w:val="00240B38"/>
    <w:rsid w:val="00241743"/>
    <w:rsid w:val="00241ACB"/>
    <w:rsid w:val="00242EBF"/>
    <w:rsid w:val="00242EC9"/>
    <w:rsid w:val="00243364"/>
    <w:rsid w:val="00243DB4"/>
    <w:rsid w:val="002442CA"/>
    <w:rsid w:val="00244494"/>
    <w:rsid w:val="0024488D"/>
    <w:rsid w:val="00244E9B"/>
    <w:rsid w:val="002454BB"/>
    <w:rsid w:val="002461EE"/>
    <w:rsid w:val="00246302"/>
    <w:rsid w:val="0025110A"/>
    <w:rsid w:val="0025258A"/>
    <w:rsid w:val="0025268D"/>
    <w:rsid w:val="00252C16"/>
    <w:rsid w:val="00252D70"/>
    <w:rsid w:val="002536AD"/>
    <w:rsid w:val="00254364"/>
    <w:rsid w:val="00254962"/>
    <w:rsid w:val="00254FAC"/>
    <w:rsid w:val="0025572D"/>
    <w:rsid w:val="00257A28"/>
    <w:rsid w:val="00257FD4"/>
    <w:rsid w:val="00260D02"/>
    <w:rsid w:val="00261562"/>
    <w:rsid w:val="002619EF"/>
    <w:rsid w:val="00261EF4"/>
    <w:rsid w:val="0026245A"/>
    <w:rsid w:val="002625CD"/>
    <w:rsid w:val="00263150"/>
    <w:rsid w:val="002638FD"/>
    <w:rsid w:val="002661DE"/>
    <w:rsid w:val="002670D0"/>
    <w:rsid w:val="00267CFF"/>
    <w:rsid w:val="0027002E"/>
    <w:rsid w:val="00270326"/>
    <w:rsid w:val="00270ED1"/>
    <w:rsid w:val="00272B3B"/>
    <w:rsid w:val="0027346A"/>
    <w:rsid w:val="00273F5D"/>
    <w:rsid w:val="00274302"/>
    <w:rsid w:val="002759B8"/>
    <w:rsid w:val="00275A7E"/>
    <w:rsid w:val="002760A1"/>
    <w:rsid w:val="00276D70"/>
    <w:rsid w:val="00276EAB"/>
    <w:rsid w:val="002777D2"/>
    <w:rsid w:val="00277955"/>
    <w:rsid w:val="00280F91"/>
    <w:rsid w:val="002812E8"/>
    <w:rsid w:val="002816F4"/>
    <w:rsid w:val="0028195D"/>
    <w:rsid w:val="00281DCB"/>
    <w:rsid w:val="00282F1E"/>
    <w:rsid w:val="00284148"/>
    <w:rsid w:val="0028686C"/>
    <w:rsid w:val="00286FF4"/>
    <w:rsid w:val="00287912"/>
    <w:rsid w:val="002904B7"/>
    <w:rsid w:val="0029098D"/>
    <w:rsid w:val="002917AF"/>
    <w:rsid w:val="002925E0"/>
    <w:rsid w:val="0029263E"/>
    <w:rsid w:val="002940BC"/>
    <w:rsid w:val="002952DB"/>
    <w:rsid w:val="002A08D7"/>
    <w:rsid w:val="002A098F"/>
    <w:rsid w:val="002A103E"/>
    <w:rsid w:val="002A1E7D"/>
    <w:rsid w:val="002A2ECD"/>
    <w:rsid w:val="002A32DF"/>
    <w:rsid w:val="002A357F"/>
    <w:rsid w:val="002A3716"/>
    <w:rsid w:val="002A3873"/>
    <w:rsid w:val="002A6E54"/>
    <w:rsid w:val="002A78D6"/>
    <w:rsid w:val="002B0739"/>
    <w:rsid w:val="002B0AAC"/>
    <w:rsid w:val="002B155D"/>
    <w:rsid w:val="002B1937"/>
    <w:rsid w:val="002B1BBC"/>
    <w:rsid w:val="002B1C2B"/>
    <w:rsid w:val="002B3489"/>
    <w:rsid w:val="002B36E8"/>
    <w:rsid w:val="002B3B72"/>
    <w:rsid w:val="002B493F"/>
    <w:rsid w:val="002B66CB"/>
    <w:rsid w:val="002B6A81"/>
    <w:rsid w:val="002B737C"/>
    <w:rsid w:val="002B7AF1"/>
    <w:rsid w:val="002C0614"/>
    <w:rsid w:val="002C38A0"/>
    <w:rsid w:val="002C5677"/>
    <w:rsid w:val="002C6329"/>
    <w:rsid w:val="002C6EE7"/>
    <w:rsid w:val="002C714B"/>
    <w:rsid w:val="002C7369"/>
    <w:rsid w:val="002C760F"/>
    <w:rsid w:val="002D0BAF"/>
    <w:rsid w:val="002D1978"/>
    <w:rsid w:val="002D1B48"/>
    <w:rsid w:val="002D244E"/>
    <w:rsid w:val="002D27B6"/>
    <w:rsid w:val="002D3055"/>
    <w:rsid w:val="002D3FFD"/>
    <w:rsid w:val="002D4847"/>
    <w:rsid w:val="002D5287"/>
    <w:rsid w:val="002D5337"/>
    <w:rsid w:val="002D6012"/>
    <w:rsid w:val="002D788D"/>
    <w:rsid w:val="002D79B4"/>
    <w:rsid w:val="002D7A67"/>
    <w:rsid w:val="002E1378"/>
    <w:rsid w:val="002E1CC2"/>
    <w:rsid w:val="002E2DF5"/>
    <w:rsid w:val="002E374C"/>
    <w:rsid w:val="002E42FA"/>
    <w:rsid w:val="002E4340"/>
    <w:rsid w:val="002E4E92"/>
    <w:rsid w:val="002E4EA5"/>
    <w:rsid w:val="002E5111"/>
    <w:rsid w:val="002E6153"/>
    <w:rsid w:val="002E6534"/>
    <w:rsid w:val="002E6E5E"/>
    <w:rsid w:val="002F07AF"/>
    <w:rsid w:val="002F0F04"/>
    <w:rsid w:val="002F11D2"/>
    <w:rsid w:val="002F1DEA"/>
    <w:rsid w:val="002F1FE8"/>
    <w:rsid w:val="002F2872"/>
    <w:rsid w:val="002F3B10"/>
    <w:rsid w:val="002F3BDB"/>
    <w:rsid w:val="002F53AB"/>
    <w:rsid w:val="002F61A6"/>
    <w:rsid w:val="0030080C"/>
    <w:rsid w:val="00301071"/>
    <w:rsid w:val="003034CA"/>
    <w:rsid w:val="00304634"/>
    <w:rsid w:val="00304B12"/>
    <w:rsid w:val="00304C4C"/>
    <w:rsid w:val="00307E48"/>
    <w:rsid w:val="00310BB6"/>
    <w:rsid w:val="00310FF0"/>
    <w:rsid w:val="0031111C"/>
    <w:rsid w:val="00312E0D"/>
    <w:rsid w:val="00312F7A"/>
    <w:rsid w:val="0031320F"/>
    <w:rsid w:val="0031504D"/>
    <w:rsid w:val="0031560E"/>
    <w:rsid w:val="00316532"/>
    <w:rsid w:val="003167DD"/>
    <w:rsid w:val="00316A3F"/>
    <w:rsid w:val="00317994"/>
    <w:rsid w:val="00317D77"/>
    <w:rsid w:val="003204D8"/>
    <w:rsid w:val="00321886"/>
    <w:rsid w:val="00321909"/>
    <w:rsid w:val="0032278E"/>
    <w:rsid w:val="003227F9"/>
    <w:rsid w:val="00322D1F"/>
    <w:rsid w:val="00324489"/>
    <w:rsid w:val="00327044"/>
    <w:rsid w:val="0032710B"/>
    <w:rsid w:val="00330C88"/>
    <w:rsid w:val="0033237B"/>
    <w:rsid w:val="00332DD7"/>
    <w:rsid w:val="00334206"/>
    <w:rsid w:val="00334EE5"/>
    <w:rsid w:val="003357AC"/>
    <w:rsid w:val="00335861"/>
    <w:rsid w:val="00336254"/>
    <w:rsid w:val="003368CF"/>
    <w:rsid w:val="00340ADD"/>
    <w:rsid w:val="00341D60"/>
    <w:rsid w:val="0034359E"/>
    <w:rsid w:val="00343D84"/>
    <w:rsid w:val="00345C8D"/>
    <w:rsid w:val="00345EBF"/>
    <w:rsid w:val="0034689B"/>
    <w:rsid w:val="00346A8B"/>
    <w:rsid w:val="00346C93"/>
    <w:rsid w:val="00346CF0"/>
    <w:rsid w:val="00346D5C"/>
    <w:rsid w:val="003501CC"/>
    <w:rsid w:val="003506F7"/>
    <w:rsid w:val="00350F6C"/>
    <w:rsid w:val="00351349"/>
    <w:rsid w:val="00352FBE"/>
    <w:rsid w:val="003542E1"/>
    <w:rsid w:val="003545D5"/>
    <w:rsid w:val="00355326"/>
    <w:rsid w:val="003554FA"/>
    <w:rsid w:val="00355634"/>
    <w:rsid w:val="0035573C"/>
    <w:rsid w:val="00355F8E"/>
    <w:rsid w:val="00356176"/>
    <w:rsid w:val="00357850"/>
    <w:rsid w:val="00360CD8"/>
    <w:rsid w:val="00361478"/>
    <w:rsid w:val="00361AB9"/>
    <w:rsid w:val="00361C61"/>
    <w:rsid w:val="0036294B"/>
    <w:rsid w:val="00363015"/>
    <w:rsid w:val="0036319F"/>
    <w:rsid w:val="00363369"/>
    <w:rsid w:val="00364051"/>
    <w:rsid w:val="003647A3"/>
    <w:rsid w:val="00364CD9"/>
    <w:rsid w:val="00364F78"/>
    <w:rsid w:val="00365B35"/>
    <w:rsid w:val="00365D32"/>
    <w:rsid w:val="0036680E"/>
    <w:rsid w:val="003678DD"/>
    <w:rsid w:val="00370896"/>
    <w:rsid w:val="00370F5D"/>
    <w:rsid w:val="00372F43"/>
    <w:rsid w:val="00375708"/>
    <w:rsid w:val="003757B3"/>
    <w:rsid w:val="00375BD7"/>
    <w:rsid w:val="0037642B"/>
    <w:rsid w:val="0037670C"/>
    <w:rsid w:val="00376BAE"/>
    <w:rsid w:val="00376BCD"/>
    <w:rsid w:val="00377DE8"/>
    <w:rsid w:val="003807BD"/>
    <w:rsid w:val="00381AD8"/>
    <w:rsid w:val="00381CF3"/>
    <w:rsid w:val="003825C9"/>
    <w:rsid w:val="003827D5"/>
    <w:rsid w:val="003845DF"/>
    <w:rsid w:val="0038473B"/>
    <w:rsid w:val="003869F3"/>
    <w:rsid w:val="00386DCB"/>
    <w:rsid w:val="00386FFB"/>
    <w:rsid w:val="003875CA"/>
    <w:rsid w:val="00390188"/>
    <w:rsid w:val="003902ED"/>
    <w:rsid w:val="00390EF2"/>
    <w:rsid w:val="003924E1"/>
    <w:rsid w:val="00394627"/>
    <w:rsid w:val="003949EB"/>
    <w:rsid w:val="00395ADE"/>
    <w:rsid w:val="003968A6"/>
    <w:rsid w:val="0039691D"/>
    <w:rsid w:val="0039778F"/>
    <w:rsid w:val="003A07C4"/>
    <w:rsid w:val="003A0AC5"/>
    <w:rsid w:val="003A14D7"/>
    <w:rsid w:val="003A1F50"/>
    <w:rsid w:val="003A2216"/>
    <w:rsid w:val="003A3133"/>
    <w:rsid w:val="003A3B8B"/>
    <w:rsid w:val="003A3F54"/>
    <w:rsid w:val="003A4117"/>
    <w:rsid w:val="003A44C5"/>
    <w:rsid w:val="003A4629"/>
    <w:rsid w:val="003A4A63"/>
    <w:rsid w:val="003A5F5F"/>
    <w:rsid w:val="003A629B"/>
    <w:rsid w:val="003B23B3"/>
    <w:rsid w:val="003B2FE0"/>
    <w:rsid w:val="003B427A"/>
    <w:rsid w:val="003B5F38"/>
    <w:rsid w:val="003B67F3"/>
    <w:rsid w:val="003B7B24"/>
    <w:rsid w:val="003B7D87"/>
    <w:rsid w:val="003C01DA"/>
    <w:rsid w:val="003C0864"/>
    <w:rsid w:val="003C0949"/>
    <w:rsid w:val="003C0B63"/>
    <w:rsid w:val="003C13EC"/>
    <w:rsid w:val="003C2CD2"/>
    <w:rsid w:val="003C2E77"/>
    <w:rsid w:val="003C3764"/>
    <w:rsid w:val="003C40E7"/>
    <w:rsid w:val="003C4521"/>
    <w:rsid w:val="003C4AEF"/>
    <w:rsid w:val="003C5FF3"/>
    <w:rsid w:val="003C739B"/>
    <w:rsid w:val="003D0854"/>
    <w:rsid w:val="003D0AF6"/>
    <w:rsid w:val="003D12B4"/>
    <w:rsid w:val="003D1F52"/>
    <w:rsid w:val="003D2804"/>
    <w:rsid w:val="003D2AD4"/>
    <w:rsid w:val="003D3560"/>
    <w:rsid w:val="003D394F"/>
    <w:rsid w:val="003D3D60"/>
    <w:rsid w:val="003D4F93"/>
    <w:rsid w:val="003D537B"/>
    <w:rsid w:val="003D56DE"/>
    <w:rsid w:val="003D6F7B"/>
    <w:rsid w:val="003D7209"/>
    <w:rsid w:val="003E1F9B"/>
    <w:rsid w:val="003E29C6"/>
    <w:rsid w:val="003E2BA3"/>
    <w:rsid w:val="003E4D07"/>
    <w:rsid w:val="003E59D9"/>
    <w:rsid w:val="003E6E20"/>
    <w:rsid w:val="003F000D"/>
    <w:rsid w:val="003F00DF"/>
    <w:rsid w:val="003F14D4"/>
    <w:rsid w:val="003F1798"/>
    <w:rsid w:val="003F1FA4"/>
    <w:rsid w:val="003F209B"/>
    <w:rsid w:val="003F4C63"/>
    <w:rsid w:val="003F57D0"/>
    <w:rsid w:val="003F5F7B"/>
    <w:rsid w:val="003F6763"/>
    <w:rsid w:val="00400B53"/>
    <w:rsid w:val="00403074"/>
    <w:rsid w:val="0040320C"/>
    <w:rsid w:val="004032A5"/>
    <w:rsid w:val="00404871"/>
    <w:rsid w:val="00405DD4"/>
    <w:rsid w:val="00410595"/>
    <w:rsid w:val="00410A8D"/>
    <w:rsid w:val="00411177"/>
    <w:rsid w:val="00411623"/>
    <w:rsid w:val="004119BB"/>
    <w:rsid w:val="00413A20"/>
    <w:rsid w:val="004150CC"/>
    <w:rsid w:val="00415C1A"/>
    <w:rsid w:val="00415C39"/>
    <w:rsid w:val="00417668"/>
    <w:rsid w:val="00417CA2"/>
    <w:rsid w:val="00420227"/>
    <w:rsid w:val="004209B9"/>
    <w:rsid w:val="004227B6"/>
    <w:rsid w:val="0042700C"/>
    <w:rsid w:val="00427B8F"/>
    <w:rsid w:val="00430AE6"/>
    <w:rsid w:val="00431927"/>
    <w:rsid w:val="00431E5A"/>
    <w:rsid w:val="00431F60"/>
    <w:rsid w:val="004322E5"/>
    <w:rsid w:val="00436319"/>
    <w:rsid w:val="004364E2"/>
    <w:rsid w:val="00436529"/>
    <w:rsid w:val="004401C4"/>
    <w:rsid w:val="00440580"/>
    <w:rsid w:val="0044078C"/>
    <w:rsid w:val="00440809"/>
    <w:rsid w:val="00440E00"/>
    <w:rsid w:val="004440AE"/>
    <w:rsid w:val="004447D7"/>
    <w:rsid w:val="00444814"/>
    <w:rsid w:val="004451C5"/>
    <w:rsid w:val="0044560A"/>
    <w:rsid w:val="00446752"/>
    <w:rsid w:val="0044697B"/>
    <w:rsid w:val="00446CFB"/>
    <w:rsid w:val="0044726B"/>
    <w:rsid w:val="004478A9"/>
    <w:rsid w:val="0045084E"/>
    <w:rsid w:val="004509F1"/>
    <w:rsid w:val="00451184"/>
    <w:rsid w:val="00451390"/>
    <w:rsid w:val="00451545"/>
    <w:rsid w:val="00452550"/>
    <w:rsid w:val="004528BB"/>
    <w:rsid w:val="00452F42"/>
    <w:rsid w:val="00453258"/>
    <w:rsid w:val="004537C8"/>
    <w:rsid w:val="00455127"/>
    <w:rsid w:val="00455422"/>
    <w:rsid w:val="00455DB0"/>
    <w:rsid w:val="00456D63"/>
    <w:rsid w:val="004600B9"/>
    <w:rsid w:val="004603CB"/>
    <w:rsid w:val="00460B76"/>
    <w:rsid w:val="0046301C"/>
    <w:rsid w:val="004636E1"/>
    <w:rsid w:val="00464E0F"/>
    <w:rsid w:val="0046552E"/>
    <w:rsid w:val="004667A4"/>
    <w:rsid w:val="00466BB7"/>
    <w:rsid w:val="0047040A"/>
    <w:rsid w:val="004708DE"/>
    <w:rsid w:val="004712A7"/>
    <w:rsid w:val="00471EB1"/>
    <w:rsid w:val="004731AA"/>
    <w:rsid w:val="004742BB"/>
    <w:rsid w:val="00474F25"/>
    <w:rsid w:val="004751EE"/>
    <w:rsid w:val="00475BEE"/>
    <w:rsid w:val="004762F7"/>
    <w:rsid w:val="00476879"/>
    <w:rsid w:val="00476900"/>
    <w:rsid w:val="004773CC"/>
    <w:rsid w:val="00477723"/>
    <w:rsid w:val="004778F1"/>
    <w:rsid w:val="00480436"/>
    <w:rsid w:val="0048290C"/>
    <w:rsid w:val="00483E5C"/>
    <w:rsid w:val="00484044"/>
    <w:rsid w:val="00484A96"/>
    <w:rsid w:val="00484EA5"/>
    <w:rsid w:val="00486323"/>
    <w:rsid w:val="00486AAB"/>
    <w:rsid w:val="004870B2"/>
    <w:rsid w:val="00487621"/>
    <w:rsid w:val="004911DE"/>
    <w:rsid w:val="004928C5"/>
    <w:rsid w:val="00494555"/>
    <w:rsid w:val="00495C21"/>
    <w:rsid w:val="00495ED3"/>
    <w:rsid w:val="00496054"/>
    <w:rsid w:val="00496ABA"/>
    <w:rsid w:val="004975DE"/>
    <w:rsid w:val="004A05B8"/>
    <w:rsid w:val="004A133C"/>
    <w:rsid w:val="004A17F9"/>
    <w:rsid w:val="004A1EF7"/>
    <w:rsid w:val="004A263A"/>
    <w:rsid w:val="004A2D89"/>
    <w:rsid w:val="004A31D2"/>
    <w:rsid w:val="004A37A5"/>
    <w:rsid w:val="004A46D6"/>
    <w:rsid w:val="004A5D48"/>
    <w:rsid w:val="004A5D54"/>
    <w:rsid w:val="004A61FB"/>
    <w:rsid w:val="004A67E7"/>
    <w:rsid w:val="004A6DA1"/>
    <w:rsid w:val="004A6E59"/>
    <w:rsid w:val="004A710D"/>
    <w:rsid w:val="004B0A42"/>
    <w:rsid w:val="004B0E39"/>
    <w:rsid w:val="004B12B3"/>
    <w:rsid w:val="004B1FDF"/>
    <w:rsid w:val="004B331F"/>
    <w:rsid w:val="004B4268"/>
    <w:rsid w:val="004B4419"/>
    <w:rsid w:val="004B4F6D"/>
    <w:rsid w:val="004C0390"/>
    <w:rsid w:val="004C03E8"/>
    <w:rsid w:val="004C0BB1"/>
    <w:rsid w:val="004C1F26"/>
    <w:rsid w:val="004C25A2"/>
    <w:rsid w:val="004C3A96"/>
    <w:rsid w:val="004C3D94"/>
    <w:rsid w:val="004C445F"/>
    <w:rsid w:val="004C4690"/>
    <w:rsid w:val="004C4C07"/>
    <w:rsid w:val="004C50F8"/>
    <w:rsid w:val="004C6AD1"/>
    <w:rsid w:val="004C7781"/>
    <w:rsid w:val="004C7DB7"/>
    <w:rsid w:val="004D00A0"/>
    <w:rsid w:val="004D1222"/>
    <w:rsid w:val="004D1AF3"/>
    <w:rsid w:val="004D2FF7"/>
    <w:rsid w:val="004D37AF"/>
    <w:rsid w:val="004D4B88"/>
    <w:rsid w:val="004D5512"/>
    <w:rsid w:val="004D5C59"/>
    <w:rsid w:val="004D63ED"/>
    <w:rsid w:val="004D6EBC"/>
    <w:rsid w:val="004D734A"/>
    <w:rsid w:val="004D7A7E"/>
    <w:rsid w:val="004D7D24"/>
    <w:rsid w:val="004E0805"/>
    <w:rsid w:val="004E11DC"/>
    <w:rsid w:val="004E131A"/>
    <w:rsid w:val="004E2B04"/>
    <w:rsid w:val="004E2CFD"/>
    <w:rsid w:val="004E324D"/>
    <w:rsid w:val="004E5DC7"/>
    <w:rsid w:val="004E5E72"/>
    <w:rsid w:val="004E6928"/>
    <w:rsid w:val="004E747F"/>
    <w:rsid w:val="004E77E0"/>
    <w:rsid w:val="004E799A"/>
    <w:rsid w:val="004E7E1B"/>
    <w:rsid w:val="004F05B4"/>
    <w:rsid w:val="004F1554"/>
    <w:rsid w:val="004F1617"/>
    <w:rsid w:val="004F2EC6"/>
    <w:rsid w:val="004F33D1"/>
    <w:rsid w:val="004F4016"/>
    <w:rsid w:val="004F427B"/>
    <w:rsid w:val="004F454D"/>
    <w:rsid w:val="004F47F1"/>
    <w:rsid w:val="004F5816"/>
    <w:rsid w:val="004F5908"/>
    <w:rsid w:val="004F606E"/>
    <w:rsid w:val="004F61EE"/>
    <w:rsid w:val="004F6514"/>
    <w:rsid w:val="0050054B"/>
    <w:rsid w:val="005005C9"/>
    <w:rsid w:val="00504746"/>
    <w:rsid w:val="00507373"/>
    <w:rsid w:val="00510205"/>
    <w:rsid w:val="00511CC1"/>
    <w:rsid w:val="00511D03"/>
    <w:rsid w:val="00511EC4"/>
    <w:rsid w:val="00511F82"/>
    <w:rsid w:val="0051243B"/>
    <w:rsid w:val="005139FB"/>
    <w:rsid w:val="00513D2B"/>
    <w:rsid w:val="00513FE6"/>
    <w:rsid w:val="00514458"/>
    <w:rsid w:val="0051491D"/>
    <w:rsid w:val="005156B2"/>
    <w:rsid w:val="00516E02"/>
    <w:rsid w:val="005171F3"/>
    <w:rsid w:val="00517AFB"/>
    <w:rsid w:val="00521E56"/>
    <w:rsid w:val="00522235"/>
    <w:rsid w:val="0052232D"/>
    <w:rsid w:val="00522A0F"/>
    <w:rsid w:val="00523BC1"/>
    <w:rsid w:val="00523C64"/>
    <w:rsid w:val="0052485A"/>
    <w:rsid w:val="00524A86"/>
    <w:rsid w:val="00525094"/>
    <w:rsid w:val="00525D6A"/>
    <w:rsid w:val="00526808"/>
    <w:rsid w:val="005269B3"/>
    <w:rsid w:val="00526E7C"/>
    <w:rsid w:val="00526ED5"/>
    <w:rsid w:val="00527747"/>
    <w:rsid w:val="00527862"/>
    <w:rsid w:val="005278A9"/>
    <w:rsid w:val="005302C4"/>
    <w:rsid w:val="00531C0D"/>
    <w:rsid w:val="005322FD"/>
    <w:rsid w:val="00532B53"/>
    <w:rsid w:val="005337A3"/>
    <w:rsid w:val="0053399F"/>
    <w:rsid w:val="00533F28"/>
    <w:rsid w:val="005340DA"/>
    <w:rsid w:val="005348FF"/>
    <w:rsid w:val="00534962"/>
    <w:rsid w:val="005352B1"/>
    <w:rsid w:val="00536D41"/>
    <w:rsid w:val="005370C9"/>
    <w:rsid w:val="00537991"/>
    <w:rsid w:val="00537AFC"/>
    <w:rsid w:val="0054196E"/>
    <w:rsid w:val="00541EBE"/>
    <w:rsid w:val="0054422B"/>
    <w:rsid w:val="005445A2"/>
    <w:rsid w:val="005455D7"/>
    <w:rsid w:val="00545DED"/>
    <w:rsid w:val="005465E9"/>
    <w:rsid w:val="00546BE3"/>
    <w:rsid w:val="005477B0"/>
    <w:rsid w:val="00547855"/>
    <w:rsid w:val="00547E09"/>
    <w:rsid w:val="00551222"/>
    <w:rsid w:val="00551836"/>
    <w:rsid w:val="00551F0F"/>
    <w:rsid w:val="005523DB"/>
    <w:rsid w:val="00552FDD"/>
    <w:rsid w:val="00553B06"/>
    <w:rsid w:val="00553B47"/>
    <w:rsid w:val="005551FD"/>
    <w:rsid w:val="0055533F"/>
    <w:rsid w:val="0055586C"/>
    <w:rsid w:val="00557967"/>
    <w:rsid w:val="005579AD"/>
    <w:rsid w:val="00560B70"/>
    <w:rsid w:val="00560BC9"/>
    <w:rsid w:val="00560F2D"/>
    <w:rsid w:val="00561F36"/>
    <w:rsid w:val="00562015"/>
    <w:rsid w:val="005624DF"/>
    <w:rsid w:val="005630E7"/>
    <w:rsid w:val="00563B38"/>
    <w:rsid w:val="00564A6A"/>
    <w:rsid w:val="00565236"/>
    <w:rsid w:val="0056593E"/>
    <w:rsid w:val="00566151"/>
    <w:rsid w:val="005668F3"/>
    <w:rsid w:val="00567661"/>
    <w:rsid w:val="00567B36"/>
    <w:rsid w:val="00567D62"/>
    <w:rsid w:val="0057080C"/>
    <w:rsid w:val="00570B5F"/>
    <w:rsid w:val="00571BD6"/>
    <w:rsid w:val="005722A1"/>
    <w:rsid w:val="005722BA"/>
    <w:rsid w:val="00572822"/>
    <w:rsid w:val="00572F19"/>
    <w:rsid w:val="00574094"/>
    <w:rsid w:val="00575A2D"/>
    <w:rsid w:val="00575F71"/>
    <w:rsid w:val="00576037"/>
    <w:rsid w:val="0057675D"/>
    <w:rsid w:val="00576FF1"/>
    <w:rsid w:val="005773FF"/>
    <w:rsid w:val="005774A0"/>
    <w:rsid w:val="00577CC0"/>
    <w:rsid w:val="005808B8"/>
    <w:rsid w:val="00580C5B"/>
    <w:rsid w:val="005811CE"/>
    <w:rsid w:val="00582F26"/>
    <w:rsid w:val="00583A88"/>
    <w:rsid w:val="00583C37"/>
    <w:rsid w:val="00583E5A"/>
    <w:rsid w:val="00585598"/>
    <w:rsid w:val="00585DFE"/>
    <w:rsid w:val="00586F87"/>
    <w:rsid w:val="00586FD6"/>
    <w:rsid w:val="00587392"/>
    <w:rsid w:val="00587CEE"/>
    <w:rsid w:val="00590361"/>
    <w:rsid w:val="00591377"/>
    <w:rsid w:val="0059237D"/>
    <w:rsid w:val="00592760"/>
    <w:rsid w:val="005929B5"/>
    <w:rsid w:val="00593AD5"/>
    <w:rsid w:val="0059571F"/>
    <w:rsid w:val="00595849"/>
    <w:rsid w:val="00596B1D"/>
    <w:rsid w:val="00597490"/>
    <w:rsid w:val="005A141D"/>
    <w:rsid w:val="005A15DA"/>
    <w:rsid w:val="005A15EB"/>
    <w:rsid w:val="005A3172"/>
    <w:rsid w:val="005A3EA0"/>
    <w:rsid w:val="005A4916"/>
    <w:rsid w:val="005A4958"/>
    <w:rsid w:val="005A497F"/>
    <w:rsid w:val="005A5645"/>
    <w:rsid w:val="005A5A19"/>
    <w:rsid w:val="005A5C40"/>
    <w:rsid w:val="005A6218"/>
    <w:rsid w:val="005B0BAE"/>
    <w:rsid w:val="005B2E39"/>
    <w:rsid w:val="005B3099"/>
    <w:rsid w:val="005B34A5"/>
    <w:rsid w:val="005B4661"/>
    <w:rsid w:val="005B57A6"/>
    <w:rsid w:val="005B5EB6"/>
    <w:rsid w:val="005B66D1"/>
    <w:rsid w:val="005C00EC"/>
    <w:rsid w:val="005C3813"/>
    <w:rsid w:val="005C3ADB"/>
    <w:rsid w:val="005C49C4"/>
    <w:rsid w:val="005C5696"/>
    <w:rsid w:val="005C6464"/>
    <w:rsid w:val="005C6BC1"/>
    <w:rsid w:val="005C73C7"/>
    <w:rsid w:val="005D023F"/>
    <w:rsid w:val="005D2035"/>
    <w:rsid w:val="005D25ED"/>
    <w:rsid w:val="005D31F8"/>
    <w:rsid w:val="005D3D96"/>
    <w:rsid w:val="005D405E"/>
    <w:rsid w:val="005D663E"/>
    <w:rsid w:val="005D7107"/>
    <w:rsid w:val="005E1AA0"/>
    <w:rsid w:val="005E280F"/>
    <w:rsid w:val="005E34DE"/>
    <w:rsid w:val="005E3830"/>
    <w:rsid w:val="005E3FBE"/>
    <w:rsid w:val="005E48A5"/>
    <w:rsid w:val="005E4F97"/>
    <w:rsid w:val="005E51E8"/>
    <w:rsid w:val="005E54DA"/>
    <w:rsid w:val="005E5C82"/>
    <w:rsid w:val="005E5E31"/>
    <w:rsid w:val="005E782E"/>
    <w:rsid w:val="005F01EE"/>
    <w:rsid w:val="005F04F0"/>
    <w:rsid w:val="005F09D6"/>
    <w:rsid w:val="005F0C33"/>
    <w:rsid w:val="005F1750"/>
    <w:rsid w:val="005F1EC8"/>
    <w:rsid w:val="005F207E"/>
    <w:rsid w:val="005F2414"/>
    <w:rsid w:val="005F35F4"/>
    <w:rsid w:val="005F4628"/>
    <w:rsid w:val="005F47E6"/>
    <w:rsid w:val="005F4D89"/>
    <w:rsid w:val="005F5578"/>
    <w:rsid w:val="005F628E"/>
    <w:rsid w:val="005F62D4"/>
    <w:rsid w:val="005F684F"/>
    <w:rsid w:val="00600254"/>
    <w:rsid w:val="00600C81"/>
    <w:rsid w:val="00601F3D"/>
    <w:rsid w:val="00602053"/>
    <w:rsid w:val="006034F6"/>
    <w:rsid w:val="00603DF0"/>
    <w:rsid w:val="006049F3"/>
    <w:rsid w:val="0060602E"/>
    <w:rsid w:val="006104A3"/>
    <w:rsid w:val="00610A82"/>
    <w:rsid w:val="00610DB6"/>
    <w:rsid w:val="006113A9"/>
    <w:rsid w:val="00611BAE"/>
    <w:rsid w:val="0061224B"/>
    <w:rsid w:val="0061259A"/>
    <w:rsid w:val="00613A15"/>
    <w:rsid w:val="00613D54"/>
    <w:rsid w:val="006151B2"/>
    <w:rsid w:val="00615805"/>
    <w:rsid w:val="00615A9D"/>
    <w:rsid w:val="00615B67"/>
    <w:rsid w:val="0061626A"/>
    <w:rsid w:val="0061656D"/>
    <w:rsid w:val="00616FCB"/>
    <w:rsid w:val="00617534"/>
    <w:rsid w:val="00620152"/>
    <w:rsid w:val="0062023A"/>
    <w:rsid w:val="00620DFA"/>
    <w:rsid w:val="00621A44"/>
    <w:rsid w:val="00621CAA"/>
    <w:rsid w:val="006220E2"/>
    <w:rsid w:val="00624D56"/>
    <w:rsid w:val="00625109"/>
    <w:rsid w:val="00626DD9"/>
    <w:rsid w:val="006279D0"/>
    <w:rsid w:val="00627BE7"/>
    <w:rsid w:val="00627DBB"/>
    <w:rsid w:val="00627EDD"/>
    <w:rsid w:val="00630906"/>
    <w:rsid w:val="00632837"/>
    <w:rsid w:val="0063314C"/>
    <w:rsid w:val="0063352D"/>
    <w:rsid w:val="00633E4E"/>
    <w:rsid w:val="00634B2C"/>
    <w:rsid w:val="00635575"/>
    <w:rsid w:val="006360A8"/>
    <w:rsid w:val="006372FF"/>
    <w:rsid w:val="00640B6E"/>
    <w:rsid w:val="0064171F"/>
    <w:rsid w:val="00642EBC"/>
    <w:rsid w:val="00643290"/>
    <w:rsid w:val="006459D2"/>
    <w:rsid w:val="00645C24"/>
    <w:rsid w:val="006463E2"/>
    <w:rsid w:val="00646B54"/>
    <w:rsid w:val="00647C3A"/>
    <w:rsid w:val="00651360"/>
    <w:rsid w:val="00651BC0"/>
    <w:rsid w:val="00652200"/>
    <w:rsid w:val="00652DA5"/>
    <w:rsid w:val="00653F87"/>
    <w:rsid w:val="00655323"/>
    <w:rsid w:val="00655BD7"/>
    <w:rsid w:val="0065616C"/>
    <w:rsid w:val="00656A40"/>
    <w:rsid w:val="00656D25"/>
    <w:rsid w:val="006574DC"/>
    <w:rsid w:val="00662363"/>
    <w:rsid w:val="0066269A"/>
    <w:rsid w:val="00662CD3"/>
    <w:rsid w:val="00665216"/>
    <w:rsid w:val="00665B2E"/>
    <w:rsid w:val="00665BAC"/>
    <w:rsid w:val="00666787"/>
    <w:rsid w:val="00667045"/>
    <w:rsid w:val="00667904"/>
    <w:rsid w:val="00670993"/>
    <w:rsid w:val="00671044"/>
    <w:rsid w:val="0067167A"/>
    <w:rsid w:val="00672232"/>
    <w:rsid w:val="00673A5C"/>
    <w:rsid w:val="006758BE"/>
    <w:rsid w:val="00676818"/>
    <w:rsid w:val="00676E3B"/>
    <w:rsid w:val="00676F7A"/>
    <w:rsid w:val="006812CE"/>
    <w:rsid w:val="00681464"/>
    <w:rsid w:val="00682EA5"/>
    <w:rsid w:val="00682F8B"/>
    <w:rsid w:val="00683072"/>
    <w:rsid w:val="006835A7"/>
    <w:rsid w:val="00684C24"/>
    <w:rsid w:val="00684F91"/>
    <w:rsid w:val="00685DC5"/>
    <w:rsid w:val="006875A0"/>
    <w:rsid w:val="006878B5"/>
    <w:rsid w:val="00690131"/>
    <w:rsid w:val="00690A9F"/>
    <w:rsid w:val="00690BD1"/>
    <w:rsid w:val="00690EF0"/>
    <w:rsid w:val="0069197A"/>
    <w:rsid w:val="0069297D"/>
    <w:rsid w:val="006929D1"/>
    <w:rsid w:val="00694DA6"/>
    <w:rsid w:val="0069530A"/>
    <w:rsid w:val="00695C69"/>
    <w:rsid w:val="00696DD1"/>
    <w:rsid w:val="006A0146"/>
    <w:rsid w:val="006A10BD"/>
    <w:rsid w:val="006A159D"/>
    <w:rsid w:val="006A261C"/>
    <w:rsid w:val="006A3F28"/>
    <w:rsid w:val="006A3F76"/>
    <w:rsid w:val="006A44AD"/>
    <w:rsid w:val="006A4504"/>
    <w:rsid w:val="006A456A"/>
    <w:rsid w:val="006A57D6"/>
    <w:rsid w:val="006A6D68"/>
    <w:rsid w:val="006A724C"/>
    <w:rsid w:val="006A7338"/>
    <w:rsid w:val="006A76E6"/>
    <w:rsid w:val="006B01EC"/>
    <w:rsid w:val="006B060C"/>
    <w:rsid w:val="006B0801"/>
    <w:rsid w:val="006B0872"/>
    <w:rsid w:val="006B08D1"/>
    <w:rsid w:val="006B1071"/>
    <w:rsid w:val="006B277E"/>
    <w:rsid w:val="006B37AF"/>
    <w:rsid w:val="006B42A6"/>
    <w:rsid w:val="006B47CA"/>
    <w:rsid w:val="006B5609"/>
    <w:rsid w:val="006B6163"/>
    <w:rsid w:val="006B7366"/>
    <w:rsid w:val="006B7EA2"/>
    <w:rsid w:val="006C02A5"/>
    <w:rsid w:val="006C1461"/>
    <w:rsid w:val="006C1F41"/>
    <w:rsid w:val="006C223D"/>
    <w:rsid w:val="006C2792"/>
    <w:rsid w:val="006C28D3"/>
    <w:rsid w:val="006C4BEF"/>
    <w:rsid w:val="006C5FF9"/>
    <w:rsid w:val="006C69A2"/>
    <w:rsid w:val="006D12B9"/>
    <w:rsid w:val="006D3F65"/>
    <w:rsid w:val="006D4B17"/>
    <w:rsid w:val="006D6C9D"/>
    <w:rsid w:val="006E0E9B"/>
    <w:rsid w:val="006E12B4"/>
    <w:rsid w:val="006E1CFD"/>
    <w:rsid w:val="006E1FBA"/>
    <w:rsid w:val="006E2307"/>
    <w:rsid w:val="006E3908"/>
    <w:rsid w:val="006E39E9"/>
    <w:rsid w:val="006E3A0E"/>
    <w:rsid w:val="006E431C"/>
    <w:rsid w:val="006E4CEC"/>
    <w:rsid w:val="006E4FF9"/>
    <w:rsid w:val="006E54B3"/>
    <w:rsid w:val="006E5E2C"/>
    <w:rsid w:val="006E67D2"/>
    <w:rsid w:val="006E741B"/>
    <w:rsid w:val="006E7AE3"/>
    <w:rsid w:val="006F0493"/>
    <w:rsid w:val="006F0883"/>
    <w:rsid w:val="006F0F0D"/>
    <w:rsid w:val="006F0FEC"/>
    <w:rsid w:val="006F16FE"/>
    <w:rsid w:val="006F2E81"/>
    <w:rsid w:val="006F384F"/>
    <w:rsid w:val="006F3A6A"/>
    <w:rsid w:val="006F5C20"/>
    <w:rsid w:val="006F6386"/>
    <w:rsid w:val="006F7440"/>
    <w:rsid w:val="00700497"/>
    <w:rsid w:val="007023E3"/>
    <w:rsid w:val="00703928"/>
    <w:rsid w:val="00703A65"/>
    <w:rsid w:val="00704DFE"/>
    <w:rsid w:val="007104C0"/>
    <w:rsid w:val="0071084E"/>
    <w:rsid w:val="0071091E"/>
    <w:rsid w:val="0071101D"/>
    <w:rsid w:val="00711E33"/>
    <w:rsid w:val="00712559"/>
    <w:rsid w:val="00712A92"/>
    <w:rsid w:val="00712D8A"/>
    <w:rsid w:val="007204DD"/>
    <w:rsid w:val="00720E4F"/>
    <w:rsid w:val="00721AEC"/>
    <w:rsid w:val="007223A1"/>
    <w:rsid w:val="007226C1"/>
    <w:rsid w:val="00723A61"/>
    <w:rsid w:val="00724558"/>
    <w:rsid w:val="007247DF"/>
    <w:rsid w:val="00724BC2"/>
    <w:rsid w:val="00724CCB"/>
    <w:rsid w:val="00725A5B"/>
    <w:rsid w:val="00725E31"/>
    <w:rsid w:val="007263BA"/>
    <w:rsid w:val="007274D2"/>
    <w:rsid w:val="00730002"/>
    <w:rsid w:val="00730403"/>
    <w:rsid w:val="00733AA5"/>
    <w:rsid w:val="00733E5D"/>
    <w:rsid w:val="00734115"/>
    <w:rsid w:val="00734D04"/>
    <w:rsid w:val="00735C7A"/>
    <w:rsid w:val="00735D53"/>
    <w:rsid w:val="00735E93"/>
    <w:rsid w:val="007368A2"/>
    <w:rsid w:val="00736911"/>
    <w:rsid w:val="007401EA"/>
    <w:rsid w:val="007402B8"/>
    <w:rsid w:val="007423D4"/>
    <w:rsid w:val="00742586"/>
    <w:rsid w:val="00742B9B"/>
    <w:rsid w:val="00743201"/>
    <w:rsid w:val="00743FFA"/>
    <w:rsid w:val="00744E2B"/>
    <w:rsid w:val="0074540D"/>
    <w:rsid w:val="00746361"/>
    <w:rsid w:val="00746458"/>
    <w:rsid w:val="0074713B"/>
    <w:rsid w:val="0074763F"/>
    <w:rsid w:val="00747813"/>
    <w:rsid w:val="00750862"/>
    <w:rsid w:val="007514C8"/>
    <w:rsid w:val="0075222F"/>
    <w:rsid w:val="007524CD"/>
    <w:rsid w:val="00752511"/>
    <w:rsid w:val="00753E87"/>
    <w:rsid w:val="00754400"/>
    <w:rsid w:val="00756082"/>
    <w:rsid w:val="00756286"/>
    <w:rsid w:val="007563A3"/>
    <w:rsid w:val="00757CD7"/>
    <w:rsid w:val="0076039A"/>
    <w:rsid w:val="007610A3"/>
    <w:rsid w:val="00761424"/>
    <w:rsid w:val="0076147A"/>
    <w:rsid w:val="007618A1"/>
    <w:rsid w:val="00762A26"/>
    <w:rsid w:val="00762B2B"/>
    <w:rsid w:val="00762D53"/>
    <w:rsid w:val="00763045"/>
    <w:rsid w:val="0076647D"/>
    <w:rsid w:val="00766C46"/>
    <w:rsid w:val="00767FD3"/>
    <w:rsid w:val="00772116"/>
    <w:rsid w:val="00772CBD"/>
    <w:rsid w:val="0077352F"/>
    <w:rsid w:val="00773ED6"/>
    <w:rsid w:val="007747BD"/>
    <w:rsid w:val="007751F2"/>
    <w:rsid w:val="007754BE"/>
    <w:rsid w:val="00780464"/>
    <w:rsid w:val="007808D3"/>
    <w:rsid w:val="00780946"/>
    <w:rsid w:val="00780E0B"/>
    <w:rsid w:val="007814B4"/>
    <w:rsid w:val="0078188C"/>
    <w:rsid w:val="007819B4"/>
    <w:rsid w:val="007833E8"/>
    <w:rsid w:val="0078500E"/>
    <w:rsid w:val="007853FD"/>
    <w:rsid w:val="007858BD"/>
    <w:rsid w:val="007863BD"/>
    <w:rsid w:val="007866D3"/>
    <w:rsid w:val="0078776D"/>
    <w:rsid w:val="00787F5B"/>
    <w:rsid w:val="00790B0A"/>
    <w:rsid w:val="007920BB"/>
    <w:rsid w:val="007921D5"/>
    <w:rsid w:val="00793819"/>
    <w:rsid w:val="00793C30"/>
    <w:rsid w:val="00794B98"/>
    <w:rsid w:val="0079590B"/>
    <w:rsid w:val="00795D8A"/>
    <w:rsid w:val="0079643C"/>
    <w:rsid w:val="007965C2"/>
    <w:rsid w:val="007968DC"/>
    <w:rsid w:val="007A151B"/>
    <w:rsid w:val="007A1E77"/>
    <w:rsid w:val="007A2D40"/>
    <w:rsid w:val="007A344D"/>
    <w:rsid w:val="007B0184"/>
    <w:rsid w:val="007B0C4B"/>
    <w:rsid w:val="007B1948"/>
    <w:rsid w:val="007B2255"/>
    <w:rsid w:val="007B245B"/>
    <w:rsid w:val="007B3021"/>
    <w:rsid w:val="007B371E"/>
    <w:rsid w:val="007B37EF"/>
    <w:rsid w:val="007B3B4C"/>
    <w:rsid w:val="007B3EA6"/>
    <w:rsid w:val="007B6170"/>
    <w:rsid w:val="007B64E3"/>
    <w:rsid w:val="007B65DF"/>
    <w:rsid w:val="007B6E65"/>
    <w:rsid w:val="007C0592"/>
    <w:rsid w:val="007C138A"/>
    <w:rsid w:val="007C1B10"/>
    <w:rsid w:val="007C1D8A"/>
    <w:rsid w:val="007C1FDC"/>
    <w:rsid w:val="007C29A1"/>
    <w:rsid w:val="007C38D6"/>
    <w:rsid w:val="007C426D"/>
    <w:rsid w:val="007C55CD"/>
    <w:rsid w:val="007C5CB6"/>
    <w:rsid w:val="007D0BE1"/>
    <w:rsid w:val="007D115D"/>
    <w:rsid w:val="007D14C3"/>
    <w:rsid w:val="007D2619"/>
    <w:rsid w:val="007D501F"/>
    <w:rsid w:val="007D5096"/>
    <w:rsid w:val="007D59E6"/>
    <w:rsid w:val="007D5F0B"/>
    <w:rsid w:val="007D5F32"/>
    <w:rsid w:val="007D609E"/>
    <w:rsid w:val="007D61D4"/>
    <w:rsid w:val="007D6B36"/>
    <w:rsid w:val="007D765E"/>
    <w:rsid w:val="007E0F36"/>
    <w:rsid w:val="007E2291"/>
    <w:rsid w:val="007E3202"/>
    <w:rsid w:val="007E38D8"/>
    <w:rsid w:val="007E4F84"/>
    <w:rsid w:val="007E5104"/>
    <w:rsid w:val="007E5A51"/>
    <w:rsid w:val="007E608C"/>
    <w:rsid w:val="007E6663"/>
    <w:rsid w:val="007E6FE9"/>
    <w:rsid w:val="007E79EA"/>
    <w:rsid w:val="007F00F7"/>
    <w:rsid w:val="007F0199"/>
    <w:rsid w:val="007F1027"/>
    <w:rsid w:val="007F3B62"/>
    <w:rsid w:val="007F3F93"/>
    <w:rsid w:val="007F51B7"/>
    <w:rsid w:val="00800CF6"/>
    <w:rsid w:val="008010DF"/>
    <w:rsid w:val="00802E25"/>
    <w:rsid w:val="008043C7"/>
    <w:rsid w:val="008059D3"/>
    <w:rsid w:val="00806295"/>
    <w:rsid w:val="00807CD6"/>
    <w:rsid w:val="008106B9"/>
    <w:rsid w:val="00811FBA"/>
    <w:rsid w:val="0081309A"/>
    <w:rsid w:val="00813C7F"/>
    <w:rsid w:val="00814334"/>
    <w:rsid w:val="00814E12"/>
    <w:rsid w:val="00815CD2"/>
    <w:rsid w:val="00816370"/>
    <w:rsid w:val="00816F99"/>
    <w:rsid w:val="0081703C"/>
    <w:rsid w:val="00817618"/>
    <w:rsid w:val="00817F5E"/>
    <w:rsid w:val="00820A68"/>
    <w:rsid w:val="00821B4B"/>
    <w:rsid w:val="00822598"/>
    <w:rsid w:val="00822863"/>
    <w:rsid w:val="008228F4"/>
    <w:rsid w:val="00823CF6"/>
    <w:rsid w:val="00824718"/>
    <w:rsid w:val="00825B74"/>
    <w:rsid w:val="00827738"/>
    <w:rsid w:val="00827932"/>
    <w:rsid w:val="00827AFF"/>
    <w:rsid w:val="00827C03"/>
    <w:rsid w:val="00831597"/>
    <w:rsid w:val="00831E64"/>
    <w:rsid w:val="00831F5C"/>
    <w:rsid w:val="008327E8"/>
    <w:rsid w:val="00833E07"/>
    <w:rsid w:val="00834059"/>
    <w:rsid w:val="008341F5"/>
    <w:rsid w:val="00834388"/>
    <w:rsid w:val="0083450C"/>
    <w:rsid w:val="00834794"/>
    <w:rsid w:val="00834DE2"/>
    <w:rsid w:val="00835146"/>
    <w:rsid w:val="0083515C"/>
    <w:rsid w:val="008351CD"/>
    <w:rsid w:val="00835639"/>
    <w:rsid w:val="008378E1"/>
    <w:rsid w:val="00840F4E"/>
    <w:rsid w:val="0084368A"/>
    <w:rsid w:val="008439F6"/>
    <w:rsid w:val="00845D19"/>
    <w:rsid w:val="0084709D"/>
    <w:rsid w:val="008472BC"/>
    <w:rsid w:val="008477AA"/>
    <w:rsid w:val="008478B5"/>
    <w:rsid w:val="00847E02"/>
    <w:rsid w:val="0085059C"/>
    <w:rsid w:val="008522DE"/>
    <w:rsid w:val="00852514"/>
    <w:rsid w:val="00853155"/>
    <w:rsid w:val="00854F28"/>
    <w:rsid w:val="00855B8F"/>
    <w:rsid w:val="008562AC"/>
    <w:rsid w:val="00856775"/>
    <w:rsid w:val="00856BB6"/>
    <w:rsid w:val="00856CC1"/>
    <w:rsid w:val="0085747C"/>
    <w:rsid w:val="008576FA"/>
    <w:rsid w:val="008606BC"/>
    <w:rsid w:val="00860E44"/>
    <w:rsid w:val="0086133F"/>
    <w:rsid w:val="00861424"/>
    <w:rsid w:val="0086330A"/>
    <w:rsid w:val="00863764"/>
    <w:rsid w:val="00863FCE"/>
    <w:rsid w:val="00864B9C"/>
    <w:rsid w:val="008676A9"/>
    <w:rsid w:val="00867A80"/>
    <w:rsid w:val="00867F01"/>
    <w:rsid w:val="008701B7"/>
    <w:rsid w:val="008701E9"/>
    <w:rsid w:val="00870649"/>
    <w:rsid w:val="00871FD2"/>
    <w:rsid w:val="008729ED"/>
    <w:rsid w:val="008734FE"/>
    <w:rsid w:val="00873634"/>
    <w:rsid w:val="00873847"/>
    <w:rsid w:val="00873F6B"/>
    <w:rsid w:val="00874E58"/>
    <w:rsid w:val="008759D1"/>
    <w:rsid w:val="00875FEC"/>
    <w:rsid w:val="008770F8"/>
    <w:rsid w:val="00877FC4"/>
    <w:rsid w:val="008801FB"/>
    <w:rsid w:val="0088096D"/>
    <w:rsid w:val="0088211D"/>
    <w:rsid w:val="008826DC"/>
    <w:rsid w:val="00882A57"/>
    <w:rsid w:val="008845DE"/>
    <w:rsid w:val="008854AB"/>
    <w:rsid w:val="00885EE3"/>
    <w:rsid w:val="008870A3"/>
    <w:rsid w:val="0089033B"/>
    <w:rsid w:val="0089348B"/>
    <w:rsid w:val="008937E1"/>
    <w:rsid w:val="00894D3D"/>
    <w:rsid w:val="00894DA9"/>
    <w:rsid w:val="00895867"/>
    <w:rsid w:val="00895D37"/>
    <w:rsid w:val="00895D9F"/>
    <w:rsid w:val="00897EDA"/>
    <w:rsid w:val="008A009B"/>
    <w:rsid w:val="008A118C"/>
    <w:rsid w:val="008A3F52"/>
    <w:rsid w:val="008A4694"/>
    <w:rsid w:val="008A4D9C"/>
    <w:rsid w:val="008A5EEC"/>
    <w:rsid w:val="008A632C"/>
    <w:rsid w:val="008B048D"/>
    <w:rsid w:val="008B27F6"/>
    <w:rsid w:val="008B35A1"/>
    <w:rsid w:val="008B3709"/>
    <w:rsid w:val="008B4232"/>
    <w:rsid w:val="008B5AC6"/>
    <w:rsid w:val="008B607D"/>
    <w:rsid w:val="008B7070"/>
    <w:rsid w:val="008B73A4"/>
    <w:rsid w:val="008B7726"/>
    <w:rsid w:val="008B7FC1"/>
    <w:rsid w:val="008C0BBD"/>
    <w:rsid w:val="008C1500"/>
    <w:rsid w:val="008C1668"/>
    <w:rsid w:val="008C1D63"/>
    <w:rsid w:val="008C35AD"/>
    <w:rsid w:val="008C3A14"/>
    <w:rsid w:val="008C3B34"/>
    <w:rsid w:val="008C4404"/>
    <w:rsid w:val="008C5AC2"/>
    <w:rsid w:val="008C5F72"/>
    <w:rsid w:val="008C6086"/>
    <w:rsid w:val="008C6C8B"/>
    <w:rsid w:val="008C720C"/>
    <w:rsid w:val="008C7F1C"/>
    <w:rsid w:val="008D07B6"/>
    <w:rsid w:val="008D0E5C"/>
    <w:rsid w:val="008D32C5"/>
    <w:rsid w:val="008D34F2"/>
    <w:rsid w:val="008D532D"/>
    <w:rsid w:val="008D5502"/>
    <w:rsid w:val="008D75A6"/>
    <w:rsid w:val="008E00AB"/>
    <w:rsid w:val="008E01DE"/>
    <w:rsid w:val="008E0A33"/>
    <w:rsid w:val="008E2F00"/>
    <w:rsid w:val="008E341F"/>
    <w:rsid w:val="008E3F96"/>
    <w:rsid w:val="008E4A35"/>
    <w:rsid w:val="008E500B"/>
    <w:rsid w:val="008E50FC"/>
    <w:rsid w:val="008E5106"/>
    <w:rsid w:val="008E5E16"/>
    <w:rsid w:val="008E716A"/>
    <w:rsid w:val="008E77D6"/>
    <w:rsid w:val="008F0B08"/>
    <w:rsid w:val="008F0BE2"/>
    <w:rsid w:val="008F0EA2"/>
    <w:rsid w:val="008F182B"/>
    <w:rsid w:val="008F2022"/>
    <w:rsid w:val="008F2A90"/>
    <w:rsid w:val="008F35BF"/>
    <w:rsid w:val="008F4610"/>
    <w:rsid w:val="008F476D"/>
    <w:rsid w:val="008F6587"/>
    <w:rsid w:val="008F6B4B"/>
    <w:rsid w:val="008F7522"/>
    <w:rsid w:val="00901D3D"/>
    <w:rsid w:val="00902558"/>
    <w:rsid w:val="0090284A"/>
    <w:rsid w:val="009028EB"/>
    <w:rsid w:val="009041BC"/>
    <w:rsid w:val="009043FE"/>
    <w:rsid w:val="00904B95"/>
    <w:rsid w:val="00904E94"/>
    <w:rsid w:val="00912684"/>
    <w:rsid w:val="00913CAF"/>
    <w:rsid w:val="00913D34"/>
    <w:rsid w:val="00914E24"/>
    <w:rsid w:val="0091549E"/>
    <w:rsid w:val="0091587B"/>
    <w:rsid w:val="009171B5"/>
    <w:rsid w:val="00920452"/>
    <w:rsid w:val="009208BF"/>
    <w:rsid w:val="00920BF7"/>
    <w:rsid w:val="009223C1"/>
    <w:rsid w:val="00922FFB"/>
    <w:rsid w:val="00924BEC"/>
    <w:rsid w:val="009251C1"/>
    <w:rsid w:val="00926271"/>
    <w:rsid w:val="0093007C"/>
    <w:rsid w:val="00930261"/>
    <w:rsid w:val="00931F0B"/>
    <w:rsid w:val="009321C4"/>
    <w:rsid w:val="00932FFE"/>
    <w:rsid w:val="009338B8"/>
    <w:rsid w:val="0093448F"/>
    <w:rsid w:val="009348ED"/>
    <w:rsid w:val="009360DC"/>
    <w:rsid w:val="009370C6"/>
    <w:rsid w:val="0093728D"/>
    <w:rsid w:val="009372B3"/>
    <w:rsid w:val="009419A1"/>
    <w:rsid w:val="00943C22"/>
    <w:rsid w:val="009444C2"/>
    <w:rsid w:val="00944EE7"/>
    <w:rsid w:val="009450E7"/>
    <w:rsid w:val="009459DF"/>
    <w:rsid w:val="00950A97"/>
    <w:rsid w:val="0095190C"/>
    <w:rsid w:val="00951CF5"/>
    <w:rsid w:val="00952F4A"/>
    <w:rsid w:val="00952F81"/>
    <w:rsid w:val="00953545"/>
    <w:rsid w:val="0095362F"/>
    <w:rsid w:val="00954684"/>
    <w:rsid w:val="00954BD9"/>
    <w:rsid w:val="0095506E"/>
    <w:rsid w:val="0095519E"/>
    <w:rsid w:val="0095681B"/>
    <w:rsid w:val="009569E8"/>
    <w:rsid w:val="009572FB"/>
    <w:rsid w:val="009612C5"/>
    <w:rsid w:val="00961950"/>
    <w:rsid w:val="00962F70"/>
    <w:rsid w:val="009635AA"/>
    <w:rsid w:val="00963E43"/>
    <w:rsid w:val="009647DA"/>
    <w:rsid w:val="009648A8"/>
    <w:rsid w:val="00965155"/>
    <w:rsid w:val="00966418"/>
    <w:rsid w:val="009668E0"/>
    <w:rsid w:val="00967B7B"/>
    <w:rsid w:val="00970394"/>
    <w:rsid w:val="00970D39"/>
    <w:rsid w:val="00974E01"/>
    <w:rsid w:val="0097761E"/>
    <w:rsid w:val="00980302"/>
    <w:rsid w:val="00981247"/>
    <w:rsid w:val="009815CA"/>
    <w:rsid w:val="009829B1"/>
    <w:rsid w:val="0098377D"/>
    <w:rsid w:val="00983B4B"/>
    <w:rsid w:val="00985A69"/>
    <w:rsid w:val="00987536"/>
    <w:rsid w:val="0098758B"/>
    <w:rsid w:val="009878D2"/>
    <w:rsid w:val="00987A92"/>
    <w:rsid w:val="00991E8A"/>
    <w:rsid w:val="00992A53"/>
    <w:rsid w:val="009936E7"/>
    <w:rsid w:val="00993FBD"/>
    <w:rsid w:val="00994199"/>
    <w:rsid w:val="00994C45"/>
    <w:rsid w:val="009958C3"/>
    <w:rsid w:val="00995DAB"/>
    <w:rsid w:val="00996DBF"/>
    <w:rsid w:val="00997204"/>
    <w:rsid w:val="009977AB"/>
    <w:rsid w:val="009A0C39"/>
    <w:rsid w:val="009A12FB"/>
    <w:rsid w:val="009A1A92"/>
    <w:rsid w:val="009A1BF9"/>
    <w:rsid w:val="009A3F47"/>
    <w:rsid w:val="009A4092"/>
    <w:rsid w:val="009A4CFF"/>
    <w:rsid w:val="009A544A"/>
    <w:rsid w:val="009A5C73"/>
    <w:rsid w:val="009A6082"/>
    <w:rsid w:val="009A6573"/>
    <w:rsid w:val="009A73C5"/>
    <w:rsid w:val="009A756B"/>
    <w:rsid w:val="009A77A6"/>
    <w:rsid w:val="009B0220"/>
    <w:rsid w:val="009B0953"/>
    <w:rsid w:val="009B1492"/>
    <w:rsid w:val="009B4C14"/>
    <w:rsid w:val="009B7E5D"/>
    <w:rsid w:val="009B7F4B"/>
    <w:rsid w:val="009C08B3"/>
    <w:rsid w:val="009C2F0A"/>
    <w:rsid w:val="009C342F"/>
    <w:rsid w:val="009C36E2"/>
    <w:rsid w:val="009C3DB8"/>
    <w:rsid w:val="009C42D8"/>
    <w:rsid w:val="009C4CBF"/>
    <w:rsid w:val="009C6C77"/>
    <w:rsid w:val="009D1116"/>
    <w:rsid w:val="009D2E62"/>
    <w:rsid w:val="009D31AE"/>
    <w:rsid w:val="009D335D"/>
    <w:rsid w:val="009D63FB"/>
    <w:rsid w:val="009D65D2"/>
    <w:rsid w:val="009D7796"/>
    <w:rsid w:val="009D7D9C"/>
    <w:rsid w:val="009E0762"/>
    <w:rsid w:val="009E12D2"/>
    <w:rsid w:val="009E1389"/>
    <w:rsid w:val="009E1835"/>
    <w:rsid w:val="009E1A0A"/>
    <w:rsid w:val="009E2A02"/>
    <w:rsid w:val="009E30D0"/>
    <w:rsid w:val="009E6EF2"/>
    <w:rsid w:val="009E78AD"/>
    <w:rsid w:val="009F0F4D"/>
    <w:rsid w:val="009F1A00"/>
    <w:rsid w:val="009F2166"/>
    <w:rsid w:val="009F2C61"/>
    <w:rsid w:val="009F42A1"/>
    <w:rsid w:val="009F4AD7"/>
    <w:rsid w:val="009F5BCD"/>
    <w:rsid w:val="009F5D23"/>
    <w:rsid w:val="009F75A9"/>
    <w:rsid w:val="00A021D4"/>
    <w:rsid w:val="00A02A2D"/>
    <w:rsid w:val="00A0365E"/>
    <w:rsid w:val="00A03FDB"/>
    <w:rsid w:val="00A04472"/>
    <w:rsid w:val="00A0539C"/>
    <w:rsid w:val="00A055B9"/>
    <w:rsid w:val="00A0568B"/>
    <w:rsid w:val="00A05CA8"/>
    <w:rsid w:val="00A06A57"/>
    <w:rsid w:val="00A10718"/>
    <w:rsid w:val="00A10DE7"/>
    <w:rsid w:val="00A114EC"/>
    <w:rsid w:val="00A12117"/>
    <w:rsid w:val="00A12137"/>
    <w:rsid w:val="00A12819"/>
    <w:rsid w:val="00A141CC"/>
    <w:rsid w:val="00A14632"/>
    <w:rsid w:val="00A1467F"/>
    <w:rsid w:val="00A15070"/>
    <w:rsid w:val="00A1588F"/>
    <w:rsid w:val="00A17133"/>
    <w:rsid w:val="00A21BBD"/>
    <w:rsid w:val="00A22AFE"/>
    <w:rsid w:val="00A23410"/>
    <w:rsid w:val="00A23C7F"/>
    <w:rsid w:val="00A24460"/>
    <w:rsid w:val="00A268B3"/>
    <w:rsid w:val="00A26F53"/>
    <w:rsid w:val="00A271A0"/>
    <w:rsid w:val="00A272D7"/>
    <w:rsid w:val="00A27527"/>
    <w:rsid w:val="00A309C0"/>
    <w:rsid w:val="00A31ED8"/>
    <w:rsid w:val="00A32365"/>
    <w:rsid w:val="00A32626"/>
    <w:rsid w:val="00A32D2A"/>
    <w:rsid w:val="00A32F13"/>
    <w:rsid w:val="00A33034"/>
    <w:rsid w:val="00A3342A"/>
    <w:rsid w:val="00A33BCD"/>
    <w:rsid w:val="00A33C5C"/>
    <w:rsid w:val="00A341B9"/>
    <w:rsid w:val="00A34BD8"/>
    <w:rsid w:val="00A3605B"/>
    <w:rsid w:val="00A36B2E"/>
    <w:rsid w:val="00A36BC4"/>
    <w:rsid w:val="00A4111E"/>
    <w:rsid w:val="00A41F3D"/>
    <w:rsid w:val="00A4224C"/>
    <w:rsid w:val="00A42597"/>
    <w:rsid w:val="00A425A2"/>
    <w:rsid w:val="00A432F8"/>
    <w:rsid w:val="00A43BD0"/>
    <w:rsid w:val="00A4425C"/>
    <w:rsid w:val="00A44F08"/>
    <w:rsid w:val="00A45029"/>
    <w:rsid w:val="00A45357"/>
    <w:rsid w:val="00A4562D"/>
    <w:rsid w:val="00A479A0"/>
    <w:rsid w:val="00A479C5"/>
    <w:rsid w:val="00A5126C"/>
    <w:rsid w:val="00A516ED"/>
    <w:rsid w:val="00A539E9"/>
    <w:rsid w:val="00A545A9"/>
    <w:rsid w:val="00A54BA8"/>
    <w:rsid w:val="00A553EC"/>
    <w:rsid w:val="00A55818"/>
    <w:rsid w:val="00A56FC5"/>
    <w:rsid w:val="00A60B59"/>
    <w:rsid w:val="00A60E81"/>
    <w:rsid w:val="00A613FC"/>
    <w:rsid w:val="00A62036"/>
    <w:rsid w:val="00A63971"/>
    <w:rsid w:val="00A63FC4"/>
    <w:rsid w:val="00A6443B"/>
    <w:rsid w:val="00A65280"/>
    <w:rsid w:val="00A66155"/>
    <w:rsid w:val="00A67925"/>
    <w:rsid w:val="00A67DC8"/>
    <w:rsid w:val="00A71ACE"/>
    <w:rsid w:val="00A72E6A"/>
    <w:rsid w:val="00A74111"/>
    <w:rsid w:val="00A74367"/>
    <w:rsid w:val="00A7492D"/>
    <w:rsid w:val="00A74D60"/>
    <w:rsid w:val="00A7539D"/>
    <w:rsid w:val="00A753F7"/>
    <w:rsid w:val="00A754F3"/>
    <w:rsid w:val="00A7617B"/>
    <w:rsid w:val="00A7694F"/>
    <w:rsid w:val="00A775FA"/>
    <w:rsid w:val="00A777DA"/>
    <w:rsid w:val="00A80193"/>
    <w:rsid w:val="00A80CF6"/>
    <w:rsid w:val="00A81151"/>
    <w:rsid w:val="00A811FA"/>
    <w:rsid w:val="00A813DB"/>
    <w:rsid w:val="00A82A78"/>
    <w:rsid w:val="00A82D8D"/>
    <w:rsid w:val="00A82F90"/>
    <w:rsid w:val="00A831EA"/>
    <w:rsid w:val="00A83F77"/>
    <w:rsid w:val="00A842E9"/>
    <w:rsid w:val="00A849F8"/>
    <w:rsid w:val="00A85090"/>
    <w:rsid w:val="00A85F99"/>
    <w:rsid w:val="00A85FE6"/>
    <w:rsid w:val="00A86C21"/>
    <w:rsid w:val="00A86C71"/>
    <w:rsid w:val="00A872A3"/>
    <w:rsid w:val="00A87430"/>
    <w:rsid w:val="00A8748F"/>
    <w:rsid w:val="00A87D7E"/>
    <w:rsid w:val="00A912A6"/>
    <w:rsid w:val="00A91FAF"/>
    <w:rsid w:val="00A92615"/>
    <w:rsid w:val="00A92F2C"/>
    <w:rsid w:val="00A94142"/>
    <w:rsid w:val="00A94CFA"/>
    <w:rsid w:val="00A957DF"/>
    <w:rsid w:val="00A969AC"/>
    <w:rsid w:val="00A97EAF"/>
    <w:rsid w:val="00AA0DAE"/>
    <w:rsid w:val="00AA14CF"/>
    <w:rsid w:val="00AA321D"/>
    <w:rsid w:val="00AA658B"/>
    <w:rsid w:val="00AA662A"/>
    <w:rsid w:val="00AA69E7"/>
    <w:rsid w:val="00AA6D1B"/>
    <w:rsid w:val="00AA7B62"/>
    <w:rsid w:val="00AB0F92"/>
    <w:rsid w:val="00AB14A2"/>
    <w:rsid w:val="00AB1B69"/>
    <w:rsid w:val="00AB296C"/>
    <w:rsid w:val="00AB2AE9"/>
    <w:rsid w:val="00AB2E11"/>
    <w:rsid w:val="00AB2F2D"/>
    <w:rsid w:val="00AB3415"/>
    <w:rsid w:val="00AB69E2"/>
    <w:rsid w:val="00AB6F3F"/>
    <w:rsid w:val="00AC0053"/>
    <w:rsid w:val="00AC11EC"/>
    <w:rsid w:val="00AC2220"/>
    <w:rsid w:val="00AC2574"/>
    <w:rsid w:val="00AC269F"/>
    <w:rsid w:val="00AC2C58"/>
    <w:rsid w:val="00AC37D7"/>
    <w:rsid w:val="00AC392A"/>
    <w:rsid w:val="00AC601D"/>
    <w:rsid w:val="00AC62D9"/>
    <w:rsid w:val="00AC7067"/>
    <w:rsid w:val="00AC706A"/>
    <w:rsid w:val="00AC7BC9"/>
    <w:rsid w:val="00AC7E35"/>
    <w:rsid w:val="00AD072D"/>
    <w:rsid w:val="00AD0899"/>
    <w:rsid w:val="00AD0FAE"/>
    <w:rsid w:val="00AD0FB1"/>
    <w:rsid w:val="00AD1B86"/>
    <w:rsid w:val="00AD269B"/>
    <w:rsid w:val="00AD298B"/>
    <w:rsid w:val="00AD2ED1"/>
    <w:rsid w:val="00AD327A"/>
    <w:rsid w:val="00AD34D0"/>
    <w:rsid w:val="00AD405A"/>
    <w:rsid w:val="00AD4286"/>
    <w:rsid w:val="00AD45F6"/>
    <w:rsid w:val="00AD4891"/>
    <w:rsid w:val="00AD6EB5"/>
    <w:rsid w:val="00AD6F74"/>
    <w:rsid w:val="00AD7003"/>
    <w:rsid w:val="00AD7624"/>
    <w:rsid w:val="00AD7692"/>
    <w:rsid w:val="00AD7E9D"/>
    <w:rsid w:val="00AD7EED"/>
    <w:rsid w:val="00AE05B5"/>
    <w:rsid w:val="00AE1B93"/>
    <w:rsid w:val="00AE225E"/>
    <w:rsid w:val="00AE296E"/>
    <w:rsid w:val="00AE4B3D"/>
    <w:rsid w:val="00AE5944"/>
    <w:rsid w:val="00AE6543"/>
    <w:rsid w:val="00AE6E36"/>
    <w:rsid w:val="00AE774E"/>
    <w:rsid w:val="00AF0910"/>
    <w:rsid w:val="00AF294C"/>
    <w:rsid w:val="00AF35C0"/>
    <w:rsid w:val="00AF3E16"/>
    <w:rsid w:val="00AF47EA"/>
    <w:rsid w:val="00AF6B38"/>
    <w:rsid w:val="00AF7293"/>
    <w:rsid w:val="00AF7C15"/>
    <w:rsid w:val="00B001C2"/>
    <w:rsid w:val="00B008F7"/>
    <w:rsid w:val="00B00DBF"/>
    <w:rsid w:val="00B00EE6"/>
    <w:rsid w:val="00B01623"/>
    <w:rsid w:val="00B016E5"/>
    <w:rsid w:val="00B02042"/>
    <w:rsid w:val="00B02580"/>
    <w:rsid w:val="00B028F7"/>
    <w:rsid w:val="00B02AAF"/>
    <w:rsid w:val="00B02C4F"/>
    <w:rsid w:val="00B03979"/>
    <w:rsid w:val="00B03F3D"/>
    <w:rsid w:val="00B041E6"/>
    <w:rsid w:val="00B04244"/>
    <w:rsid w:val="00B04700"/>
    <w:rsid w:val="00B0490A"/>
    <w:rsid w:val="00B04AB4"/>
    <w:rsid w:val="00B05DEC"/>
    <w:rsid w:val="00B06506"/>
    <w:rsid w:val="00B06CE5"/>
    <w:rsid w:val="00B0702C"/>
    <w:rsid w:val="00B07B0D"/>
    <w:rsid w:val="00B07DF8"/>
    <w:rsid w:val="00B1011C"/>
    <w:rsid w:val="00B10714"/>
    <w:rsid w:val="00B10FB6"/>
    <w:rsid w:val="00B11B02"/>
    <w:rsid w:val="00B124B9"/>
    <w:rsid w:val="00B13D9D"/>
    <w:rsid w:val="00B15DCF"/>
    <w:rsid w:val="00B16DD7"/>
    <w:rsid w:val="00B20BE1"/>
    <w:rsid w:val="00B2203B"/>
    <w:rsid w:val="00B2214C"/>
    <w:rsid w:val="00B22DCC"/>
    <w:rsid w:val="00B24072"/>
    <w:rsid w:val="00B25264"/>
    <w:rsid w:val="00B252C9"/>
    <w:rsid w:val="00B264FC"/>
    <w:rsid w:val="00B26844"/>
    <w:rsid w:val="00B27499"/>
    <w:rsid w:val="00B277EF"/>
    <w:rsid w:val="00B27863"/>
    <w:rsid w:val="00B301CC"/>
    <w:rsid w:val="00B30691"/>
    <w:rsid w:val="00B30D73"/>
    <w:rsid w:val="00B312F0"/>
    <w:rsid w:val="00B34B6A"/>
    <w:rsid w:val="00B34E98"/>
    <w:rsid w:val="00B34EBA"/>
    <w:rsid w:val="00B35389"/>
    <w:rsid w:val="00B3560A"/>
    <w:rsid w:val="00B35F16"/>
    <w:rsid w:val="00B3607C"/>
    <w:rsid w:val="00B363AD"/>
    <w:rsid w:val="00B370F7"/>
    <w:rsid w:val="00B3720F"/>
    <w:rsid w:val="00B4009A"/>
    <w:rsid w:val="00B4028C"/>
    <w:rsid w:val="00B404FE"/>
    <w:rsid w:val="00B40E20"/>
    <w:rsid w:val="00B42F39"/>
    <w:rsid w:val="00B4337A"/>
    <w:rsid w:val="00B43AF5"/>
    <w:rsid w:val="00B43D2F"/>
    <w:rsid w:val="00B43D79"/>
    <w:rsid w:val="00B448D9"/>
    <w:rsid w:val="00B44944"/>
    <w:rsid w:val="00B44AAD"/>
    <w:rsid w:val="00B4505E"/>
    <w:rsid w:val="00B453A5"/>
    <w:rsid w:val="00B45B7A"/>
    <w:rsid w:val="00B45B7D"/>
    <w:rsid w:val="00B45CC6"/>
    <w:rsid w:val="00B464CA"/>
    <w:rsid w:val="00B4692B"/>
    <w:rsid w:val="00B46C2C"/>
    <w:rsid w:val="00B46E3B"/>
    <w:rsid w:val="00B46E7F"/>
    <w:rsid w:val="00B47D52"/>
    <w:rsid w:val="00B47E4C"/>
    <w:rsid w:val="00B505CD"/>
    <w:rsid w:val="00B50F07"/>
    <w:rsid w:val="00B51280"/>
    <w:rsid w:val="00B5190D"/>
    <w:rsid w:val="00B52024"/>
    <w:rsid w:val="00B53029"/>
    <w:rsid w:val="00B53C51"/>
    <w:rsid w:val="00B53FBF"/>
    <w:rsid w:val="00B55A3F"/>
    <w:rsid w:val="00B55C04"/>
    <w:rsid w:val="00B5600A"/>
    <w:rsid w:val="00B57429"/>
    <w:rsid w:val="00B57C8F"/>
    <w:rsid w:val="00B6036C"/>
    <w:rsid w:val="00B603B3"/>
    <w:rsid w:val="00B60802"/>
    <w:rsid w:val="00B60E61"/>
    <w:rsid w:val="00B61273"/>
    <w:rsid w:val="00B614B8"/>
    <w:rsid w:val="00B62D79"/>
    <w:rsid w:val="00B6338F"/>
    <w:rsid w:val="00B6341B"/>
    <w:rsid w:val="00B64973"/>
    <w:rsid w:val="00B64FA7"/>
    <w:rsid w:val="00B6593A"/>
    <w:rsid w:val="00B66BD0"/>
    <w:rsid w:val="00B67532"/>
    <w:rsid w:val="00B71474"/>
    <w:rsid w:val="00B72F07"/>
    <w:rsid w:val="00B73C16"/>
    <w:rsid w:val="00B746D3"/>
    <w:rsid w:val="00B7519E"/>
    <w:rsid w:val="00B752AE"/>
    <w:rsid w:val="00B75482"/>
    <w:rsid w:val="00B81874"/>
    <w:rsid w:val="00B81A06"/>
    <w:rsid w:val="00B83967"/>
    <w:rsid w:val="00B85706"/>
    <w:rsid w:val="00B85803"/>
    <w:rsid w:val="00B87200"/>
    <w:rsid w:val="00B87593"/>
    <w:rsid w:val="00B87AE9"/>
    <w:rsid w:val="00B87FA9"/>
    <w:rsid w:val="00B90024"/>
    <w:rsid w:val="00B90E00"/>
    <w:rsid w:val="00B91019"/>
    <w:rsid w:val="00B910FD"/>
    <w:rsid w:val="00B9149B"/>
    <w:rsid w:val="00B9178B"/>
    <w:rsid w:val="00B91FA1"/>
    <w:rsid w:val="00B93EC8"/>
    <w:rsid w:val="00B947D8"/>
    <w:rsid w:val="00B94C26"/>
    <w:rsid w:val="00B9641F"/>
    <w:rsid w:val="00B9644A"/>
    <w:rsid w:val="00B97644"/>
    <w:rsid w:val="00BA1A03"/>
    <w:rsid w:val="00BA3FBC"/>
    <w:rsid w:val="00BA516D"/>
    <w:rsid w:val="00BA63DE"/>
    <w:rsid w:val="00BA649B"/>
    <w:rsid w:val="00BA6992"/>
    <w:rsid w:val="00BA77F0"/>
    <w:rsid w:val="00BB0726"/>
    <w:rsid w:val="00BB0C18"/>
    <w:rsid w:val="00BB1732"/>
    <w:rsid w:val="00BB3BD1"/>
    <w:rsid w:val="00BB4608"/>
    <w:rsid w:val="00BB499E"/>
    <w:rsid w:val="00BB4A2B"/>
    <w:rsid w:val="00BB4EE9"/>
    <w:rsid w:val="00BB758F"/>
    <w:rsid w:val="00BC3DE0"/>
    <w:rsid w:val="00BC3F2F"/>
    <w:rsid w:val="00BC3F6E"/>
    <w:rsid w:val="00BC41E6"/>
    <w:rsid w:val="00BC4F1A"/>
    <w:rsid w:val="00BC505C"/>
    <w:rsid w:val="00BC575A"/>
    <w:rsid w:val="00BC64D3"/>
    <w:rsid w:val="00BC66B7"/>
    <w:rsid w:val="00BD1466"/>
    <w:rsid w:val="00BD1B81"/>
    <w:rsid w:val="00BD2B1A"/>
    <w:rsid w:val="00BD451E"/>
    <w:rsid w:val="00BD469B"/>
    <w:rsid w:val="00BD5A06"/>
    <w:rsid w:val="00BD6B02"/>
    <w:rsid w:val="00BD70B0"/>
    <w:rsid w:val="00BD74F1"/>
    <w:rsid w:val="00BE133B"/>
    <w:rsid w:val="00BE1389"/>
    <w:rsid w:val="00BE2D11"/>
    <w:rsid w:val="00BE3D3A"/>
    <w:rsid w:val="00BE4568"/>
    <w:rsid w:val="00BE54F2"/>
    <w:rsid w:val="00BE5BD9"/>
    <w:rsid w:val="00BE61FF"/>
    <w:rsid w:val="00BE6CB8"/>
    <w:rsid w:val="00BE79F2"/>
    <w:rsid w:val="00BF072D"/>
    <w:rsid w:val="00BF0781"/>
    <w:rsid w:val="00BF128E"/>
    <w:rsid w:val="00BF1558"/>
    <w:rsid w:val="00BF249B"/>
    <w:rsid w:val="00BF25B2"/>
    <w:rsid w:val="00BF31BD"/>
    <w:rsid w:val="00BF3243"/>
    <w:rsid w:val="00BF4763"/>
    <w:rsid w:val="00BF494C"/>
    <w:rsid w:val="00BF56EF"/>
    <w:rsid w:val="00BF5BE6"/>
    <w:rsid w:val="00BF5DFE"/>
    <w:rsid w:val="00BF6194"/>
    <w:rsid w:val="00BF7074"/>
    <w:rsid w:val="00BF7153"/>
    <w:rsid w:val="00BF7469"/>
    <w:rsid w:val="00BF7917"/>
    <w:rsid w:val="00BF7F9B"/>
    <w:rsid w:val="00C004F1"/>
    <w:rsid w:val="00C017DF"/>
    <w:rsid w:val="00C01D94"/>
    <w:rsid w:val="00C01FA3"/>
    <w:rsid w:val="00C02224"/>
    <w:rsid w:val="00C02D9B"/>
    <w:rsid w:val="00C02DBA"/>
    <w:rsid w:val="00C03D77"/>
    <w:rsid w:val="00C045EC"/>
    <w:rsid w:val="00C04BCF"/>
    <w:rsid w:val="00C04D95"/>
    <w:rsid w:val="00C11076"/>
    <w:rsid w:val="00C116BC"/>
    <w:rsid w:val="00C11867"/>
    <w:rsid w:val="00C123B1"/>
    <w:rsid w:val="00C12B39"/>
    <w:rsid w:val="00C13DCF"/>
    <w:rsid w:val="00C15199"/>
    <w:rsid w:val="00C16B6C"/>
    <w:rsid w:val="00C17233"/>
    <w:rsid w:val="00C21708"/>
    <w:rsid w:val="00C219B1"/>
    <w:rsid w:val="00C24294"/>
    <w:rsid w:val="00C24795"/>
    <w:rsid w:val="00C248B4"/>
    <w:rsid w:val="00C24AA9"/>
    <w:rsid w:val="00C261E5"/>
    <w:rsid w:val="00C26320"/>
    <w:rsid w:val="00C26ADA"/>
    <w:rsid w:val="00C26B37"/>
    <w:rsid w:val="00C26F56"/>
    <w:rsid w:val="00C27DF3"/>
    <w:rsid w:val="00C305E0"/>
    <w:rsid w:val="00C310B3"/>
    <w:rsid w:val="00C31282"/>
    <w:rsid w:val="00C31D3F"/>
    <w:rsid w:val="00C31E5E"/>
    <w:rsid w:val="00C3212D"/>
    <w:rsid w:val="00C32C44"/>
    <w:rsid w:val="00C32EA1"/>
    <w:rsid w:val="00C334D9"/>
    <w:rsid w:val="00C3366B"/>
    <w:rsid w:val="00C3380C"/>
    <w:rsid w:val="00C34CBD"/>
    <w:rsid w:val="00C35869"/>
    <w:rsid w:val="00C37BA9"/>
    <w:rsid w:val="00C406E2"/>
    <w:rsid w:val="00C40F7A"/>
    <w:rsid w:val="00C42B99"/>
    <w:rsid w:val="00C43137"/>
    <w:rsid w:val="00C44152"/>
    <w:rsid w:val="00C4426D"/>
    <w:rsid w:val="00C45553"/>
    <w:rsid w:val="00C458EA"/>
    <w:rsid w:val="00C47901"/>
    <w:rsid w:val="00C47D99"/>
    <w:rsid w:val="00C501C0"/>
    <w:rsid w:val="00C50AB9"/>
    <w:rsid w:val="00C51872"/>
    <w:rsid w:val="00C52D9E"/>
    <w:rsid w:val="00C540A9"/>
    <w:rsid w:val="00C55093"/>
    <w:rsid w:val="00C556BD"/>
    <w:rsid w:val="00C557C3"/>
    <w:rsid w:val="00C619AC"/>
    <w:rsid w:val="00C6279F"/>
    <w:rsid w:val="00C62ADB"/>
    <w:rsid w:val="00C62C39"/>
    <w:rsid w:val="00C6301E"/>
    <w:rsid w:val="00C637A8"/>
    <w:rsid w:val="00C64897"/>
    <w:rsid w:val="00C649D1"/>
    <w:rsid w:val="00C6538F"/>
    <w:rsid w:val="00C66170"/>
    <w:rsid w:val="00C663A0"/>
    <w:rsid w:val="00C7024E"/>
    <w:rsid w:val="00C7036F"/>
    <w:rsid w:val="00C70699"/>
    <w:rsid w:val="00C717BE"/>
    <w:rsid w:val="00C71FC9"/>
    <w:rsid w:val="00C726E0"/>
    <w:rsid w:val="00C73498"/>
    <w:rsid w:val="00C73FDA"/>
    <w:rsid w:val="00C75C70"/>
    <w:rsid w:val="00C765D2"/>
    <w:rsid w:val="00C76759"/>
    <w:rsid w:val="00C76A88"/>
    <w:rsid w:val="00C77B93"/>
    <w:rsid w:val="00C80A05"/>
    <w:rsid w:val="00C82183"/>
    <w:rsid w:val="00C82A39"/>
    <w:rsid w:val="00C82F06"/>
    <w:rsid w:val="00C83FFB"/>
    <w:rsid w:val="00C856E4"/>
    <w:rsid w:val="00C85FDF"/>
    <w:rsid w:val="00C86183"/>
    <w:rsid w:val="00C86A8A"/>
    <w:rsid w:val="00C90DA9"/>
    <w:rsid w:val="00C9254C"/>
    <w:rsid w:val="00C92857"/>
    <w:rsid w:val="00C941E4"/>
    <w:rsid w:val="00C959BF"/>
    <w:rsid w:val="00C95BF5"/>
    <w:rsid w:val="00C962C1"/>
    <w:rsid w:val="00C96E63"/>
    <w:rsid w:val="00CA0DAF"/>
    <w:rsid w:val="00CA1270"/>
    <w:rsid w:val="00CA15BF"/>
    <w:rsid w:val="00CA219E"/>
    <w:rsid w:val="00CA4019"/>
    <w:rsid w:val="00CA746C"/>
    <w:rsid w:val="00CA7FE5"/>
    <w:rsid w:val="00CB062F"/>
    <w:rsid w:val="00CB0A28"/>
    <w:rsid w:val="00CB0A57"/>
    <w:rsid w:val="00CB0F57"/>
    <w:rsid w:val="00CB0FEA"/>
    <w:rsid w:val="00CB1298"/>
    <w:rsid w:val="00CB1D16"/>
    <w:rsid w:val="00CB1DE6"/>
    <w:rsid w:val="00CB2311"/>
    <w:rsid w:val="00CB2DBE"/>
    <w:rsid w:val="00CB3F53"/>
    <w:rsid w:val="00CB477C"/>
    <w:rsid w:val="00CB4C7F"/>
    <w:rsid w:val="00CB589B"/>
    <w:rsid w:val="00CB60A8"/>
    <w:rsid w:val="00CB6D16"/>
    <w:rsid w:val="00CB7A10"/>
    <w:rsid w:val="00CC079F"/>
    <w:rsid w:val="00CC0FC4"/>
    <w:rsid w:val="00CC13F7"/>
    <w:rsid w:val="00CC16DA"/>
    <w:rsid w:val="00CC26C7"/>
    <w:rsid w:val="00CC33EC"/>
    <w:rsid w:val="00CC37F7"/>
    <w:rsid w:val="00CC3A1C"/>
    <w:rsid w:val="00CC3D1F"/>
    <w:rsid w:val="00CC4950"/>
    <w:rsid w:val="00CC4D1E"/>
    <w:rsid w:val="00CC4E29"/>
    <w:rsid w:val="00CC50DF"/>
    <w:rsid w:val="00CC51E8"/>
    <w:rsid w:val="00CC60D5"/>
    <w:rsid w:val="00CC6368"/>
    <w:rsid w:val="00CC7023"/>
    <w:rsid w:val="00CC753A"/>
    <w:rsid w:val="00CD22FA"/>
    <w:rsid w:val="00CD271C"/>
    <w:rsid w:val="00CD2F99"/>
    <w:rsid w:val="00CD4079"/>
    <w:rsid w:val="00CD4584"/>
    <w:rsid w:val="00CD4934"/>
    <w:rsid w:val="00CD53B9"/>
    <w:rsid w:val="00CD59BB"/>
    <w:rsid w:val="00CD6CAB"/>
    <w:rsid w:val="00CE06DA"/>
    <w:rsid w:val="00CE07ED"/>
    <w:rsid w:val="00CE11F4"/>
    <w:rsid w:val="00CE3352"/>
    <w:rsid w:val="00CE3FB4"/>
    <w:rsid w:val="00CE4E4E"/>
    <w:rsid w:val="00CE5700"/>
    <w:rsid w:val="00CE5A39"/>
    <w:rsid w:val="00CE79E9"/>
    <w:rsid w:val="00CE7C26"/>
    <w:rsid w:val="00CE7C6C"/>
    <w:rsid w:val="00CF23AC"/>
    <w:rsid w:val="00CF2DC8"/>
    <w:rsid w:val="00CF2F28"/>
    <w:rsid w:val="00CF2F37"/>
    <w:rsid w:val="00CF6E48"/>
    <w:rsid w:val="00CF6EB6"/>
    <w:rsid w:val="00D001C6"/>
    <w:rsid w:val="00D012A5"/>
    <w:rsid w:val="00D01383"/>
    <w:rsid w:val="00D015D6"/>
    <w:rsid w:val="00D02B34"/>
    <w:rsid w:val="00D02C27"/>
    <w:rsid w:val="00D036B7"/>
    <w:rsid w:val="00D03FB0"/>
    <w:rsid w:val="00D04266"/>
    <w:rsid w:val="00D06A6C"/>
    <w:rsid w:val="00D06BD1"/>
    <w:rsid w:val="00D07EAB"/>
    <w:rsid w:val="00D1047F"/>
    <w:rsid w:val="00D11312"/>
    <w:rsid w:val="00D1322F"/>
    <w:rsid w:val="00D13F6F"/>
    <w:rsid w:val="00D1550E"/>
    <w:rsid w:val="00D1557A"/>
    <w:rsid w:val="00D169E8"/>
    <w:rsid w:val="00D16C30"/>
    <w:rsid w:val="00D203F2"/>
    <w:rsid w:val="00D21EE8"/>
    <w:rsid w:val="00D23C5C"/>
    <w:rsid w:val="00D23E2C"/>
    <w:rsid w:val="00D24071"/>
    <w:rsid w:val="00D24263"/>
    <w:rsid w:val="00D2482E"/>
    <w:rsid w:val="00D24CE6"/>
    <w:rsid w:val="00D261E8"/>
    <w:rsid w:val="00D269F8"/>
    <w:rsid w:val="00D301E8"/>
    <w:rsid w:val="00D30C9B"/>
    <w:rsid w:val="00D313C2"/>
    <w:rsid w:val="00D31EF8"/>
    <w:rsid w:val="00D31F2F"/>
    <w:rsid w:val="00D3284B"/>
    <w:rsid w:val="00D33254"/>
    <w:rsid w:val="00D33904"/>
    <w:rsid w:val="00D33B2B"/>
    <w:rsid w:val="00D348E5"/>
    <w:rsid w:val="00D34BD5"/>
    <w:rsid w:val="00D356C9"/>
    <w:rsid w:val="00D367CE"/>
    <w:rsid w:val="00D36989"/>
    <w:rsid w:val="00D371FD"/>
    <w:rsid w:val="00D405F8"/>
    <w:rsid w:val="00D4134F"/>
    <w:rsid w:val="00D4180A"/>
    <w:rsid w:val="00D41DCC"/>
    <w:rsid w:val="00D42FC7"/>
    <w:rsid w:val="00D43005"/>
    <w:rsid w:val="00D43A35"/>
    <w:rsid w:val="00D43C16"/>
    <w:rsid w:val="00D43E26"/>
    <w:rsid w:val="00D45115"/>
    <w:rsid w:val="00D4534F"/>
    <w:rsid w:val="00D45AE7"/>
    <w:rsid w:val="00D46D90"/>
    <w:rsid w:val="00D471A9"/>
    <w:rsid w:val="00D50280"/>
    <w:rsid w:val="00D508AD"/>
    <w:rsid w:val="00D50EDE"/>
    <w:rsid w:val="00D510F4"/>
    <w:rsid w:val="00D5172E"/>
    <w:rsid w:val="00D52C04"/>
    <w:rsid w:val="00D531CF"/>
    <w:rsid w:val="00D5338C"/>
    <w:rsid w:val="00D535C4"/>
    <w:rsid w:val="00D53977"/>
    <w:rsid w:val="00D53A57"/>
    <w:rsid w:val="00D54FB9"/>
    <w:rsid w:val="00D5520D"/>
    <w:rsid w:val="00D55854"/>
    <w:rsid w:val="00D572F2"/>
    <w:rsid w:val="00D57569"/>
    <w:rsid w:val="00D57BC5"/>
    <w:rsid w:val="00D60276"/>
    <w:rsid w:val="00D6214F"/>
    <w:rsid w:val="00D62347"/>
    <w:rsid w:val="00D63395"/>
    <w:rsid w:val="00D63AB8"/>
    <w:rsid w:val="00D64263"/>
    <w:rsid w:val="00D64DB8"/>
    <w:rsid w:val="00D673CD"/>
    <w:rsid w:val="00D67C9B"/>
    <w:rsid w:val="00D70D4B"/>
    <w:rsid w:val="00D711CE"/>
    <w:rsid w:val="00D717C0"/>
    <w:rsid w:val="00D72DC5"/>
    <w:rsid w:val="00D734A0"/>
    <w:rsid w:val="00D74123"/>
    <w:rsid w:val="00D74F15"/>
    <w:rsid w:val="00D7515E"/>
    <w:rsid w:val="00D75945"/>
    <w:rsid w:val="00D77776"/>
    <w:rsid w:val="00D7799B"/>
    <w:rsid w:val="00D80463"/>
    <w:rsid w:val="00D81206"/>
    <w:rsid w:val="00D81219"/>
    <w:rsid w:val="00D819A2"/>
    <w:rsid w:val="00D83437"/>
    <w:rsid w:val="00D8588A"/>
    <w:rsid w:val="00D8596A"/>
    <w:rsid w:val="00D879E6"/>
    <w:rsid w:val="00D9037B"/>
    <w:rsid w:val="00D90660"/>
    <w:rsid w:val="00D907CF"/>
    <w:rsid w:val="00D911BD"/>
    <w:rsid w:val="00D912AD"/>
    <w:rsid w:val="00D918EC"/>
    <w:rsid w:val="00D9192F"/>
    <w:rsid w:val="00D91D02"/>
    <w:rsid w:val="00D928F5"/>
    <w:rsid w:val="00D938DF"/>
    <w:rsid w:val="00D94087"/>
    <w:rsid w:val="00D94FA6"/>
    <w:rsid w:val="00D95476"/>
    <w:rsid w:val="00DA1FA8"/>
    <w:rsid w:val="00DA273A"/>
    <w:rsid w:val="00DA31B3"/>
    <w:rsid w:val="00DA3630"/>
    <w:rsid w:val="00DA46C3"/>
    <w:rsid w:val="00DA5396"/>
    <w:rsid w:val="00DA5C0A"/>
    <w:rsid w:val="00DA7202"/>
    <w:rsid w:val="00DA7972"/>
    <w:rsid w:val="00DA7D29"/>
    <w:rsid w:val="00DB047F"/>
    <w:rsid w:val="00DB09A3"/>
    <w:rsid w:val="00DB1557"/>
    <w:rsid w:val="00DB1EAA"/>
    <w:rsid w:val="00DB1FC9"/>
    <w:rsid w:val="00DB37A7"/>
    <w:rsid w:val="00DB3D24"/>
    <w:rsid w:val="00DB3DD3"/>
    <w:rsid w:val="00DB4F2A"/>
    <w:rsid w:val="00DB55BC"/>
    <w:rsid w:val="00DB5670"/>
    <w:rsid w:val="00DB5A3A"/>
    <w:rsid w:val="00DB5C2F"/>
    <w:rsid w:val="00DC0308"/>
    <w:rsid w:val="00DC09C7"/>
    <w:rsid w:val="00DC0C04"/>
    <w:rsid w:val="00DC145E"/>
    <w:rsid w:val="00DC189C"/>
    <w:rsid w:val="00DC1D99"/>
    <w:rsid w:val="00DC2558"/>
    <w:rsid w:val="00DC257F"/>
    <w:rsid w:val="00DC5F32"/>
    <w:rsid w:val="00DC6585"/>
    <w:rsid w:val="00DC6C31"/>
    <w:rsid w:val="00DC7004"/>
    <w:rsid w:val="00DD04EF"/>
    <w:rsid w:val="00DD0EB9"/>
    <w:rsid w:val="00DD0FAE"/>
    <w:rsid w:val="00DD13B7"/>
    <w:rsid w:val="00DD315F"/>
    <w:rsid w:val="00DD38FD"/>
    <w:rsid w:val="00DD55BA"/>
    <w:rsid w:val="00DD5888"/>
    <w:rsid w:val="00DD5CD9"/>
    <w:rsid w:val="00DD62FF"/>
    <w:rsid w:val="00DD64F4"/>
    <w:rsid w:val="00DD68FB"/>
    <w:rsid w:val="00DD6F0E"/>
    <w:rsid w:val="00DD73D8"/>
    <w:rsid w:val="00DD7457"/>
    <w:rsid w:val="00DD7876"/>
    <w:rsid w:val="00DE0318"/>
    <w:rsid w:val="00DE1141"/>
    <w:rsid w:val="00DE15AB"/>
    <w:rsid w:val="00DE1EFB"/>
    <w:rsid w:val="00DE2232"/>
    <w:rsid w:val="00DE2D42"/>
    <w:rsid w:val="00DE35BF"/>
    <w:rsid w:val="00DE3CB2"/>
    <w:rsid w:val="00DE4160"/>
    <w:rsid w:val="00DE50EE"/>
    <w:rsid w:val="00DE7641"/>
    <w:rsid w:val="00DE7A73"/>
    <w:rsid w:val="00DF0500"/>
    <w:rsid w:val="00DF1995"/>
    <w:rsid w:val="00DF3751"/>
    <w:rsid w:val="00DF4679"/>
    <w:rsid w:val="00DF60B6"/>
    <w:rsid w:val="00DF674F"/>
    <w:rsid w:val="00DF6C42"/>
    <w:rsid w:val="00DF6DFB"/>
    <w:rsid w:val="00DF7449"/>
    <w:rsid w:val="00DF75D4"/>
    <w:rsid w:val="00E01E5F"/>
    <w:rsid w:val="00E01F32"/>
    <w:rsid w:val="00E028E2"/>
    <w:rsid w:val="00E032A1"/>
    <w:rsid w:val="00E03647"/>
    <w:rsid w:val="00E0372B"/>
    <w:rsid w:val="00E05F55"/>
    <w:rsid w:val="00E06770"/>
    <w:rsid w:val="00E073FC"/>
    <w:rsid w:val="00E078FE"/>
    <w:rsid w:val="00E07D02"/>
    <w:rsid w:val="00E07D61"/>
    <w:rsid w:val="00E11E11"/>
    <w:rsid w:val="00E123C4"/>
    <w:rsid w:val="00E12464"/>
    <w:rsid w:val="00E12CA8"/>
    <w:rsid w:val="00E14089"/>
    <w:rsid w:val="00E146BF"/>
    <w:rsid w:val="00E159EC"/>
    <w:rsid w:val="00E16066"/>
    <w:rsid w:val="00E163DD"/>
    <w:rsid w:val="00E16603"/>
    <w:rsid w:val="00E167AE"/>
    <w:rsid w:val="00E21650"/>
    <w:rsid w:val="00E21E5E"/>
    <w:rsid w:val="00E21F15"/>
    <w:rsid w:val="00E226CF"/>
    <w:rsid w:val="00E22747"/>
    <w:rsid w:val="00E22ECC"/>
    <w:rsid w:val="00E238B3"/>
    <w:rsid w:val="00E23E3A"/>
    <w:rsid w:val="00E23F45"/>
    <w:rsid w:val="00E23FBA"/>
    <w:rsid w:val="00E24CC4"/>
    <w:rsid w:val="00E24E04"/>
    <w:rsid w:val="00E25C23"/>
    <w:rsid w:val="00E270EC"/>
    <w:rsid w:val="00E272DB"/>
    <w:rsid w:val="00E275A7"/>
    <w:rsid w:val="00E2797B"/>
    <w:rsid w:val="00E279FF"/>
    <w:rsid w:val="00E27BA0"/>
    <w:rsid w:val="00E31E31"/>
    <w:rsid w:val="00E3207A"/>
    <w:rsid w:val="00E32BDF"/>
    <w:rsid w:val="00E3377C"/>
    <w:rsid w:val="00E33AEC"/>
    <w:rsid w:val="00E343D9"/>
    <w:rsid w:val="00E348CF"/>
    <w:rsid w:val="00E34B3C"/>
    <w:rsid w:val="00E3517B"/>
    <w:rsid w:val="00E36097"/>
    <w:rsid w:val="00E360C0"/>
    <w:rsid w:val="00E36716"/>
    <w:rsid w:val="00E3697C"/>
    <w:rsid w:val="00E37132"/>
    <w:rsid w:val="00E40FED"/>
    <w:rsid w:val="00E41770"/>
    <w:rsid w:val="00E41AE7"/>
    <w:rsid w:val="00E424BF"/>
    <w:rsid w:val="00E44018"/>
    <w:rsid w:val="00E44E49"/>
    <w:rsid w:val="00E453B9"/>
    <w:rsid w:val="00E45E64"/>
    <w:rsid w:val="00E464DA"/>
    <w:rsid w:val="00E478B9"/>
    <w:rsid w:val="00E47BC2"/>
    <w:rsid w:val="00E47DD6"/>
    <w:rsid w:val="00E505CD"/>
    <w:rsid w:val="00E515BC"/>
    <w:rsid w:val="00E5367B"/>
    <w:rsid w:val="00E53818"/>
    <w:rsid w:val="00E5381C"/>
    <w:rsid w:val="00E539F3"/>
    <w:rsid w:val="00E54040"/>
    <w:rsid w:val="00E5418A"/>
    <w:rsid w:val="00E54B35"/>
    <w:rsid w:val="00E54DFD"/>
    <w:rsid w:val="00E5508B"/>
    <w:rsid w:val="00E5563E"/>
    <w:rsid w:val="00E572E8"/>
    <w:rsid w:val="00E605F9"/>
    <w:rsid w:val="00E60C22"/>
    <w:rsid w:val="00E61E26"/>
    <w:rsid w:val="00E63D08"/>
    <w:rsid w:val="00E64273"/>
    <w:rsid w:val="00E64EF6"/>
    <w:rsid w:val="00E65296"/>
    <w:rsid w:val="00E656EF"/>
    <w:rsid w:val="00E661A6"/>
    <w:rsid w:val="00E71008"/>
    <w:rsid w:val="00E7141D"/>
    <w:rsid w:val="00E718F0"/>
    <w:rsid w:val="00E71C40"/>
    <w:rsid w:val="00E7425A"/>
    <w:rsid w:val="00E746E2"/>
    <w:rsid w:val="00E74DEA"/>
    <w:rsid w:val="00E760ED"/>
    <w:rsid w:val="00E77973"/>
    <w:rsid w:val="00E80495"/>
    <w:rsid w:val="00E8134A"/>
    <w:rsid w:val="00E8157C"/>
    <w:rsid w:val="00E81AFC"/>
    <w:rsid w:val="00E82ABE"/>
    <w:rsid w:val="00E82E30"/>
    <w:rsid w:val="00E839F9"/>
    <w:rsid w:val="00E83F88"/>
    <w:rsid w:val="00E84C33"/>
    <w:rsid w:val="00E84DC1"/>
    <w:rsid w:val="00E850B8"/>
    <w:rsid w:val="00E8550F"/>
    <w:rsid w:val="00E86667"/>
    <w:rsid w:val="00E8725A"/>
    <w:rsid w:val="00E87A2B"/>
    <w:rsid w:val="00E87FEC"/>
    <w:rsid w:val="00E90F5B"/>
    <w:rsid w:val="00E910AF"/>
    <w:rsid w:val="00E91307"/>
    <w:rsid w:val="00E913B1"/>
    <w:rsid w:val="00E9161C"/>
    <w:rsid w:val="00E91B67"/>
    <w:rsid w:val="00E9343D"/>
    <w:rsid w:val="00E936FE"/>
    <w:rsid w:val="00E93C1C"/>
    <w:rsid w:val="00E93D8F"/>
    <w:rsid w:val="00E94D7C"/>
    <w:rsid w:val="00E96DE3"/>
    <w:rsid w:val="00E97A7D"/>
    <w:rsid w:val="00E97E58"/>
    <w:rsid w:val="00EA0B16"/>
    <w:rsid w:val="00EA0F5E"/>
    <w:rsid w:val="00EA1BDF"/>
    <w:rsid w:val="00EA24C8"/>
    <w:rsid w:val="00EA3331"/>
    <w:rsid w:val="00EA53D2"/>
    <w:rsid w:val="00EA54A5"/>
    <w:rsid w:val="00EA6358"/>
    <w:rsid w:val="00EA6ACE"/>
    <w:rsid w:val="00EA7446"/>
    <w:rsid w:val="00EA7838"/>
    <w:rsid w:val="00EA7C39"/>
    <w:rsid w:val="00EB03AA"/>
    <w:rsid w:val="00EB0615"/>
    <w:rsid w:val="00EB32F4"/>
    <w:rsid w:val="00EB50BC"/>
    <w:rsid w:val="00EB543F"/>
    <w:rsid w:val="00EB5CEE"/>
    <w:rsid w:val="00EB73A6"/>
    <w:rsid w:val="00EC0977"/>
    <w:rsid w:val="00EC1FC8"/>
    <w:rsid w:val="00EC2A17"/>
    <w:rsid w:val="00EC2FB6"/>
    <w:rsid w:val="00EC59CF"/>
    <w:rsid w:val="00EC7460"/>
    <w:rsid w:val="00ED37AB"/>
    <w:rsid w:val="00ED389D"/>
    <w:rsid w:val="00ED38ED"/>
    <w:rsid w:val="00ED3A23"/>
    <w:rsid w:val="00ED41CF"/>
    <w:rsid w:val="00ED4AC6"/>
    <w:rsid w:val="00ED4D97"/>
    <w:rsid w:val="00ED5B55"/>
    <w:rsid w:val="00ED6349"/>
    <w:rsid w:val="00ED7535"/>
    <w:rsid w:val="00EE0413"/>
    <w:rsid w:val="00EE1182"/>
    <w:rsid w:val="00EE185E"/>
    <w:rsid w:val="00EE1FD3"/>
    <w:rsid w:val="00EE2E66"/>
    <w:rsid w:val="00EE3800"/>
    <w:rsid w:val="00EE3E5B"/>
    <w:rsid w:val="00EE434A"/>
    <w:rsid w:val="00EE5D19"/>
    <w:rsid w:val="00EE5D7E"/>
    <w:rsid w:val="00EE618D"/>
    <w:rsid w:val="00EE6292"/>
    <w:rsid w:val="00EF148C"/>
    <w:rsid w:val="00EF1E3C"/>
    <w:rsid w:val="00EF251B"/>
    <w:rsid w:val="00EF389E"/>
    <w:rsid w:val="00EF72CC"/>
    <w:rsid w:val="00F00983"/>
    <w:rsid w:val="00F0181D"/>
    <w:rsid w:val="00F02068"/>
    <w:rsid w:val="00F0208F"/>
    <w:rsid w:val="00F02F3A"/>
    <w:rsid w:val="00F037C5"/>
    <w:rsid w:val="00F03DC2"/>
    <w:rsid w:val="00F045AE"/>
    <w:rsid w:val="00F05E23"/>
    <w:rsid w:val="00F064D4"/>
    <w:rsid w:val="00F06827"/>
    <w:rsid w:val="00F06EBA"/>
    <w:rsid w:val="00F07AF8"/>
    <w:rsid w:val="00F10509"/>
    <w:rsid w:val="00F10F9A"/>
    <w:rsid w:val="00F111CC"/>
    <w:rsid w:val="00F11FCC"/>
    <w:rsid w:val="00F1225B"/>
    <w:rsid w:val="00F1458E"/>
    <w:rsid w:val="00F1525D"/>
    <w:rsid w:val="00F1529A"/>
    <w:rsid w:val="00F1550C"/>
    <w:rsid w:val="00F1597C"/>
    <w:rsid w:val="00F15CBF"/>
    <w:rsid w:val="00F16D73"/>
    <w:rsid w:val="00F16D94"/>
    <w:rsid w:val="00F175BA"/>
    <w:rsid w:val="00F1794E"/>
    <w:rsid w:val="00F179E5"/>
    <w:rsid w:val="00F20656"/>
    <w:rsid w:val="00F20795"/>
    <w:rsid w:val="00F21250"/>
    <w:rsid w:val="00F21570"/>
    <w:rsid w:val="00F21CA0"/>
    <w:rsid w:val="00F21E7A"/>
    <w:rsid w:val="00F22C04"/>
    <w:rsid w:val="00F237F1"/>
    <w:rsid w:val="00F23C4B"/>
    <w:rsid w:val="00F24E15"/>
    <w:rsid w:val="00F2519C"/>
    <w:rsid w:val="00F26478"/>
    <w:rsid w:val="00F2678D"/>
    <w:rsid w:val="00F31088"/>
    <w:rsid w:val="00F318A9"/>
    <w:rsid w:val="00F31EAC"/>
    <w:rsid w:val="00F32547"/>
    <w:rsid w:val="00F3446A"/>
    <w:rsid w:val="00F34CE3"/>
    <w:rsid w:val="00F35142"/>
    <w:rsid w:val="00F352BC"/>
    <w:rsid w:val="00F357C0"/>
    <w:rsid w:val="00F36FDE"/>
    <w:rsid w:val="00F3755B"/>
    <w:rsid w:val="00F4109E"/>
    <w:rsid w:val="00F41A17"/>
    <w:rsid w:val="00F42121"/>
    <w:rsid w:val="00F422B7"/>
    <w:rsid w:val="00F42F83"/>
    <w:rsid w:val="00F43530"/>
    <w:rsid w:val="00F442F9"/>
    <w:rsid w:val="00F44EAA"/>
    <w:rsid w:val="00F4602B"/>
    <w:rsid w:val="00F47D11"/>
    <w:rsid w:val="00F51494"/>
    <w:rsid w:val="00F514A2"/>
    <w:rsid w:val="00F533DD"/>
    <w:rsid w:val="00F53A98"/>
    <w:rsid w:val="00F54927"/>
    <w:rsid w:val="00F54AEA"/>
    <w:rsid w:val="00F576B8"/>
    <w:rsid w:val="00F57A8E"/>
    <w:rsid w:val="00F60502"/>
    <w:rsid w:val="00F60DC2"/>
    <w:rsid w:val="00F613EF"/>
    <w:rsid w:val="00F6213A"/>
    <w:rsid w:val="00F62881"/>
    <w:rsid w:val="00F6288D"/>
    <w:rsid w:val="00F63943"/>
    <w:rsid w:val="00F6445A"/>
    <w:rsid w:val="00F64A29"/>
    <w:rsid w:val="00F64DFC"/>
    <w:rsid w:val="00F65CCB"/>
    <w:rsid w:val="00F66468"/>
    <w:rsid w:val="00F670BA"/>
    <w:rsid w:val="00F6777B"/>
    <w:rsid w:val="00F67D75"/>
    <w:rsid w:val="00F70F60"/>
    <w:rsid w:val="00F7110F"/>
    <w:rsid w:val="00F713AE"/>
    <w:rsid w:val="00F71B75"/>
    <w:rsid w:val="00F730AC"/>
    <w:rsid w:val="00F739B3"/>
    <w:rsid w:val="00F73D38"/>
    <w:rsid w:val="00F74565"/>
    <w:rsid w:val="00F750D4"/>
    <w:rsid w:val="00F75883"/>
    <w:rsid w:val="00F7648D"/>
    <w:rsid w:val="00F76BA5"/>
    <w:rsid w:val="00F77010"/>
    <w:rsid w:val="00F83090"/>
    <w:rsid w:val="00F83ACB"/>
    <w:rsid w:val="00F848E6"/>
    <w:rsid w:val="00F85AF2"/>
    <w:rsid w:val="00F86096"/>
    <w:rsid w:val="00F8669D"/>
    <w:rsid w:val="00F86CA0"/>
    <w:rsid w:val="00F87465"/>
    <w:rsid w:val="00F87E5F"/>
    <w:rsid w:val="00F91BD6"/>
    <w:rsid w:val="00F92070"/>
    <w:rsid w:val="00F92D48"/>
    <w:rsid w:val="00F92F43"/>
    <w:rsid w:val="00F94469"/>
    <w:rsid w:val="00F94FB0"/>
    <w:rsid w:val="00F9569A"/>
    <w:rsid w:val="00F95C61"/>
    <w:rsid w:val="00F95CD8"/>
    <w:rsid w:val="00F9682D"/>
    <w:rsid w:val="00F96CEE"/>
    <w:rsid w:val="00F96DF5"/>
    <w:rsid w:val="00F970E8"/>
    <w:rsid w:val="00F972F8"/>
    <w:rsid w:val="00FA0D5B"/>
    <w:rsid w:val="00FA1370"/>
    <w:rsid w:val="00FA1D5A"/>
    <w:rsid w:val="00FA2AD8"/>
    <w:rsid w:val="00FA2FA4"/>
    <w:rsid w:val="00FA3905"/>
    <w:rsid w:val="00FA4ABE"/>
    <w:rsid w:val="00FA63CE"/>
    <w:rsid w:val="00FA75EA"/>
    <w:rsid w:val="00FA7848"/>
    <w:rsid w:val="00FB10C7"/>
    <w:rsid w:val="00FB302B"/>
    <w:rsid w:val="00FB3208"/>
    <w:rsid w:val="00FB3F1D"/>
    <w:rsid w:val="00FB4C15"/>
    <w:rsid w:val="00FB4CE7"/>
    <w:rsid w:val="00FB502E"/>
    <w:rsid w:val="00FB5A47"/>
    <w:rsid w:val="00FB6B8A"/>
    <w:rsid w:val="00FB75FC"/>
    <w:rsid w:val="00FB7EEB"/>
    <w:rsid w:val="00FC0226"/>
    <w:rsid w:val="00FC18F7"/>
    <w:rsid w:val="00FC3D73"/>
    <w:rsid w:val="00FC40F5"/>
    <w:rsid w:val="00FC523D"/>
    <w:rsid w:val="00FC6C73"/>
    <w:rsid w:val="00FC7CBE"/>
    <w:rsid w:val="00FD0688"/>
    <w:rsid w:val="00FD0F09"/>
    <w:rsid w:val="00FD1401"/>
    <w:rsid w:val="00FD1538"/>
    <w:rsid w:val="00FD2289"/>
    <w:rsid w:val="00FD2ACC"/>
    <w:rsid w:val="00FD2E8C"/>
    <w:rsid w:val="00FD2F38"/>
    <w:rsid w:val="00FD30A7"/>
    <w:rsid w:val="00FD31DF"/>
    <w:rsid w:val="00FD54FE"/>
    <w:rsid w:val="00FD55B4"/>
    <w:rsid w:val="00FD5EFE"/>
    <w:rsid w:val="00FD63FB"/>
    <w:rsid w:val="00FD659E"/>
    <w:rsid w:val="00FD68D1"/>
    <w:rsid w:val="00FE179E"/>
    <w:rsid w:val="00FE1FCF"/>
    <w:rsid w:val="00FE22FF"/>
    <w:rsid w:val="00FE3C3C"/>
    <w:rsid w:val="00FE3FAD"/>
    <w:rsid w:val="00FE53A3"/>
    <w:rsid w:val="00FE6176"/>
    <w:rsid w:val="00FE67F3"/>
    <w:rsid w:val="00FE6FDB"/>
    <w:rsid w:val="00FE750C"/>
    <w:rsid w:val="00FF1CA6"/>
    <w:rsid w:val="00FF2269"/>
    <w:rsid w:val="00FF3365"/>
    <w:rsid w:val="00FF5DC2"/>
    <w:rsid w:val="00FF5F59"/>
    <w:rsid w:val="00FF6666"/>
    <w:rsid w:val="00FF6BB1"/>
    <w:rsid w:val="00FF71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4CD7EB"/>
  <w15:chartTrackingRefBased/>
  <w15:docId w15:val="{D2CBCA4F-1115-400D-A49F-A4C2A6F2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oa heading" w:uiPriority="99"/>
    <w:lsdException w:name="List Bullet" w:uiPriority="99"/>
    <w:lsdException w:name="List Bullet 2" w:uiPriority="99"/>
    <w:lsdException w:name="Title" w:qFormat="1"/>
    <w:lsdException w:name="Body Text" w:uiPriority="99"/>
    <w:lsdException w:name="Message Header" w:uiPriority="99"/>
    <w:lsdException w:name="Subtitle" w:qFormat="1"/>
    <w:lsdException w:name="Block Text" w:uiPriority="99"/>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semiHidden="1" w:uiPriority="99" w:unhideWhenUsed="1"/>
    <w:lsdException w:name="HTML Samp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3365"/>
    <w:rPr>
      <w:sz w:val="24"/>
      <w:szCs w:val="24"/>
    </w:rPr>
  </w:style>
  <w:style w:type="paragraph" w:styleId="Heading1">
    <w:name w:val="heading 1"/>
    <w:aliases w:val="Head1,Heading apps,H1,1,h1,Head11,Heading apps1,H11,11,h11,Part,APAC-1-Heading,section,heading 1.1,L1,dd heading 1,dh1,SITA,chaptertext,L,Section Heading,style1,??? 1,Proposal Chapter Heading,ct,Heading 1_Chapter Heading,Subhead A,dh1...,l1,T"/>
    <w:basedOn w:val="Normal"/>
    <w:link w:val="Heading1Char"/>
    <w:qFormat/>
    <w:rsid w:val="009A5C73"/>
    <w:pPr>
      <w:numPr>
        <w:numId w:val="10"/>
      </w:numPr>
      <w:shd w:val="clear" w:color="auto" w:fill="E0E0E0"/>
      <w:spacing w:before="240" w:after="240"/>
      <w:outlineLvl w:val="0"/>
    </w:pPr>
    <w:rPr>
      <w:rFonts w:ascii="Arial Bold" w:hAnsi="Arial Bold"/>
      <w:b/>
      <w:color w:val="0000FF"/>
      <w:sz w:val="32"/>
    </w:rPr>
  </w:style>
  <w:style w:type="paragraph" w:styleId="Heading2">
    <w:name w:val="heading 2"/>
    <w:aliases w:val="h2,2m,SD 2,Heading2,2,L2,H21,h21,2m1,H22,SD 21,Heading21,21,style2,見出し 2,Chapter Title,Header 2,Func Header,Header 21,Func Header1,Header 22,Func Header2,Header 23,Func Header3,Header 24,Func Header4,Header 211,Func Header11,Header 221,h,l2"/>
    <w:basedOn w:val="Normal"/>
    <w:next w:val="Normal"/>
    <w:link w:val="Heading2Char"/>
    <w:qFormat/>
    <w:rsid w:val="00D4180A"/>
    <w:pPr>
      <w:keepNext/>
      <w:keepLines/>
      <w:numPr>
        <w:ilvl w:val="1"/>
        <w:numId w:val="10"/>
      </w:numPr>
      <w:spacing w:before="240" w:after="240"/>
      <w:outlineLvl w:val="1"/>
    </w:pPr>
    <w:rPr>
      <w:rFonts w:ascii="Arial Bold" w:hAnsi="Arial Bold" w:cs="Arial"/>
      <w:b/>
      <w:bCs/>
      <w:iCs/>
      <w:color w:val="0000FF"/>
      <w:sz w:val="28"/>
      <w:szCs w:val="28"/>
    </w:rPr>
  </w:style>
  <w:style w:type="paragraph" w:styleId="Heading3">
    <w:name w:val="heading 3"/>
    <w:aliases w:val="H3,H31,h3,Table Attribute Heading,Head 3,h31,h32,L3,Hd2,(Alt+3),(Alt+3)1,(Alt+3)2,(Alt+3)3,(Alt+3)4,(Alt+3)5,(Alt+3)6,(Alt+3)11,(Alt+3)21,(Alt+3)31,(Alt+3)41,(Alt+3)7,(Alt+3)12,(Alt+3)22,(Alt+3)32,(Alt+3)42,(Alt+3)8,(Alt+3)9,3,見出し 3"/>
    <w:basedOn w:val="Normal"/>
    <w:link w:val="Heading3Char"/>
    <w:qFormat/>
    <w:rsid w:val="00D4180A"/>
    <w:pPr>
      <w:numPr>
        <w:ilvl w:val="2"/>
        <w:numId w:val="10"/>
      </w:numPr>
      <w:spacing w:before="120" w:after="120"/>
      <w:outlineLvl w:val="2"/>
    </w:pPr>
    <w:rPr>
      <w:rFonts w:ascii="Arial Bold" w:hAnsi="Arial Bold"/>
      <w:b/>
      <w:color w:val="3366FF"/>
    </w:rPr>
  </w:style>
  <w:style w:type="paragraph" w:styleId="Heading4">
    <w:name w:val="heading 4"/>
    <w:aliases w:val="h4,4,H4,3rd Level Head,Map Title,Heading,APAC-4-Heading,4 dash,d,h41,h42,Para4,l4,l41,l42,l43,l411,l421,l44,l412,l422,l45,l413,l423,l46,l414,l424,l47,l415,l425,l48,l416,l426,l49,l417,l427,l431,l4111,l4211,l441,l4121,l4221,l451,l4131,l4231"/>
    <w:basedOn w:val="Normal"/>
    <w:next w:val="Normal"/>
    <w:link w:val="Heading4Char"/>
    <w:autoRedefine/>
    <w:qFormat/>
    <w:rsid w:val="00D4180A"/>
    <w:pPr>
      <w:keepNext/>
      <w:numPr>
        <w:ilvl w:val="3"/>
        <w:numId w:val="10"/>
      </w:numPr>
      <w:spacing w:before="240" w:after="240"/>
      <w:outlineLvl w:val="3"/>
    </w:pPr>
    <w:rPr>
      <w:rFonts w:ascii="Arial Bold" w:hAnsi="Arial Bold"/>
      <w:b/>
      <w:bCs/>
      <w:sz w:val="32"/>
      <w:szCs w:val="28"/>
    </w:rPr>
  </w:style>
  <w:style w:type="paragraph" w:styleId="Heading5">
    <w:name w:val="heading 5"/>
    <w:aliases w:val="5,H5,h5,Block Label,temp,L5,Subheading"/>
    <w:basedOn w:val="Normal"/>
    <w:next w:val="Normal"/>
    <w:link w:val="Heading5Char"/>
    <w:qFormat/>
    <w:rsid w:val="00D4180A"/>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D4180A"/>
    <w:pPr>
      <w:numPr>
        <w:ilvl w:val="5"/>
        <w:numId w:val="10"/>
      </w:numPr>
      <w:spacing w:before="240" w:after="240"/>
      <w:outlineLvl w:val="5"/>
    </w:pPr>
    <w:rPr>
      <w:rFonts w:ascii="Arial Bold" w:hAnsi="Arial Bold"/>
      <w:b/>
      <w:bCs/>
      <w:sz w:val="20"/>
      <w:szCs w:val="22"/>
    </w:rPr>
  </w:style>
  <w:style w:type="paragraph" w:styleId="Heading7">
    <w:name w:val="heading 7"/>
    <w:aliases w:val="7,H7,h7"/>
    <w:basedOn w:val="Normal"/>
    <w:next w:val="Normal"/>
    <w:link w:val="Heading7Char"/>
    <w:qFormat/>
    <w:rsid w:val="00D4180A"/>
    <w:pPr>
      <w:numPr>
        <w:ilvl w:val="6"/>
        <w:numId w:val="10"/>
      </w:numPr>
      <w:spacing w:before="240" w:after="60"/>
      <w:outlineLvl w:val="6"/>
    </w:pPr>
  </w:style>
  <w:style w:type="paragraph" w:styleId="Heading8">
    <w:name w:val="heading 8"/>
    <w:aliases w:val="H8,OurHeadings,h8,8"/>
    <w:basedOn w:val="Normal"/>
    <w:next w:val="Normal"/>
    <w:link w:val="Heading8Char"/>
    <w:qFormat/>
    <w:rsid w:val="00D4180A"/>
    <w:pPr>
      <w:numPr>
        <w:ilvl w:val="7"/>
        <w:numId w:val="10"/>
      </w:numPr>
      <w:spacing w:before="240" w:after="60"/>
      <w:outlineLvl w:val="7"/>
    </w:pPr>
    <w:rPr>
      <w:i/>
      <w:iCs/>
    </w:rPr>
  </w:style>
  <w:style w:type="paragraph" w:styleId="Heading9">
    <w:name w:val="heading 9"/>
    <w:aliases w:val="9,H9,h9,RFP Reference,App Heading,App1"/>
    <w:basedOn w:val="Normal"/>
    <w:next w:val="Normal"/>
    <w:link w:val="Heading9Char"/>
    <w:qFormat/>
    <w:rsid w:val="00D4180A"/>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1 Char,Heading apps Char,H1 Char,1 Char,h1 Char,Head11 Char,Heading apps1 Char,H11 Char,11 Char,h11 Char,Part Char,APAC-1-Heading Char,section Char,heading 1.1 Char,L1 Char,dd heading 1 Char,dh1 Char,SITA Char,chaptertext Char,L Char"/>
    <w:link w:val="Heading1"/>
    <w:rsid w:val="000654E6"/>
    <w:rPr>
      <w:rFonts w:ascii="Arial Bold" w:hAnsi="Arial Bold"/>
      <w:b/>
      <w:color w:val="0000FF"/>
      <w:sz w:val="32"/>
      <w:szCs w:val="24"/>
      <w:shd w:val="clear" w:color="auto" w:fill="E0E0E0"/>
    </w:rPr>
  </w:style>
  <w:style w:type="character" w:customStyle="1" w:styleId="Heading2Char">
    <w:name w:val="Heading 2 Char"/>
    <w:aliases w:val="h2 Char,2m Char,SD 2 Char,Heading2 Char,2 Char,L2 Char,H21 Char,h21 Char,2m1 Char,H22 Char,SD 21 Char,Heading21 Char,21 Char,style2 Char,見出し 2 Char,Chapter Title Char,Header 2 Char,Func Header Char,Header 21 Char,Func Header1 Char,h Char"/>
    <w:link w:val="Heading2"/>
    <w:rsid w:val="000654E6"/>
    <w:rPr>
      <w:rFonts w:ascii="Arial Bold" w:hAnsi="Arial Bold" w:cs="Arial"/>
      <w:b/>
      <w:bCs/>
      <w:iCs/>
      <w:color w:val="0000FF"/>
      <w:sz w:val="28"/>
      <w:szCs w:val="28"/>
    </w:rPr>
  </w:style>
  <w:style w:type="character" w:customStyle="1" w:styleId="Heading3Char">
    <w:name w:val="Heading 3 Char"/>
    <w:aliases w:val="H3 Char,H31 Char,h3 Char,Table Attribute Heading Char,Head 3 Char,h31 Char,h32 Char,L3 Char,Hd2 Char,(Alt+3) Char,(Alt+3)1 Char,(Alt+3)2 Char,(Alt+3)3 Char,(Alt+3)4 Char,(Alt+3)5 Char,(Alt+3)6 Char,(Alt+3)11 Char,(Alt+3)21 Char,3 Char"/>
    <w:link w:val="Heading3"/>
    <w:rsid w:val="000654E6"/>
    <w:rPr>
      <w:rFonts w:ascii="Arial Bold" w:hAnsi="Arial Bold"/>
      <w:b/>
      <w:color w:val="3366FF"/>
      <w:sz w:val="24"/>
      <w:szCs w:val="24"/>
    </w:rPr>
  </w:style>
  <w:style w:type="character" w:customStyle="1" w:styleId="Heading4Char">
    <w:name w:val="Heading 4 Char"/>
    <w:aliases w:val="h4 Char,4 Char,H4 Char,3rd Level Head Char,Map Title Char,Heading Char,APAC-4-Heading Char,4 dash Char,d Char,h41 Char,h42 Char,Para4 Char,l4 Char,l41 Char,l42 Char,l43 Char,l411 Char,l421 Char,l44 Char,l412 Char,l422 Char,l45 Char"/>
    <w:link w:val="Heading4"/>
    <w:rsid w:val="000654E6"/>
    <w:rPr>
      <w:rFonts w:ascii="Arial Bold" w:hAnsi="Arial Bold"/>
      <w:b/>
      <w:bCs/>
      <w:sz w:val="32"/>
      <w:szCs w:val="28"/>
    </w:rPr>
  </w:style>
  <w:style w:type="character" w:customStyle="1" w:styleId="Heading5Char">
    <w:name w:val="Heading 5 Char"/>
    <w:aliases w:val="5 Char,H5 Char,h5 Char,Block Label Char,temp Char,L5 Char,Subheading Char"/>
    <w:link w:val="Heading5"/>
    <w:rsid w:val="000654E6"/>
    <w:rPr>
      <w:b/>
      <w:bCs/>
      <w:i/>
      <w:iCs/>
      <w:sz w:val="26"/>
      <w:szCs w:val="26"/>
    </w:rPr>
  </w:style>
  <w:style w:type="character" w:customStyle="1" w:styleId="Heading6Char">
    <w:name w:val="Heading 6 Char"/>
    <w:link w:val="Heading6"/>
    <w:rsid w:val="000654E6"/>
    <w:rPr>
      <w:rFonts w:ascii="Arial Bold" w:hAnsi="Arial Bold"/>
      <w:b/>
      <w:bCs/>
      <w:szCs w:val="22"/>
    </w:rPr>
  </w:style>
  <w:style w:type="character" w:customStyle="1" w:styleId="Heading7Char">
    <w:name w:val="Heading 7 Char"/>
    <w:aliases w:val="7 Char,H7 Char,h7 Char"/>
    <w:link w:val="Heading7"/>
    <w:rsid w:val="000654E6"/>
    <w:rPr>
      <w:sz w:val="24"/>
      <w:szCs w:val="24"/>
    </w:rPr>
  </w:style>
  <w:style w:type="character" w:customStyle="1" w:styleId="Heading8Char">
    <w:name w:val="Heading 8 Char"/>
    <w:aliases w:val="H8 Char,OurHeadings Char,h8 Char,8 Char"/>
    <w:link w:val="Heading8"/>
    <w:rsid w:val="000654E6"/>
    <w:rPr>
      <w:i/>
      <w:iCs/>
      <w:sz w:val="24"/>
      <w:szCs w:val="24"/>
    </w:rPr>
  </w:style>
  <w:style w:type="character" w:customStyle="1" w:styleId="Heading9Char">
    <w:name w:val="Heading 9 Char"/>
    <w:aliases w:val="9 Char,H9 Char,h9 Char,RFP Reference Char,App Heading Char,App1 Char"/>
    <w:link w:val="Heading9"/>
    <w:rsid w:val="000654E6"/>
    <w:rPr>
      <w:rFonts w:ascii="Arial" w:hAnsi="Arial" w:cs="Arial"/>
      <w:sz w:val="22"/>
      <w:szCs w:val="22"/>
    </w:rPr>
  </w:style>
  <w:style w:type="paragraph" w:customStyle="1" w:styleId="Annexure">
    <w:name w:val="Annexure"/>
    <w:basedOn w:val="Normal"/>
    <w:rsid w:val="00D4180A"/>
    <w:rPr>
      <w:rFonts w:ascii="Arial Bold" w:hAnsi="Arial Bold" w:cs="Arial"/>
      <w:b/>
      <w:bCs/>
    </w:rPr>
  </w:style>
  <w:style w:type="paragraph" w:styleId="BlockText">
    <w:name w:val="Block Text"/>
    <w:basedOn w:val="Normal"/>
    <w:uiPriority w:val="99"/>
    <w:rsid w:val="00D4180A"/>
    <w:pPr>
      <w:spacing w:before="120" w:after="120"/>
    </w:pPr>
    <w:rPr>
      <w:rFonts w:ascii="Arial Bold" w:hAnsi="Arial Bold"/>
      <w:b/>
      <w:sz w:val="20"/>
    </w:rPr>
  </w:style>
  <w:style w:type="paragraph" w:styleId="BodyText">
    <w:name w:val="Body Text"/>
    <w:basedOn w:val="Normal"/>
    <w:link w:val="BodyTextChar"/>
    <w:autoRedefine/>
    <w:uiPriority w:val="99"/>
    <w:rsid w:val="000421C0"/>
    <w:pPr>
      <w:spacing w:before="120" w:after="120" w:line="276" w:lineRule="auto"/>
      <w:ind w:left="432" w:hanging="432"/>
      <w:jc w:val="both"/>
    </w:pPr>
    <w:rPr>
      <w:rFonts w:ascii="Arial" w:hAnsi="Arial"/>
      <w:iCs/>
      <w:sz w:val="22"/>
    </w:rPr>
  </w:style>
  <w:style w:type="character" w:customStyle="1" w:styleId="BodyTextChar">
    <w:name w:val="Body Text Char"/>
    <w:link w:val="BodyText"/>
    <w:uiPriority w:val="99"/>
    <w:rsid w:val="000421C0"/>
    <w:rPr>
      <w:rFonts w:ascii="Arial" w:hAnsi="Arial"/>
      <w:iCs/>
      <w:sz w:val="22"/>
      <w:szCs w:val="24"/>
      <w:lang w:val="en-US" w:eastAsia="en-US"/>
    </w:rPr>
  </w:style>
  <w:style w:type="paragraph" w:customStyle="1" w:styleId="Bullet">
    <w:name w:val="Bullet"/>
    <w:basedOn w:val="BodyText"/>
    <w:rsid w:val="00D4180A"/>
    <w:pPr>
      <w:numPr>
        <w:numId w:val="1"/>
      </w:numPr>
      <w:ind w:left="360" w:hanging="360"/>
    </w:pPr>
  </w:style>
  <w:style w:type="paragraph" w:customStyle="1" w:styleId="BulletHeading">
    <w:name w:val="Bullet Heading"/>
    <w:basedOn w:val="Normal"/>
    <w:next w:val="Bullet"/>
    <w:rsid w:val="00D4180A"/>
    <w:pPr>
      <w:spacing w:before="120" w:after="120"/>
    </w:pPr>
    <w:rPr>
      <w:rFonts w:ascii="Arial Bold" w:hAnsi="Arial Bold"/>
      <w:b/>
    </w:rPr>
  </w:style>
  <w:style w:type="paragraph" w:styleId="Caption">
    <w:name w:val="caption"/>
    <w:aliases w:val="Pg1Title"/>
    <w:basedOn w:val="Normal"/>
    <w:next w:val="Normal"/>
    <w:autoRedefine/>
    <w:uiPriority w:val="35"/>
    <w:qFormat/>
    <w:rsid w:val="00D4180A"/>
    <w:pPr>
      <w:spacing w:before="3000" w:after="120"/>
      <w:jc w:val="center"/>
    </w:pPr>
    <w:rPr>
      <w:rFonts w:ascii="Arial Bold" w:hAnsi="Arial Bold"/>
      <w:b/>
      <w:bCs/>
      <w:sz w:val="40"/>
      <w:szCs w:val="20"/>
    </w:rPr>
  </w:style>
  <w:style w:type="paragraph" w:customStyle="1" w:styleId="Caption1">
    <w:name w:val="Caption1"/>
    <w:basedOn w:val="Normal"/>
    <w:next w:val="Heading1"/>
    <w:rsid w:val="00D4180A"/>
    <w:pPr>
      <w:spacing w:before="400" w:after="120"/>
      <w:jc w:val="center"/>
    </w:pPr>
    <w:rPr>
      <w:rFonts w:ascii="Arial Bold" w:hAnsi="Arial Bold"/>
      <w:b/>
    </w:rPr>
  </w:style>
  <w:style w:type="paragraph" w:customStyle="1" w:styleId="caption2">
    <w:name w:val="caption2"/>
    <w:basedOn w:val="Normal"/>
    <w:rsid w:val="00D4180A"/>
    <w:pPr>
      <w:spacing w:before="100" w:beforeAutospacing="1" w:after="100" w:afterAutospacing="1"/>
    </w:pPr>
    <w:rPr>
      <w:rFonts w:ascii="Arial" w:hAnsi="Arial"/>
    </w:rPr>
  </w:style>
  <w:style w:type="paragraph" w:styleId="MessageHeader">
    <w:name w:val="Message Header"/>
    <w:basedOn w:val="Normal"/>
    <w:link w:val="MessageHeaderChar"/>
    <w:uiPriority w:val="99"/>
    <w:rsid w:val="00D4180A"/>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link w:val="MessageHeader"/>
    <w:uiPriority w:val="99"/>
    <w:semiHidden/>
    <w:rsid w:val="000654E6"/>
    <w:rPr>
      <w:rFonts w:ascii="Cambria" w:eastAsia="Times New Roman" w:hAnsi="Cambria" w:cs="Times New Roman"/>
      <w:sz w:val="24"/>
      <w:szCs w:val="24"/>
      <w:shd w:val="pct20" w:color="auto" w:fill="auto"/>
    </w:rPr>
  </w:style>
  <w:style w:type="paragraph" w:customStyle="1" w:styleId="copyright">
    <w:name w:val="copyright"/>
    <w:basedOn w:val="MessageHeader"/>
    <w:rsid w:val="00D4180A"/>
    <w:pPr>
      <w:ind w:left="0" w:firstLine="0"/>
      <w:jc w:val="both"/>
    </w:pPr>
    <w:rPr>
      <w:rFonts w:ascii="Arial" w:hAnsi="Arial"/>
      <w:b w:val="0"/>
      <w:sz w:val="20"/>
    </w:rPr>
  </w:style>
  <w:style w:type="paragraph" w:styleId="Footer">
    <w:name w:val="footer"/>
    <w:basedOn w:val="Normal"/>
    <w:link w:val="FooterChar"/>
    <w:autoRedefine/>
    <w:uiPriority w:val="99"/>
    <w:rsid w:val="00D4180A"/>
    <w:pPr>
      <w:jc w:val="center"/>
    </w:pPr>
    <w:rPr>
      <w:rFonts w:ascii="Arial" w:hAnsi="Arial"/>
      <w:sz w:val="16"/>
    </w:rPr>
  </w:style>
  <w:style w:type="character" w:customStyle="1" w:styleId="FooterChar">
    <w:name w:val="Footer Char"/>
    <w:link w:val="Footer"/>
    <w:uiPriority w:val="99"/>
    <w:semiHidden/>
    <w:rsid w:val="000654E6"/>
    <w:rPr>
      <w:sz w:val="24"/>
      <w:szCs w:val="24"/>
    </w:rPr>
  </w:style>
  <w:style w:type="paragraph" w:styleId="Header">
    <w:name w:val="header"/>
    <w:basedOn w:val="Normal"/>
    <w:link w:val="HeaderChar"/>
    <w:autoRedefine/>
    <w:uiPriority w:val="99"/>
    <w:rsid w:val="00D4180A"/>
    <w:pPr>
      <w:jc w:val="center"/>
    </w:pPr>
    <w:rPr>
      <w:rFonts w:ascii="Arial" w:hAnsi="Arial"/>
      <w:sz w:val="16"/>
    </w:rPr>
  </w:style>
  <w:style w:type="character" w:customStyle="1" w:styleId="HeaderChar">
    <w:name w:val="Header Char"/>
    <w:link w:val="Header"/>
    <w:uiPriority w:val="99"/>
    <w:semiHidden/>
    <w:rsid w:val="000654E6"/>
    <w:rPr>
      <w:sz w:val="24"/>
      <w:szCs w:val="24"/>
    </w:rPr>
  </w:style>
  <w:style w:type="character" w:styleId="Hyperlink">
    <w:name w:val="Hyperlink"/>
    <w:uiPriority w:val="99"/>
    <w:rsid w:val="00D4180A"/>
    <w:rPr>
      <w:rFonts w:cs="Times New Roman"/>
      <w:color w:val="0000FF"/>
      <w:u w:val="single"/>
    </w:rPr>
  </w:style>
  <w:style w:type="paragraph" w:customStyle="1" w:styleId="notes">
    <w:name w:val="notes"/>
    <w:basedOn w:val="Normal"/>
    <w:rsid w:val="00D4180A"/>
    <w:pPr>
      <w:autoSpaceDE w:val="0"/>
      <w:autoSpaceDN w:val="0"/>
      <w:adjustRightInd w:val="0"/>
      <w:ind w:left="432"/>
    </w:pPr>
    <w:rPr>
      <w:rFonts w:ascii="Arial" w:hAnsi="Arial" w:cs="Arial"/>
      <w:sz w:val="20"/>
      <w:szCs w:val="26"/>
    </w:rPr>
  </w:style>
  <w:style w:type="paragraph" w:styleId="PlainText">
    <w:name w:val="Plain Text"/>
    <w:aliases w:val="Note"/>
    <w:basedOn w:val="Normal"/>
    <w:link w:val="PlainTextChar"/>
    <w:uiPriority w:val="99"/>
    <w:rsid w:val="00D4180A"/>
    <w:rPr>
      <w:rFonts w:ascii="Wingdings" w:hAnsi="Wingdings" w:cs="Courier New"/>
      <w:sz w:val="20"/>
      <w:szCs w:val="20"/>
    </w:rPr>
  </w:style>
  <w:style w:type="character" w:customStyle="1" w:styleId="PlainTextChar">
    <w:name w:val="Plain Text Char"/>
    <w:aliases w:val="Note Char"/>
    <w:link w:val="PlainText"/>
    <w:uiPriority w:val="99"/>
    <w:semiHidden/>
    <w:rsid w:val="000654E6"/>
    <w:rPr>
      <w:rFonts w:ascii="Courier New" w:hAnsi="Courier New" w:cs="Courier New"/>
    </w:rPr>
  </w:style>
  <w:style w:type="paragraph" w:customStyle="1" w:styleId="RevHty">
    <w:name w:val="RevHty"/>
    <w:basedOn w:val="BlockText"/>
    <w:autoRedefine/>
    <w:rsid w:val="00585DFE"/>
    <w:pPr>
      <w:keepNext/>
      <w:keepLines/>
      <w:spacing w:line="276" w:lineRule="auto"/>
    </w:pPr>
    <w:rPr>
      <w:rFonts w:ascii="Arial" w:hAnsi="Arial" w:cs="Arial"/>
      <w:b w:val="0"/>
      <w:color w:val="000000"/>
      <w:szCs w:val="20"/>
    </w:rPr>
  </w:style>
  <w:style w:type="paragraph" w:customStyle="1" w:styleId="TableHeader">
    <w:name w:val="Table Header"/>
    <w:basedOn w:val="BodyText"/>
    <w:rsid w:val="00D4180A"/>
  </w:style>
  <w:style w:type="paragraph" w:styleId="TOAHeading">
    <w:name w:val="toa heading"/>
    <w:basedOn w:val="Normal"/>
    <w:next w:val="Normal"/>
    <w:uiPriority w:val="99"/>
    <w:semiHidden/>
    <w:rsid w:val="00D4180A"/>
    <w:pPr>
      <w:spacing w:before="120" w:after="120"/>
      <w:jc w:val="center"/>
    </w:pPr>
    <w:rPr>
      <w:rFonts w:ascii="Arial Bold" w:hAnsi="Arial Bold" w:cs="Arial"/>
      <w:b/>
      <w:bCs/>
      <w:u w:val="single"/>
    </w:rPr>
  </w:style>
  <w:style w:type="paragraph" w:styleId="TOC1">
    <w:name w:val="toc 1"/>
    <w:basedOn w:val="Normal"/>
    <w:next w:val="Normal"/>
    <w:autoRedefine/>
    <w:uiPriority w:val="39"/>
    <w:rsid w:val="00D4180A"/>
    <w:pPr>
      <w:spacing w:before="120" w:after="120"/>
    </w:pPr>
    <w:rPr>
      <w:rFonts w:ascii="Arial Bold" w:hAnsi="Arial Bold"/>
      <w:b/>
      <w:sz w:val="20"/>
    </w:rPr>
  </w:style>
  <w:style w:type="paragraph" w:styleId="TOC2">
    <w:name w:val="toc 2"/>
    <w:basedOn w:val="Normal"/>
    <w:next w:val="Normal"/>
    <w:autoRedefine/>
    <w:uiPriority w:val="39"/>
    <w:rsid w:val="00D4180A"/>
    <w:pPr>
      <w:spacing w:before="120" w:after="120"/>
      <w:ind w:left="576"/>
    </w:pPr>
    <w:rPr>
      <w:rFonts w:ascii="Arial" w:hAnsi="Arial"/>
      <w:noProof/>
      <w:sz w:val="20"/>
    </w:rPr>
  </w:style>
  <w:style w:type="paragraph" w:styleId="TOC3">
    <w:name w:val="toc 3"/>
    <w:basedOn w:val="Normal"/>
    <w:next w:val="Normal"/>
    <w:autoRedefine/>
    <w:uiPriority w:val="39"/>
    <w:rsid w:val="00D4180A"/>
    <w:pPr>
      <w:spacing w:before="120" w:after="120"/>
      <w:ind w:left="1152"/>
    </w:pPr>
    <w:rPr>
      <w:rFonts w:ascii="Arial" w:hAnsi="Arial"/>
      <w:sz w:val="20"/>
    </w:rPr>
  </w:style>
  <w:style w:type="paragraph" w:styleId="TOC4">
    <w:name w:val="toc 4"/>
    <w:basedOn w:val="Normal"/>
    <w:next w:val="Normal"/>
    <w:autoRedefine/>
    <w:uiPriority w:val="39"/>
    <w:rsid w:val="00D4180A"/>
    <w:pPr>
      <w:ind w:left="720"/>
    </w:pPr>
    <w:rPr>
      <w:rFonts w:ascii="Arial" w:hAnsi="Arial"/>
      <w:sz w:val="20"/>
    </w:rPr>
  </w:style>
  <w:style w:type="paragraph" w:styleId="TOC5">
    <w:name w:val="toc 5"/>
    <w:basedOn w:val="Normal"/>
    <w:next w:val="Normal"/>
    <w:autoRedefine/>
    <w:uiPriority w:val="39"/>
    <w:semiHidden/>
    <w:rsid w:val="00D4180A"/>
    <w:pPr>
      <w:ind w:left="960"/>
    </w:pPr>
    <w:rPr>
      <w:rFonts w:ascii="Arial" w:hAnsi="Arial"/>
      <w:noProof/>
    </w:rPr>
  </w:style>
  <w:style w:type="paragraph" w:styleId="TOC6">
    <w:name w:val="toc 6"/>
    <w:basedOn w:val="Normal"/>
    <w:next w:val="Normal"/>
    <w:autoRedefine/>
    <w:uiPriority w:val="39"/>
    <w:semiHidden/>
    <w:rsid w:val="00D4180A"/>
    <w:pPr>
      <w:ind w:left="1200"/>
    </w:pPr>
  </w:style>
  <w:style w:type="paragraph" w:styleId="TOC7">
    <w:name w:val="toc 7"/>
    <w:basedOn w:val="Normal"/>
    <w:next w:val="Normal"/>
    <w:autoRedefine/>
    <w:uiPriority w:val="39"/>
    <w:semiHidden/>
    <w:rsid w:val="00D4180A"/>
    <w:pPr>
      <w:ind w:left="1440"/>
    </w:pPr>
  </w:style>
  <w:style w:type="paragraph" w:styleId="TOC8">
    <w:name w:val="toc 8"/>
    <w:basedOn w:val="Normal"/>
    <w:next w:val="Normal"/>
    <w:autoRedefine/>
    <w:uiPriority w:val="39"/>
    <w:semiHidden/>
    <w:rsid w:val="00D4180A"/>
    <w:pPr>
      <w:ind w:left="1680"/>
    </w:pPr>
  </w:style>
  <w:style w:type="paragraph" w:styleId="TOC9">
    <w:name w:val="toc 9"/>
    <w:basedOn w:val="Normal"/>
    <w:next w:val="Normal"/>
    <w:autoRedefine/>
    <w:uiPriority w:val="39"/>
    <w:semiHidden/>
    <w:rsid w:val="00D4180A"/>
    <w:pPr>
      <w:ind w:left="1920"/>
    </w:pPr>
  </w:style>
  <w:style w:type="paragraph" w:customStyle="1" w:styleId="BulletTNR">
    <w:name w:val="Bullet_TNR"/>
    <w:basedOn w:val="Normal"/>
    <w:autoRedefine/>
    <w:rsid w:val="00D4180A"/>
    <w:pPr>
      <w:numPr>
        <w:numId w:val="2"/>
      </w:numPr>
      <w:spacing w:before="120" w:after="120"/>
    </w:pPr>
    <w:rPr>
      <w:rFonts w:ascii="Arial" w:hAnsi="Arial"/>
      <w:sz w:val="22"/>
    </w:rPr>
  </w:style>
  <w:style w:type="paragraph" w:customStyle="1" w:styleId="Tableheader0">
    <w:name w:val="Table_header"/>
    <w:basedOn w:val="Normal"/>
    <w:autoRedefine/>
    <w:rsid w:val="00D4180A"/>
    <w:pPr>
      <w:spacing w:before="120" w:after="120"/>
      <w:jc w:val="center"/>
    </w:pPr>
    <w:rPr>
      <w:rFonts w:ascii="Arial Bold" w:hAnsi="Arial Bold"/>
      <w:b/>
      <w:color w:val="0000FF"/>
      <w:sz w:val="22"/>
    </w:rPr>
  </w:style>
  <w:style w:type="paragraph" w:customStyle="1" w:styleId="Tablebody">
    <w:name w:val="Table_body"/>
    <w:basedOn w:val="BodyText"/>
    <w:autoRedefine/>
    <w:rsid w:val="00D4180A"/>
  </w:style>
  <w:style w:type="paragraph" w:customStyle="1" w:styleId="Tablebullet">
    <w:name w:val="Table_bullet"/>
    <w:basedOn w:val="Tablebody"/>
    <w:rsid w:val="00D4180A"/>
    <w:pPr>
      <w:numPr>
        <w:numId w:val="3"/>
      </w:numPr>
      <w:ind w:left="360" w:hanging="360"/>
    </w:pPr>
  </w:style>
  <w:style w:type="paragraph" w:customStyle="1" w:styleId="Tablesideheading">
    <w:name w:val="Table_side_heading"/>
    <w:basedOn w:val="Normal"/>
    <w:autoRedefine/>
    <w:rsid w:val="00D4180A"/>
    <w:pPr>
      <w:numPr>
        <w:numId w:val="4"/>
      </w:numPr>
      <w:spacing w:before="120" w:after="120"/>
    </w:pPr>
    <w:rPr>
      <w:rFonts w:ascii="Arial Bold" w:hAnsi="Arial Bold"/>
      <w:b/>
      <w:color w:val="0000FF"/>
      <w:sz w:val="22"/>
    </w:rPr>
  </w:style>
  <w:style w:type="paragraph" w:styleId="NormalWeb">
    <w:name w:val="Normal (Web)"/>
    <w:basedOn w:val="Normal"/>
    <w:uiPriority w:val="99"/>
    <w:rsid w:val="00D4180A"/>
    <w:pPr>
      <w:spacing w:before="100" w:beforeAutospacing="1" w:after="100" w:afterAutospacing="1"/>
    </w:pPr>
  </w:style>
  <w:style w:type="character" w:styleId="FollowedHyperlink">
    <w:name w:val="FollowedHyperlink"/>
    <w:uiPriority w:val="99"/>
    <w:rsid w:val="00D4180A"/>
    <w:rPr>
      <w:rFonts w:cs="Times New Roman"/>
      <w:color w:val="800080"/>
      <w:u w:val="single"/>
    </w:rPr>
  </w:style>
  <w:style w:type="paragraph" w:customStyle="1" w:styleId="FigTitle">
    <w:name w:val="FigTitle"/>
    <w:basedOn w:val="Normal"/>
    <w:autoRedefine/>
    <w:rsid w:val="00D4180A"/>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uiPriority w:val="99"/>
    <w:semiHidden/>
    <w:rsid w:val="00D4180A"/>
    <w:pPr>
      <w:ind w:left="480" w:hanging="480"/>
    </w:pPr>
    <w:rPr>
      <w:rFonts w:ascii="Arial" w:hAnsi="Arial"/>
      <w:sz w:val="20"/>
    </w:rPr>
  </w:style>
  <w:style w:type="paragraph" w:styleId="ListBullet2">
    <w:name w:val="List Bullet 2"/>
    <w:basedOn w:val="ListBullet"/>
    <w:autoRedefine/>
    <w:uiPriority w:val="99"/>
    <w:rsid w:val="00D4180A"/>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uiPriority w:val="99"/>
    <w:rsid w:val="00D4180A"/>
    <w:pPr>
      <w:numPr>
        <w:numId w:val="5"/>
      </w:numPr>
    </w:pPr>
  </w:style>
  <w:style w:type="paragraph" w:customStyle="1" w:styleId="BodyTextNum">
    <w:name w:val="BodyText_Num"/>
    <w:basedOn w:val="BodyText"/>
    <w:autoRedefine/>
    <w:rsid w:val="00D4180A"/>
    <w:pPr>
      <w:numPr>
        <w:numId w:val="7"/>
      </w:numPr>
    </w:pPr>
    <w:rPr>
      <w:sz w:val="20"/>
    </w:rPr>
  </w:style>
  <w:style w:type="paragraph" w:customStyle="1" w:styleId="TableBulletRd">
    <w:name w:val="Table_Bullet_Rd"/>
    <w:basedOn w:val="Normal"/>
    <w:autoRedefine/>
    <w:rsid w:val="00D4180A"/>
    <w:pPr>
      <w:numPr>
        <w:numId w:val="8"/>
      </w:numPr>
    </w:pPr>
    <w:rPr>
      <w:rFonts w:ascii="Arial" w:hAnsi="Arial"/>
      <w:sz w:val="20"/>
    </w:rPr>
  </w:style>
  <w:style w:type="paragraph" w:customStyle="1" w:styleId="Footer1">
    <w:name w:val="Footer1"/>
    <w:basedOn w:val="Footer"/>
    <w:autoRedefine/>
    <w:rsid w:val="00D4180A"/>
    <w:pPr>
      <w:jc w:val="left"/>
    </w:pPr>
  </w:style>
  <w:style w:type="paragraph" w:customStyle="1" w:styleId="Footer2">
    <w:name w:val="Footer2"/>
    <w:basedOn w:val="Footer1"/>
    <w:autoRedefine/>
    <w:rsid w:val="00D4180A"/>
    <w:pPr>
      <w:jc w:val="right"/>
    </w:pPr>
  </w:style>
  <w:style w:type="paragraph" w:customStyle="1" w:styleId="Header1">
    <w:name w:val="Header1"/>
    <w:basedOn w:val="Normal"/>
    <w:autoRedefine/>
    <w:rsid w:val="00D4180A"/>
    <w:rPr>
      <w:rFonts w:ascii="Arial" w:hAnsi="Arial"/>
      <w:sz w:val="16"/>
    </w:rPr>
  </w:style>
  <w:style w:type="paragraph" w:customStyle="1" w:styleId="Header2">
    <w:name w:val="Header2"/>
    <w:basedOn w:val="Normal"/>
    <w:autoRedefine/>
    <w:rsid w:val="00D4180A"/>
    <w:pPr>
      <w:jc w:val="right"/>
    </w:pPr>
    <w:rPr>
      <w:rFonts w:ascii="Arial" w:hAnsi="Arial"/>
      <w:sz w:val="16"/>
    </w:rPr>
  </w:style>
  <w:style w:type="paragraph" w:customStyle="1" w:styleId="ProposalH1">
    <w:name w:val="Proposal_H1"/>
    <w:basedOn w:val="Heading1"/>
    <w:autoRedefine/>
    <w:rsid w:val="00D4180A"/>
    <w:pPr>
      <w:shd w:val="clear" w:color="auto" w:fill="auto"/>
      <w:spacing w:before="6000" w:after="6000"/>
    </w:pPr>
    <w:rPr>
      <w:rFonts w:cs="Arial"/>
      <w:bCs/>
      <w:kern w:val="32"/>
      <w:szCs w:val="32"/>
    </w:rPr>
  </w:style>
  <w:style w:type="paragraph" w:customStyle="1" w:styleId="H2">
    <w:name w:val="H2"/>
    <w:basedOn w:val="Normal"/>
    <w:autoRedefine/>
    <w:rsid w:val="00D4180A"/>
    <w:pPr>
      <w:spacing w:before="240" w:after="240"/>
    </w:pPr>
    <w:rPr>
      <w:rFonts w:ascii="Arial Bold" w:hAnsi="Arial Bold"/>
      <w:b/>
      <w:color w:val="3366FF"/>
      <w:sz w:val="28"/>
    </w:rPr>
  </w:style>
  <w:style w:type="paragraph" w:customStyle="1" w:styleId="snip">
    <w:name w:val="snip"/>
    <w:basedOn w:val="Normal"/>
    <w:autoRedefine/>
    <w:rsid w:val="00D4180A"/>
    <w:pPr>
      <w:spacing w:before="120" w:after="120"/>
      <w:jc w:val="both"/>
    </w:pPr>
    <w:rPr>
      <w:rFonts w:ascii="Arial" w:hAnsi="Arial"/>
      <w:i/>
      <w:sz w:val="22"/>
    </w:rPr>
  </w:style>
  <w:style w:type="paragraph" w:customStyle="1" w:styleId="text">
    <w:name w:val="text"/>
    <w:basedOn w:val="Normal"/>
    <w:rsid w:val="0029098D"/>
    <w:pPr>
      <w:spacing w:after="180"/>
      <w:ind w:left="1418"/>
    </w:pPr>
    <w:rPr>
      <w:szCs w:val="20"/>
      <w:lang w:val="en-AU"/>
    </w:rPr>
  </w:style>
  <w:style w:type="paragraph" w:styleId="NormalIndent">
    <w:name w:val="Normal Indent"/>
    <w:basedOn w:val="Normal"/>
    <w:uiPriority w:val="99"/>
    <w:rsid w:val="0029098D"/>
    <w:pPr>
      <w:ind w:left="720"/>
    </w:pPr>
    <w:rPr>
      <w:szCs w:val="20"/>
      <w:lang w:val="en-AU"/>
    </w:rPr>
  </w:style>
  <w:style w:type="paragraph" w:customStyle="1" w:styleId="BodyText0">
    <w:name w:val="Body_Text"/>
    <w:basedOn w:val="Normal"/>
    <w:rsid w:val="0029098D"/>
    <w:pPr>
      <w:spacing w:before="80" w:after="80"/>
      <w:ind w:left="1440"/>
    </w:pPr>
    <w:rPr>
      <w:sz w:val="22"/>
      <w:szCs w:val="22"/>
      <w:lang w:val="en-GB" w:bidi="he-IL"/>
    </w:rPr>
  </w:style>
  <w:style w:type="table" w:styleId="TableGrid">
    <w:name w:val="Table Grid"/>
    <w:basedOn w:val="TableNormal"/>
    <w:uiPriority w:val="39"/>
    <w:rsid w:val="0014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E226CF"/>
    <w:rPr>
      <w:rFonts w:cs="Times New Roman"/>
      <w:sz w:val="16"/>
      <w:szCs w:val="16"/>
    </w:rPr>
  </w:style>
  <w:style w:type="paragraph" w:styleId="CommentText">
    <w:name w:val="annotation text"/>
    <w:basedOn w:val="Normal"/>
    <w:link w:val="CommentTextChar"/>
    <w:uiPriority w:val="99"/>
    <w:rsid w:val="00E226CF"/>
    <w:rPr>
      <w:sz w:val="20"/>
      <w:szCs w:val="20"/>
    </w:rPr>
  </w:style>
  <w:style w:type="character" w:customStyle="1" w:styleId="CommentTextChar">
    <w:name w:val="Comment Text Char"/>
    <w:link w:val="CommentText"/>
    <w:uiPriority w:val="99"/>
    <w:locked/>
    <w:rsid w:val="00E226CF"/>
    <w:rPr>
      <w:rFonts w:cs="Times New Roman"/>
    </w:rPr>
  </w:style>
  <w:style w:type="paragraph" w:styleId="CommentSubject">
    <w:name w:val="annotation subject"/>
    <w:basedOn w:val="CommentText"/>
    <w:next w:val="CommentText"/>
    <w:link w:val="CommentSubjectChar"/>
    <w:uiPriority w:val="99"/>
    <w:rsid w:val="00E226CF"/>
    <w:rPr>
      <w:b/>
      <w:bCs/>
    </w:rPr>
  </w:style>
  <w:style w:type="character" w:customStyle="1" w:styleId="CommentSubjectChar">
    <w:name w:val="Comment Subject Char"/>
    <w:link w:val="CommentSubject"/>
    <w:uiPriority w:val="99"/>
    <w:locked/>
    <w:rsid w:val="00E226CF"/>
    <w:rPr>
      <w:rFonts w:cs="Times New Roman"/>
      <w:b/>
      <w:bCs/>
    </w:rPr>
  </w:style>
  <w:style w:type="paragraph" w:styleId="BalloonText">
    <w:name w:val="Balloon Text"/>
    <w:basedOn w:val="Normal"/>
    <w:link w:val="BalloonTextChar"/>
    <w:uiPriority w:val="99"/>
    <w:rsid w:val="00E226CF"/>
    <w:rPr>
      <w:rFonts w:ascii="Tahoma" w:hAnsi="Tahoma" w:cs="Tahoma"/>
      <w:sz w:val="16"/>
      <w:szCs w:val="16"/>
    </w:rPr>
  </w:style>
  <w:style w:type="character" w:customStyle="1" w:styleId="BalloonTextChar">
    <w:name w:val="Balloon Text Char"/>
    <w:link w:val="BalloonText"/>
    <w:uiPriority w:val="99"/>
    <w:locked/>
    <w:rsid w:val="00E226CF"/>
    <w:rPr>
      <w:rFonts w:ascii="Tahoma" w:hAnsi="Tahoma" w:cs="Tahoma"/>
      <w:sz w:val="16"/>
      <w:szCs w:val="16"/>
    </w:rPr>
  </w:style>
  <w:style w:type="paragraph" w:customStyle="1" w:styleId="Default">
    <w:name w:val="Default"/>
    <w:rsid w:val="004A5D54"/>
    <w:pPr>
      <w:autoSpaceDE w:val="0"/>
      <w:autoSpaceDN w:val="0"/>
      <w:adjustRightInd w:val="0"/>
    </w:pPr>
    <w:rPr>
      <w:color w:val="000000"/>
      <w:sz w:val="24"/>
      <w:szCs w:val="24"/>
    </w:rPr>
  </w:style>
  <w:style w:type="paragraph" w:customStyle="1" w:styleId="Definition">
    <w:name w:val="Definition"/>
    <w:basedOn w:val="BodyText"/>
    <w:rsid w:val="004A5D54"/>
    <w:pPr>
      <w:suppressAutoHyphens/>
      <w:ind w:left="0" w:firstLine="0"/>
    </w:pPr>
    <w:rPr>
      <w:rFonts w:ascii="Times New Roman" w:eastAsia="SimSun" w:hAnsi="Times New Roman"/>
      <w:iCs w:val="0"/>
      <w:sz w:val="20"/>
      <w:szCs w:val="20"/>
    </w:rPr>
  </w:style>
  <w:style w:type="paragraph" w:styleId="Revision">
    <w:name w:val="Revision"/>
    <w:hidden/>
    <w:uiPriority w:val="99"/>
    <w:semiHidden/>
    <w:rsid w:val="004A5D54"/>
    <w:rPr>
      <w:sz w:val="24"/>
      <w:szCs w:val="24"/>
    </w:rPr>
  </w:style>
  <w:style w:type="paragraph" w:styleId="ListParagraph">
    <w:name w:val="List Paragraph"/>
    <w:basedOn w:val="Normal"/>
    <w:uiPriority w:val="34"/>
    <w:qFormat/>
    <w:rsid w:val="004A5D54"/>
    <w:pPr>
      <w:ind w:left="720"/>
    </w:pPr>
    <w:rPr>
      <w:rFonts w:ascii="Calibri" w:hAnsi="Calibri"/>
      <w:sz w:val="22"/>
      <w:szCs w:val="22"/>
    </w:rPr>
  </w:style>
  <w:style w:type="character" w:customStyle="1" w:styleId="xmltag1">
    <w:name w:val="xmltag1"/>
    <w:rsid w:val="004A5D54"/>
    <w:rPr>
      <w:b/>
      <w:bCs/>
      <w:color w:val="336699"/>
      <w:shd w:val="clear" w:color="auto" w:fill="auto"/>
    </w:rPr>
  </w:style>
  <w:style w:type="character" w:customStyle="1" w:styleId="xmlattname1">
    <w:name w:val="xmlattname1"/>
    <w:rsid w:val="004A5D54"/>
    <w:rPr>
      <w:color w:val="990000"/>
      <w:shd w:val="clear" w:color="auto" w:fill="auto"/>
    </w:rPr>
  </w:style>
  <w:style w:type="character" w:customStyle="1" w:styleId="xmlattvalue1">
    <w:name w:val="xmlattvalue1"/>
    <w:rsid w:val="004A5D54"/>
    <w:rPr>
      <w:color w:val="0033CC"/>
      <w:shd w:val="clear" w:color="auto" w:fill="auto"/>
    </w:rPr>
  </w:style>
  <w:style w:type="table" w:styleId="TableColumns2">
    <w:name w:val="Table Columns 2"/>
    <w:basedOn w:val="TableNormal"/>
    <w:rsid w:val="004A5D5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4A5D5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4A5D5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4A5D5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Grid3">
    <w:name w:val="Table Grid 3"/>
    <w:basedOn w:val="TableNormal"/>
    <w:rsid w:val="004A5D5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Emphasis">
    <w:name w:val="Emphasis"/>
    <w:qFormat/>
    <w:rsid w:val="004A5D54"/>
    <w:rPr>
      <w:i/>
      <w:iCs/>
    </w:rPr>
  </w:style>
  <w:style w:type="character" w:styleId="SubtleEmphasis">
    <w:name w:val="Subtle Emphasis"/>
    <w:uiPriority w:val="19"/>
    <w:qFormat/>
    <w:rsid w:val="004A5D54"/>
    <w:rPr>
      <w:i/>
      <w:iCs/>
      <w:color w:val="808080"/>
    </w:rPr>
  </w:style>
  <w:style w:type="paragraph" w:styleId="Quote">
    <w:name w:val="Quote"/>
    <w:basedOn w:val="Normal"/>
    <w:next w:val="Normal"/>
    <w:link w:val="QuoteChar"/>
    <w:uiPriority w:val="29"/>
    <w:qFormat/>
    <w:rsid w:val="004A5D54"/>
    <w:rPr>
      <w:i/>
      <w:iCs/>
      <w:color w:val="000000"/>
    </w:rPr>
  </w:style>
  <w:style w:type="character" w:customStyle="1" w:styleId="QuoteChar">
    <w:name w:val="Quote Char"/>
    <w:link w:val="Quote"/>
    <w:uiPriority w:val="29"/>
    <w:rsid w:val="004A5D54"/>
    <w:rPr>
      <w:i/>
      <w:iCs/>
      <w:color w:val="000000"/>
      <w:sz w:val="24"/>
      <w:szCs w:val="24"/>
    </w:rPr>
  </w:style>
  <w:style w:type="paragraph" w:styleId="NoSpacing">
    <w:name w:val="No Spacing"/>
    <w:uiPriority w:val="1"/>
    <w:qFormat/>
    <w:rsid w:val="004A5D54"/>
    <w:rPr>
      <w:sz w:val="24"/>
      <w:szCs w:val="24"/>
    </w:rPr>
  </w:style>
  <w:style w:type="character" w:customStyle="1" w:styleId="objectname">
    <w:name w:val="object_name"/>
    <w:rsid w:val="004A5D54"/>
  </w:style>
  <w:style w:type="character" w:styleId="SubtleReference">
    <w:name w:val="Subtle Reference"/>
    <w:uiPriority w:val="31"/>
    <w:qFormat/>
    <w:rsid w:val="004A5D54"/>
    <w:rPr>
      <w:smallCaps/>
      <w:color w:val="5A5A5A"/>
    </w:rPr>
  </w:style>
  <w:style w:type="table" w:styleId="LightGrid-Accent5">
    <w:name w:val="Light Grid Accent 5"/>
    <w:basedOn w:val="TableNormal"/>
    <w:uiPriority w:val="62"/>
    <w:rsid w:val="004A5D5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apple-converted-space">
    <w:name w:val="apple-converted-space"/>
    <w:rsid w:val="009419A1"/>
  </w:style>
  <w:style w:type="character" w:styleId="HTMLCode">
    <w:name w:val="HTML Code"/>
    <w:uiPriority w:val="99"/>
    <w:unhideWhenUsed/>
    <w:rsid w:val="000850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rsid w:val="00085043"/>
    <w:rPr>
      <w:rFonts w:ascii="Courier New" w:hAnsi="Courier New" w:cs="Courier New"/>
    </w:rPr>
  </w:style>
  <w:style w:type="character" w:customStyle="1" w:styleId="pln">
    <w:name w:val="pln"/>
    <w:rsid w:val="00085043"/>
  </w:style>
  <w:style w:type="character" w:customStyle="1" w:styleId="na">
    <w:name w:val="na"/>
    <w:rsid w:val="001B73D5"/>
  </w:style>
  <w:style w:type="character" w:customStyle="1" w:styleId="s">
    <w:name w:val="s"/>
    <w:rsid w:val="001B73D5"/>
  </w:style>
  <w:style w:type="character" w:styleId="Strong">
    <w:name w:val="Strong"/>
    <w:uiPriority w:val="22"/>
    <w:qFormat/>
    <w:rsid w:val="00E605F9"/>
    <w:rPr>
      <w:b/>
      <w:bCs/>
    </w:rPr>
  </w:style>
  <w:style w:type="table" w:styleId="TableSimple3">
    <w:name w:val="Table Simple 3"/>
    <w:basedOn w:val="TableNormal"/>
    <w:rsid w:val="000714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ext1">
    <w:name w:val="text1"/>
    <w:rsid w:val="005C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29">
      <w:bodyDiv w:val="1"/>
      <w:marLeft w:val="0"/>
      <w:marRight w:val="0"/>
      <w:marTop w:val="0"/>
      <w:marBottom w:val="0"/>
      <w:divBdr>
        <w:top w:val="none" w:sz="0" w:space="0" w:color="auto"/>
        <w:left w:val="none" w:sz="0" w:space="0" w:color="auto"/>
        <w:bottom w:val="none" w:sz="0" w:space="0" w:color="auto"/>
        <w:right w:val="none" w:sz="0" w:space="0" w:color="auto"/>
      </w:divBdr>
    </w:div>
    <w:div w:id="6904523">
      <w:bodyDiv w:val="1"/>
      <w:marLeft w:val="0"/>
      <w:marRight w:val="0"/>
      <w:marTop w:val="0"/>
      <w:marBottom w:val="0"/>
      <w:divBdr>
        <w:top w:val="none" w:sz="0" w:space="0" w:color="auto"/>
        <w:left w:val="none" w:sz="0" w:space="0" w:color="auto"/>
        <w:bottom w:val="none" w:sz="0" w:space="0" w:color="auto"/>
        <w:right w:val="none" w:sz="0" w:space="0" w:color="auto"/>
      </w:divBdr>
      <w:divsChild>
        <w:div w:id="291792082">
          <w:marLeft w:val="0"/>
          <w:marRight w:val="0"/>
          <w:marTop w:val="0"/>
          <w:marBottom w:val="0"/>
          <w:divBdr>
            <w:top w:val="none" w:sz="0" w:space="0" w:color="auto"/>
            <w:left w:val="none" w:sz="0" w:space="0" w:color="auto"/>
            <w:bottom w:val="none" w:sz="0" w:space="0" w:color="auto"/>
            <w:right w:val="none" w:sz="0" w:space="0" w:color="auto"/>
          </w:divBdr>
        </w:div>
      </w:divsChild>
    </w:div>
    <w:div w:id="50809569">
      <w:bodyDiv w:val="1"/>
      <w:marLeft w:val="0"/>
      <w:marRight w:val="0"/>
      <w:marTop w:val="0"/>
      <w:marBottom w:val="0"/>
      <w:divBdr>
        <w:top w:val="none" w:sz="0" w:space="0" w:color="auto"/>
        <w:left w:val="none" w:sz="0" w:space="0" w:color="auto"/>
        <w:bottom w:val="none" w:sz="0" w:space="0" w:color="auto"/>
        <w:right w:val="none" w:sz="0" w:space="0" w:color="auto"/>
      </w:divBdr>
    </w:div>
    <w:div w:id="55205369">
      <w:bodyDiv w:val="1"/>
      <w:marLeft w:val="0"/>
      <w:marRight w:val="0"/>
      <w:marTop w:val="0"/>
      <w:marBottom w:val="0"/>
      <w:divBdr>
        <w:top w:val="none" w:sz="0" w:space="0" w:color="auto"/>
        <w:left w:val="none" w:sz="0" w:space="0" w:color="auto"/>
        <w:bottom w:val="none" w:sz="0" w:space="0" w:color="auto"/>
        <w:right w:val="none" w:sz="0" w:space="0" w:color="auto"/>
      </w:divBdr>
    </w:div>
    <w:div w:id="65930054">
      <w:bodyDiv w:val="1"/>
      <w:marLeft w:val="0"/>
      <w:marRight w:val="0"/>
      <w:marTop w:val="0"/>
      <w:marBottom w:val="0"/>
      <w:divBdr>
        <w:top w:val="none" w:sz="0" w:space="0" w:color="auto"/>
        <w:left w:val="none" w:sz="0" w:space="0" w:color="auto"/>
        <w:bottom w:val="none" w:sz="0" w:space="0" w:color="auto"/>
        <w:right w:val="none" w:sz="0" w:space="0" w:color="auto"/>
      </w:divBdr>
      <w:divsChild>
        <w:div w:id="691762546">
          <w:marLeft w:val="0"/>
          <w:marRight w:val="0"/>
          <w:marTop w:val="0"/>
          <w:marBottom w:val="0"/>
          <w:divBdr>
            <w:top w:val="none" w:sz="0" w:space="0" w:color="auto"/>
            <w:left w:val="none" w:sz="0" w:space="0" w:color="auto"/>
            <w:bottom w:val="none" w:sz="0" w:space="0" w:color="auto"/>
            <w:right w:val="none" w:sz="0" w:space="0" w:color="auto"/>
          </w:divBdr>
        </w:div>
      </w:divsChild>
    </w:div>
    <w:div w:id="88359002">
      <w:bodyDiv w:val="1"/>
      <w:marLeft w:val="0"/>
      <w:marRight w:val="0"/>
      <w:marTop w:val="0"/>
      <w:marBottom w:val="0"/>
      <w:divBdr>
        <w:top w:val="none" w:sz="0" w:space="0" w:color="auto"/>
        <w:left w:val="none" w:sz="0" w:space="0" w:color="auto"/>
        <w:bottom w:val="none" w:sz="0" w:space="0" w:color="auto"/>
        <w:right w:val="none" w:sz="0" w:space="0" w:color="auto"/>
      </w:divBdr>
    </w:div>
    <w:div w:id="97528815">
      <w:bodyDiv w:val="1"/>
      <w:marLeft w:val="0"/>
      <w:marRight w:val="0"/>
      <w:marTop w:val="0"/>
      <w:marBottom w:val="0"/>
      <w:divBdr>
        <w:top w:val="none" w:sz="0" w:space="0" w:color="auto"/>
        <w:left w:val="none" w:sz="0" w:space="0" w:color="auto"/>
        <w:bottom w:val="none" w:sz="0" w:space="0" w:color="auto"/>
        <w:right w:val="none" w:sz="0" w:space="0" w:color="auto"/>
      </w:divBdr>
    </w:div>
    <w:div w:id="101728010">
      <w:bodyDiv w:val="1"/>
      <w:marLeft w:val="0"/>
      <w:marRight w:val="0"/>
      <w:marTop w:val="0"/>
      <w:marBottom w:val="0"/>
      <w:divBdr>
        <w:top w:val="none" w:sz="0" w:space="0" w:color="auto"/>
        <w:left w:val="none" w:sz="0" w:space="0" w:color="auto"/>
        <w:bottom w:val="none" w:sz="0" w:space="0" w:color="auto"/>
        <w:right w:val="none" w:sz="0" w:space="0" w:color="auto"/>
      </w:divBdr>
    </w:div>
    <w:div w:id="117725389">
      <w:bodyDiv w:val="1"/>
      <w:marLeft w:val="0"/>
      <w:marRight w:val="0"/>
      <w:marTop w:val="0"/>
      <w:marBottom w:val="0"/>
      <w:divBdr>
        <w:top w:val="none" w:sz="0" w:space="0" w:color="auto"/>
        <w:left w:val="none" w:sz="0" w:space="0" w:color="auto"/>
        <w:bottom w:val="none" w:sz="0" w:space="0" w:color="auto"/>
        <w:right w:val="none" w:sz="0" w:space="0" w:color="auto"/>
      </w:divBdr>
    </w:div>
    <w:div w:id="117989863">
      <w:bodyDiv w:val="1"/>
      <w:marLeft w:val="0"/>
      <w:marRight w:val="0"/>
      <w:marTop w:val="0"/>
      <w:marBottom w:val="0"/>
      <w:divBdr>
        <w:top w:val="none" w:sz="0" w:space="0" w:color="auto"/>
        <w:left w:val="none" w:sz="0" w:space="0" w:color="auto"/>
        <w:bottom w:val="none" w:sz="0" w:space="0" w:color="auto"/>
        <w:right w:val="none" w:sz="0" w:space="0" w:color="auto"/>
      </w:divBdr>
    </w:div>
    <w:div w:id="142476990">
      <w:bodyDiv w:val="1"/>
      <w:marLeft w:val="0"/>
      <w:marRight w:val="0"/>
      <w:marTop w:val="0"/>
      <w:marBottom w:val="0"/>
      <w:divBdr>
        <w:top w:val="none" w:sz="0" w:space="0" w:color="auto"/>
        <w:left w:val="none" w:sz="0" w:space="0" w:color="auto"/>
        <w:bottom w:val="none" w:sz="0" w:space="0" w:color="auto"/>
        <w:right w:val="none" w:sz="0" w:space="0" w:color="auto"/>
      </w:divBdr>
      <w:divsChild>
        <w:div w:id="1188252104">
          <w:marLeft w:val="274"/>
          <w:marRight w:val="0"/>
          <w:marTop w:val="0"/>
          <w:marBottom w:val="0"/>
          <w:divBdr>
            <w:top w:val="none" w:sz="0" w:space="0" w:color="auto"/>
            <w:left w:val="none" w:sz="0" w:space="0" w:color="auto"/>
            <w:bottom w:val="none" w:sz="0" w:space="0" w:color="auto"/>
            <w:right w:val="none" w:sz="0" w:space="0" w:color="auto"/>
          </w:divBdr>
        </w:div>
      </w:divsChild>
    </w:div>
    <w:div w:id="150410560">
      <w:bodyDiv w:val="1"/>
      <w:marLeft w:val="0"/>
      <w:marRight w:val="0"/>
      <w:marTop w:val="0"/>
      <w:marBottom w:val="0"/>
      <w:divBdr>
        <w:top w:val="none" w:sz="0" w:space="0" w:color="auto"/>
        <w:left w:val="none" w:sz="0" w:space="0" w:color="auto"/>
        <w:bottom w:val="none" w:sz="0" w:space="0" w:color="auto"/>
        <w:right w:val="none" w:sz="0" w:space="0" w:color="auto"/>
      </w:divBdr>
      <w:divsChild>
        <w:div w:id="527572427">
          <w:marLeft w:val="446"/>
          <w:marRight w:val="0"/>
          <w:marTop w:val="0"/>
          <w:marBottom w:val="0"/>
          <w:divBdr>
            <w:top w:val="none" w:sz="0" w:space="0" w:color="auto"/>
            <w:left w:val="none" w:sz="0" w:space="0" w:color="auto"/>
            <w:bottom w:val="none" w:sz="0" w:space="0" w:color="auto"/>
            <w:right w:val="none" w:sz="0" w:space="0" w:color="auto"/>
          </w:divBdr>
        </w:div>
        <w:div w:id="962079607">
          <w:marLeft w:val="446"/>
          <w:marRight w:val="0"/>
          <w:marTop w:val="0"/>
          <w:marBottom w:val="0"/>
          <w:divBdr>
            <w:top w:val="none" w:sz="0" w:space="0" w:color="auto"/>
            <w:left w:val="none" w:sz="0" w:space="0" w:color="auto"/>
            <w:bottom w:val="none" w:sz="0" w:space="0" w:color="auto"/>
            <w:right w:val="none" w:sz="0" w:space="0" w:color="auto"/>
          </w:divBdr>
        </w:div>
        <w:div w:id="1331328477">
          <w:marLeft w:val="446"/>
          <w:marRight w:val="0"/>
          <w:marTop w:val="0"/>
          <w:marBottom w:val="0"/>
          <w:divBdr>
            <w:top w:val="none" w:sz="0" w:space="0" w:color="auto"/>
            <w:left w:val="none" w:sz="0" w:space="0" w:color="auto"/>
            <w:bottom w:val="none" w:sz="0" w:space="0" w:color="auto"/>
            <w:right w:val="none" w:sz="0" w:space="0" w:color="auto"/>
          </w:divBdr>
        </w:div>
        <w:div w:id="1653682634">
          <w:marLeft w:val="446"/>
          <w:marRight w:val="0"/>
          <w:marTop w:val="0"/>
          <w:marBottom w:val="0"/>
          <w:divBdr>
            <w:top w:val="none" w:sz="0" w:space="0" w:color="auto"/>
            <w:left w:val="none" w:sz="0" w:space="0" w:color="auto"/>
            <w:bottom w:val="none" w:sz="0" w:space="0" w:color="auto"/>
            <w:right w:val="none" w:sz="0" w:space="0" w:color="auto"/>
          </w:divBdr>
        </w:div>
        <w:div w:id="1726371602">
          <w:marLeft w:val="446"/>
          <w:marRight w:val="0"/>
          <w:marTop w:val="0"/>
          <w:marBottom w:val="0"/>
          <w:divBdr>
            <w:top w:val="none" w:sz="0" w:space="0" w:color="auto"/>
            <w:left w:val="none" w:sz="0" w:space="0" w:color="auto"/>
            <w:bottom w:val="none" w:sz="0" w:space="0" w:color="auto"/>
            <w:right w:val="none" w:sz="0" w:space="0" w:color="auto"/>
          </w:divBdr>
        </w:div>
      </w:divsChild>
    </w:div>
    <w:div w:id="163663660">
      <w:bodyDiv w:val="1"/>
      <w:marLeft w:val="0"/>
      <w:marRight w:val="0"/>
      <w:marTop w:val="0"/>
      <w:marBottom w:val="0"/>
      <w:divBdr>
        <w:top w:val="none" w:sz="0" w:space="0" w:color="auto"/>
        <w:left w:val="none" w:sz="0" w:space="0" w:color="auto"/>
        <w:bottom w:val="none" w:sz="0" w:space="0" w:color="auto"/>
        <w:right w:val="none" w:sz="0" w:space="0" w:color="auto"/>
      </w:divBdr>
    </w:div>
    <w:div w:id="199438094">
      <w:bodyDiv w:val="1"/>
      <w:marLeft w:val="0"/>
      <w:marRight w:val="0"/>
      <w:marTop w:val="0"/>
      <w:marBottom w:val="0"/>
      <w:divBdr>
        <w:top w:val="none" w:sz="0" w:space="0" w:color="auto"/>
        <w:left w:val="none" w:sz="0" w:space="0" w:color="auto"/>
        <w:bottom w:val="none" w:sz="0" w:space="0" w:color="auto"/>
        <w:right w:val="none" w:sz="0" w:space="0" w:color="auto"/>
      </w:divBdr>
    </w:div>
    <w:div w:id="222985486">
      <w:bodyDiv w:val="1"/>
      <w:marLeft w:val="0"/>
      <w:marRight w:val="0"/>
      <w:marTop w:val="0"/>
      <w:marBottom w:val="0"/>
      <w:divBdr>
        <w:top w:val="none" w:sz="0" w:space="0" w:color="auto"/>
        <w:left w:val="none" w:sz="0" w:space="0" w:color="auto"/>
        <w:bottom w:val="none" w:sz="0" w:space="0" w:color="auto"/>
        <w:right w:val="none" w:sz="0" w:space="0" w:color="auto"/>
      </w:divBdr>
    </w:div>
    <w:div w:id="273169705">
      <w:bodyDiv w:val="1"/>
      <w:marLeft w:val="0"/>
      <w:marRight w:val="0"/>
      <w:marTop w:val="0"/>
      <w:marBottom w:val="0"/>
      <w:divBdr>
        <w:top w:val="none" w:sz="0" w:space="0" w:color="auto"/>
        <w:left w:val="none" w:sz="0" w:space="0" w:color="auto"/>
        <w:bottom w:val="none" w:sz="0" w:space="0" w:color="auto"/>
        <w:right w:val="none" w:sz="0" w:space="0" w:color="auto"/>
      </w:divBdr>
    </w:div>
    <w:div w:id="340200143">
      <w:bodyDiv w:val="1"/>
      <w:marLeft w:val="0"/>
      <w:marRight w:val="0"/>
      <w:marTop w:val="0"/>
      <w:marBottom w:val="0"/>
      <w:divBdr>
        <w:top w:val="none" w:sz="0" w:space="0" w:color="auto"/>
        <w:left w:val="none" w:sz="0" w:space="0" w:color="auto"/>
        <w:bottom w:val="none" w:sz="0" w:space="0" w:color="auto"/>
        <w:right w:val="none" w:sz="0" w:space="0" w:color="auto"/>
      </w:divBdr>
    </w:div>
    <w:div w:id="354578121">
      <w:bodyDiv w:val="1"/>
      <w:marLeft w:val="0"/>
      <w:marRight w:val="0"/>
      <w:marTop w:val="0"/>
      <w:marBottom w:val="0"/>
      <w:divBdr>
        <w:top w:val="none" w:sz="0" w:space="0" w:color="auto"/>
        <w:left w:val="none" w:sz="0" w:space="0" w:color="auto"/>
        <w:bottom w:val="none" w:sz="0" w:space="0" w:color="auto"/>
        <w:right w:val="none" w:sz="0" w:space="0" w:color="auto"/>
      </w:divBdr>
    </w:div>
    <w:div w:id="357583215">
      <w:bodyDiv w:val="1"/>
      <w:marLeft w:val="0"/>
      <w:marRight w:val="0"/>
      <w:marTop w:val="0"/>
      <w:marBottom w:val="0"/>
      <w:divBdr>
        <w:top w:val="none" w:sz="0" w:space="0" w:color="auto"/>
        <w:left w:val="none" w:sz="0" w:space="0" w:color="auto"/>
        <w:bottom w:val="none" w:sz="0" w:space="0" w:color="auto"/>
        <w:right w:val="none" w:sz="0" w:space="0" w:color="auto"/>
      </w:divBdr>
    </w:div>
    <w:div w:id="367414940">
      <w:bodyDiv w:val="1"/>
      <w:marLeft w:val="0"/>
      <w:marRight w:val="0"/>
      <w:marTop w:val="0"/>
      <w:marBottom w:val="0"/>
      <w:divBdr>
        <w:top w:val="none" w:sz="0" w:space="0" w:color="auto"/>
        <w:left w:val="none" w:sz="0" w:space="0" w:color="auto"/>
        <w:bottom w:val="none" w:sz="0" w:space="0" w:color="auto"/>
        <w:right w:val="none" w:sz="0" w:space="0" w:color="auto"/>
      </w:divBdr>
    </w:div>
    <w:div w:id="443773166">
      <w:bodyDiv w:val="1"/>
      <w:marLeft w:val="0"/>
      <w:marRight w:val="0"/>
      <w:marTop w:val="0"/>
      <w:marBottom w:val="0"/>
      <w:divBdr>
        <w:top w:val="none" w:sz="0" w:space="0" w:color="auto"/>
        <w:left w:val="none" w:sz="0" w:space="0" w:color="auto"/>
        <w:bottom w:val="none" w:sz="0" w:space="0" w:color="auto"/>
        <w:right w:val="none" w:sz="0" w:space="0" w:color="auto"/>
      </w:divBdr>
    </w:div>
    <w:div w:id="565071828">
      <w:bodyDiv w:val="1"/>
      <w:marLeft w:val="0"/>
      <w:marRight w:val="0"/>
      <w:marTop w:val="0"/>
      <w:marBottom w:val="0"/>
      <w:divBdr>
        <w:top w:val="none" w:sz="0" w:space="0" w:color="auto"/>
        <w:left w:val="none" w:sz="0" w:space="0" w:color="auto"/>
        <w:bottom w:val="none" w:sz="0" w:space="0" w:color="auto"/>
        <w:right w:val="none" w:sz="0" w:space="0" w:color="auto"/>
      </w:divBdr>
    </w:div>
    <w:div w:id="607393810">
      <w:bodyDiv w:val="1"/>
      <w:marLeft w:val="0"/>
      <w:marRight w:val="0"/>
      <w:marTop w:val="0"/>
      <w:marBottom w:val="0"/>
      <w:divBdr>
        <w:top w:val="none" w:sz="0" w:space="0" w:color="auto"/>
        <w:left w:val="none" w:sz="0" w:space="0" w:color="auto"/>
        <w:bottom w:val="none" w:sz="0" w:space="0" w:color="auto"/>
        <w:right w:val="none" w:sz="0" w:space="0" w:color="auto"/>
      </w:divBdr>
    </w:div>
    <w:div w:id="610206242">
      <w:bodyDiv w:val="1"/>
      <w:marLeft w:val="0"/>
      <w:marRight w:val="0"/>
      <w:marTop w:val="0"/>
      <w:marBottom w:val="0"/>
      <w:divBdr>
        <w:top w:val="none" w:sz="0" w:space="0" w:color="auto"/>
        <w:left w:val="none" w:sz="0" w:space="0" w:color="auto"/>
        <w:bottom w:val="none" w:sz="0" w:space="0" w:color="auto"/>
        <w:right w:val="none" w:sz="0" w:space="0" w:color="auto"/>
      </w:divBdr>
    </w:div>
    <w:div w:id="686254895">
      <w:bodyDiv w:val="1"/>
      <w:marLeft w:val="0"/>
      <w:marRight w:val="0"/>
      <w:marTop w:val="0"/>
      <w:marBottom w:val="0"/>
      <w:divBdr>
        <w:top w:val="none" w:sz="0" w:space="0" w:color="auto"/>
        <w:left w:val="none" w:sz="0" w:space="0" w:color="auto"/>
        <w:bottom w:val="none" w:sz="0" w:space="0" w:color="auto"/>
        <w:right w:val="none" w:sz="0" w:space="0" w:color="auto"/>
      </w:divBdr>
    </w:div>
    <w:div w:id="701514258">
      <w:bodyDiv w:val="1"/>
      <w:marLeft w:val="0"/>
      <w:marRight w:val="0"/>
      <w:marTop w:val="0"/>
      <w:marBottom w:val="0"/>
      <w:divBdr>
        <w:top w:val="none" w:sz="0" w:space="0" w:color="auto"/>
        <w:left w:val="none" w:sz="0" w:space="0" w:color="auto"/>
        <w:bottom w:val="none" w:sz="0" w:space="0" w:color="auto"/>
        <w:right w:val="none" w:sz="0" w:space="0" w:color="auto"/>
      </w:divBdr>
    </w:div>
    <w:div w:id="718673426">
      <w:bodyDiv w:val="1"/>
      <w:marLeft w:val="0"/>
      <w:marRight w:val="0"/>
      <w:marTop w:val="0"/>
      <w:marBottom w:val="0"/>
      <w:divBdr>
        <w:top w:val="none" w:sz="0" w:space="0" w:color="auto"/>
        <w:left w:val="none" w:sz="0" w:space="0" w:color="auto"/>
        <w:bottom w:val="none" w:sz="0" w:space="0" w:color="auto"/>
        <w:right w:val="none" w:sz="0" w:space="0" w:color="auto"/>
      </w:divBdr>
    </w:div>
    <w:div w:id="850797778">
      <w:bodyDiv w:val="1"/>
      <w:marLeft w:val="0"/>
      <w:marRight w:val="0"/>
      <w:marTop w:val="0"/>
      <w:marBottom w:val="0"/>
      <w:divBdr>
        <w:top w:val="none" w:sz="0" w:space="0" w:color="auto"/>
        <w:left w:val="none" w:sz="0" w:space="0" w:color="auto"/>
        <w:bottom w:val="none" w:sz="0" w:space="0" w:color="auto"/>
        <w:right w:val="none" w:sz="0" w:space="0" w:color="auto"/>
      </w:divBdr>
    </w:div>
    <w:div w:id="942880117">
      <w:bodyDiv w:val="1"/>
      <w:marLeft w:val="0"/>
      <w:marRight w:val="0"/>
      <w:marTop w:val="0"/>
      <w:marBottom w:val="0"/>
      <w:divBdr>
        <w:top w:val="none" w:sz="0" w:space="0" w:color="auto"/>
        <w:left w:val="none" w:sz="0" w:space="0" w:color="auto"/>
        <w:bottom w:val="none" w:sz="0" w:space="0" w:color="auto"/>
        <w:right w:val="none" w:sz="0" w:space="0" w:color="auto"/>
      </w:divBdr>
    </w:div>
    <w:div w:id="951402294">
      <w:bodyDiv w:val="1"/>
      <w:marLeft w:val="0"/>
      <w:marRight w:val="0"/>
      <w:marTop w:val="0"/>
      <w:marBottom w:val="0"/>
      <w:divBdr>
        <w:top w:val="none" w:sz="0" w:space="0" w:color="auto"/>
        <w:left w:val="none" w:sz="0" w:space="0" w:color="auto"/>
        <w:bottom w:val="none" w:sz="0" w:space="0" w:color="auto"/>
        <w:right w:val="none" w:sz="0" w:space="0" w:color="auto"/>
      </w:divBdr>
    </w:div>
    <w:div w:id="1038428781">
      <w:bodyDiv w:val="1"/>
      <w:marLeft w:val="0"/>
      <w:marRight w:val="0"/>
      <w:marTop w:val="0"/>
      <w:marBottom w:val="0"/>
      <w:divBdr>
        <w:top w:val="none" w:sz="0" w:space="0" w:color="auto"/>
        <w:left w:val="none" w:sz="0" w:space="0" w:color="auto"/>
        <w:bottom w:val="none" w:sz="0" w:space="0" w:color="auto"/>
        <w:right w:val="none" w:sz="0" w:space="0" w:color="auto"/>
      </w:divBdr>
      <w:divsChild>
        <w:div w:id="13582896">
          <w:marLeft w:val="0"/>
          <w:marRight w:val="0"/>
          <w:marTop w:val="0"/>
          <w:marBottom w:val="0"/>
          <w:divBdr>
            <w:top w:val="none" w:sz="0" w:space="0" w:color="auto"/>
            <w:left w:val="none" w:sz="0" w:space="0" w:color="auto"/>
            <w:bottom w:val="none" w:sz="0" w:space="0" w:color="auto"/>
            <w:right w:val="none" w:sz="0" w:space="0" w:color="auto"/>
          </w:divBdr>
        </w:div>
        <w:div w:id="64959264">
          <w:marLeft w:val="0"/>
          <w:marRight w:val="0"/>
          <w:marTop w:val="0"/>
          <w:marBottom w:val="0"/>
          <w:divBdr>
            <w:top w:val="none" w:sz="0" w:space="0" w:color="auto"/>
            <w:left w:val="none" w:sz="0" w:space="0" w:color="auto"/>
            <w:bottom w:val="none" w:sz="0" w:space="0" w:color="auto"/>
            <w:right w:val="none" w:sz="0" w:space="0" w:color="auto"/>
          </w:divBdr>
        </w:div>
        <w:div w:id="130830966">
          <w:marLeft w:val="0"/>
          <w:marRight w:val="0"/>
          <w:marTop w:val="0"/>
          <w:marBottom w:val="0"/>
          <w:divBdr>
            <w:top w:val="none" w:sz="0" w:space="0" w:color="auto"/>
            <w:left w:val="none" w:sz="0" w:space="0" w:color="auto"/>
            <w:bottom w:val="none" w:sz="0" w:space="0" w:color="auto"/>
            <w:right w:val="none" w:sz="0" w:space="0" w:color="auto"/>
          </w:divBdr>
        </w:div>
        <w:div w:id="189297598">
          <w:marLeft w:val="0"/>
          <w:marRight w:val="0"/>
          <w:marTop w:val="0"/>
          <w:marBottom w:val="0"/>
          <w:divBdr>
            <w:top w:val="none" w:sz="0" w:space="0" w:color="auto"/>
            <w:left w:val="none" w:sz="0" w:space="0" w:color="auto"/>
            <w:bottom w:val="none" w:sz="0" w:space="0" w:color="auto"/>
            <w:right w:val="none" w:sz="0" w:space="0" w:color="auto"/>
          </w:divBdr>
        </w:div>
        <w:div w:id="324363075">
          <w:marLeft w:val="0"/>
          <w:marRight w:val="0"/>
          <w:marTop w:val="0"/>
          <w:marBottom w:val="0"/>
          <w:divBdr>
            <w:top w:val="none" w:sz="0" w:space="0" w:color="auto"/>
            <w:left w:val="none" w:sz="0" w:space="0" w:color="auto"/>
            <w:bottom w:val="none" w:sz="0" w:space="0" w:color="auto"/>
            <w:right w:val="none" w:sz="0" w:space="0" w:color="auto"/>
          </w:divBdr>
        </w:div>
        <w:div w:id="433550691">
          <w:marLeft w:val="0"/>
          <w:marRight w:val="0"/>
          <w:marTop w:val="0"/>
          <w:marBottom w:val="0"/>
          <w:divBdr>
            <w:top w:val="none" w:sz="0" w:space="0" w:color="auto"/>
            <w:left w:val="none" w:sz="0" w:space="0" w:color="auto"/>
            <w:bottom w:val="none" w:sz="0" w:space="0" w:color="auto"/>
            <w:right w:val="none" w:sz="0" w:space="0" w:color="auto"/>
          </w:divBdr>
        </w:div>
        <w:div w:id="501743988">
          <w:marLeft w:val="0"/>
          <w:marRight w:val="0"/>
          <w:marTop w:val="0"/>
          <w:marBottom w:val="0"/>
          <w:divBdr>
            <w:top w:val="none" w:sz="0" w:space="0" w:color="auto"/>
            <w:left w:val="none" w:sz="0" w:space="0" w:color="auto"/>
            <w:bottom w:val="none" w:sz="0" w:space="0" w:color="auto"/>
            <w:right w:val="none" w:sz="0" w:space="0" w:color="auto"/>
          </w:divBdr>
        </w:div>
        <w:div w:id="624505569">
          <w:marLeft w:val="0"/>
          <w:marRight w:val="0"/>
          <w:marTop w:val="0"/>
          <w:marBottom w:val="0"/>
          <w:divBdr>
            <w:top w:val="none" w:sz="0" w:space="0" w:color="auto"/>
            <w:left w:val="none" w:sz="0" w:space="0" w:color="auto"/>
            <w:bottom w:val="none" w:sz="0" w:space="0" w:color="auto"/>
            <w:right w:val="none" w:sz="0" w:space="0" w:color="auto"/>
          </w:divBdr>
        </w:div>
        <w:div w:id="1306348119">
          <w:marLeft w:val="0"/>
          <w:marRight w:val="0"/>
          <w:marTop w:val="0"/>
          <w:marBottom w:val="0"/>
          <w:divBdr>
            <w:top w:val="none" w:sz="0" w:space="0" w:color="auto"/>
            <w:left w:val="none" w:sz="0" w:space="0" w:color="auto"/>
            <w:bottom w:val="none" w:sz="0" w:space="0" w:color="auto"/>
            <w:right w:val="none" w:sz="0" w:space="0" w:color="auto"/>
          </w:divBdr>
        </w:div>
        <w:div w:id="1393887446">
          <w:marLeft w:val="0"/>
          <w:marRight w:val="0"/>
          <w:marTop w:val="0"/>
          <w:marBottom w:val="0"/>
          <w:divBdr>
            <w:top w:val="none" w:sz="0" w:space="0" w:color="auto"/>
            <w:left w:val="none" w:sz="0" w:space="0" w:color="auto"/>
            <w:bottom w:val="none" w:sz="0" w:space="0" w:color="auto"/>
            <w:right w:val="none" w:sz="0" w:space="0" w:color="auto"/>
          </w:divBdr>
        </w:div>
        <w:div w:id="1551921792">
          <w:marLeft w:val="0"/>
          <w:marRight w:val="0"/>
          <w:marTop w:val="0"/>
          <w:marBottom w:val="0"/>
          <w:divBdr>
            <w:top w:val="none" w:sz="0" w:space="0" w:color="auto"/>
            <w:left w:val="none" w:sz="0" w:space="0" w:color="auto"/>
            <w:bottom w:val="none" w:sz="0" w:space="0" w:color="auto"/>
            <w:right w:val="none" w:sz="0" w:space="0" w:color="auto"/>
          </w:divBdr>
        </w:div>
        <w:div w:id="1641499304">
          <w:marLeft w:val="0"/>
          <w:marRight w:val="0"/>
          <w:marTop w:val="0"/>
          <w:marBottom w:val="0"/>
          <w:divBdr>
            <w:top w:val="none" w:sz="0" w:space="0" w:color="auto"/>
            <w:left w:val="none" w:sz="0" w:space="0" w:color="auto"/>
            <w:bottom w:val="none" w:sz="0" w:space="0" w:color="auto"/>
            <w:right w:val="none" w:sz="0" w:space="0" w:color="auto"/>
          </w:divBdr>
        </w:div>
        <w:div w:id="1770009402">
          <w:marLeft w:val="0"/>
          <w:marRight w:val="0"/>
          <w:marTop w:val="0"/>
          <w:marBottom w:val="0"/>
          <w:divBdr>
            <w:top w:val="none" w:sz="0" w:space="0" w:color="auto"/>
            <w:left w:val="none" w:sz="0" w:space="0" w:color="auto"/>
            <w:bottom w:val="none" w:sz="0" w:space="0" w:color="auto"/>
            <w:right w:val="none" w:sz="0" w:space="0" w:color="auto"/>
          </w:divBdr>
        </w:div>
        <w:div w:id="2101947168">
          <w:marLeft w:val="0"/>
          <w:marRight w:val="0"/>
          <w:marTop w:val="0"/>
          <w:marBottom w:val="0"/>
          <w:divBdr>
            <w:top w:val="none" w:sz="0" w:space="0" w:color="auto"/>
            <w:left w:val="none" w:sz="0" w:space="0" w:color="auto"/>
            <w:bottom w:val="none" w:sz="0" w:space="0" w:color="auto"/>
            <w:right w:val="none" w:sz="0" w:space="0" w:color="auto"/>
          </w:divBdr>
        </w:div>
        <w:div w:id="2128888387">
          <w:marLeft w:val="0"/>
          <w:marRight w:val="0"/>
          <w:marTop w:val="0"/>
          <w:marBottom w:val="0"/>
          <w:divBdr>
            <w:top w:val="none" w:sz="0" w:space="0" w:color="auto"/>
            <w:left w:val="none" w:sz="0" w:space="0" w:color="auto"/>
            <w:bottom w:val="none" w:sz="0" w:space="0" w:color="auto"/>
            <w:right w:val="none" w:sz="0" w:space="0" w:color="auto"/>
          </w:divBdr>
        </w:div>
      </w:divsChild>
    </w:div>
    <w:div w:id="1053311062">
      <w:bodyDiv w:val="1"/>
      <w:marLeft w:val="0"/>
      <w:marRight w:val="0"/>
      <w:marTop w:val="0"/>
      <w:marBottom w:val="0"/>
      <w:divBdr>
        <w:top w:val="none" w:sz="0" w:space="0" w:color="auto"/>
        <w:left w:val="none" w:sz="0" w:space="0" w:color="auto"/>
        <w:bottom w:val="none" w:sz="0" w:space="0" w:color="auto"/>
        <w:right w:val="none" w:sz="0" w:space="0" w:color="auto"/>
      </w:divBdr>
    </w:div>
    <w:div w:id="1053426892">
      <w:bodyDiv w:val="1"/>
      <w:marLeft w:val="0"/>
      <w:marRight w:val="0"/>
      <w:marTop w:val="0"/>
      <w:marBottom w:val="0"/>
      <w:divBdr>
        <w:top w:val="none" w:sz="0" w:space="0" w:color="auto"/>
        <w:left w:val="none" w:sz="0" w:space="0" w:color="auto"/>
        <w:bottom w:val="none" w:sz="0" w:space="0" w:color="auto"/>
        <w:right w:val="none" w:sz="0" w:space="0" w:color="auto"/>
      </w:divBdr>
    </w:div>
    <w:div w:id="1065109534">
      <w:bodyDiv w:val="1"/>
      <w:marLeft w:val="0"/>
      <w:marRight w:val="0"/>
      <w:marTop w:val="0"/>
      <w:marBottom w:val="0"/>
      <w:divBdr>
        <w:top w:val="none" w:sz="0" w:space="0" w:color="auto"/>
        <w:left w:val="none" w:sz="0" w:space="0" w:color="auto"/>
        <w:bottom w:val="none" w:sz="0" w:space="0" w:color="auto"/>
        <w:right w:val="none" w:sz="0" w:space="0" w:color="auto"/>
      </w:divBdr>
    </w:div>
    <w:div w:id="1082720264">
      <w:bodyDiv w:val="1"/>
      <w:marLeft w:val="0"/>
      <w:marRight w:val="0"/>
      <w:marTop w:val="0"/>
      <w:marBottom w:val="0"/>
      <w:divBdr>
        <w:top w:val="none" w:sz="0" w:space="0" w:color="auto"/>
        <w:left w:val="none" w:sz="0" w:space="0" w:color="auto"/>
        <w:bottom w:val="none" w:sz="0" w:space="0" w:color="auto"/>
        <w:right w:val="none" w:sz="0" w:space="0" w:color="auto"/>
      </w:divBdr>
    </w:div>
    <w:div w:id="1097673788">
      <w:bodyDiv w:val="1"/>
      <w:marLeft w:val="0"/>
      <w:marRight w:val="0"/>
      <w:marTop w:val="0"/>
      <w:marBottom w:val="0"/>
      <w:divBdr>
        <w:top w:val="none" w:sz="0" w:space="0" w:color="auto"/>
        <w:left w:val="none" w:sz="0" w:space="0" w:color="auto"/>
        <w:bottom w:val="none" w:sz="0" w:space="0" w:color="auto"/>
        <w:right w:val="none" w:sz="0" w:space="0" w:color="auto"/>
      </w:divBdr>
    </w:div>
    <w:div w:id="1105730263">
      <w:bodyDiv w:val="1"/>
      <w:marLeft w:val="0"/>
      <w:marRight w:val="0"/>
      <w:marTop w:val="0"/>
      <w:marBottom w:val="0"/>
      <w:divBdr>
        <w:top w:val="none" w:sz="0" w:space="0" w:color="auto"/>
        <w:left w:val="none" w:sz="0" w:space="0" w:color="auto"/>
        <w:bottom w:val="none" w:sz="0" w:space="0" w:color="auto"/>
        <w:right w:val="none" w:sz="0" w:space="0" w:color="auto"/>
      </w:divBdr>
    </w:div>
    <w:div w:id="1112168623">
      <w:bodyDiv w:val="1"/>
      <w:marLeft w:val="0"/>
      <w:marRight w:val="0"/>
      <w:marTop w:val="0"/>
      <w:marBottom w:val="0"/>
      <w:divBdr>
        <w:top w:val="none" w:sz="0" w:space="0" w:color="auto"/>
        <w:left w:val="none" w:sz="0" w:space="0" w:color="auto"/>
        <w:bottom w:val="none" w:sz="0" w:space="0" w:color="auto"/>
        <w:right w:val="none" w:sz="0" w:space="0" w:color="auto"/>
      </w:divBdr>
    </w:div>
    <w:div w:id="1131634271">
      <w:bodyDiv w:val="1"/>
      <w:marLeft w:val="0"/>
      <w:marRight w:val="0"/>
      <w:marTop w:val="0"/>
      <w:marBottom w:val="0"/>
      <w:divBdr>
        <w:top w:val="none" w:sz="0" w:space="0" w:color="auto"/>
        <w:left w:val="none" w:sz="0" w:space="0" w:color="auto"/>
        <w:bottom w:val="none" w:sz="0" w:space="0" w:color="auto"/>
        <w:right w:val="none" w:sz="0" w:space="0" w:color="auto"/>
      </w:divBdr>
    </w:div>
    <w:div w:id="1177421532">
      <w:bodyDiv w:val="1"/>
      <w:marLeft w:val="0"/>
      <w:marRight w:val="0"/>
      <w:marTop w:val="0"/>
      <w:marBottom w:val="0"/>
      <w:divBdr>
        <w:top w:val="none" w:sz="0" w:space="0" w:color="auto"/>
        <w:left w:val="none" w:sz="0" w:space="0" w:color="auto"/>
        <w:bottom w:val="none" w:sz="0" w:space="0" w:color="auto"/>
        <w:right w:val="none" w:sz="0" w:space="0" w:color="auto"/>
      </w:divBdr>
    </w:div>
    <w:div w:id="1214198781">
      <w:bodyDiv w:val="1"/>
      <w:marLeft w:val="0"/>
      <w:marRight w:val="0"/>
      <w:marTop w:val="0"/>
      <w:marBottom w:val="0"/>
      <w:divBdr>
        <w:top w:val="none" w:sz="0" w:space="0" w:color="auto"/>
        <w:left w:val="none" w:sz="0" w:space="0" w:color="auto"/>
        <w:bottom w:val="none" w:sz="0" w:space="0" w:color="auto"/>
        <w:right w:val="none" w:sz="0" w:space="0" w:color="auto"/>
      </w:divBdr>
    </w:div>
    <w:div w:id="1236549025">
      <w:bodyDiv w:val="1"/>
      <w:marLeft w:val="0"/>
      <w:marRight w:val="0"/>
      <w:marTop w:val="0"/>
      <w:marBottom w:val="0"/>
      <w:divBdr>
        <w:top w:val="none" w:sz="0" w:space="0" w:color="auto"/>
        <w:left w:val="none" w:sz="0" w:space="0" w:color="auto"/>
        <w:bottom w:val="none" w:sz="0" w:space="0" w:color="auto"/>
        <w:right w:val="none" w:sz="0" w:space="0" w:color="auto"/>
      </w:divBdr>
    </w:div>
    <w:div w:id="1257668335">
      <w:bodyDiv w:val="1"/>
      <w:marLeft w:val="0"/>
      <w:marRight w:val="0"/>
      <w:marTop w:val="0"/>
      <w:marBottom w:val="0"/>
      <w:divBdr>
        <w:top w:val="none" w:sz="0" w:space="0" w:color="auto"/>
        <w:left w:val="none" w:sz="0" w:space="0" w:color="auto"/>
        <w:bottom w:val="none" w:sz="0" w:space="0" w:color="auto"/>
        <w:right w:val="none" w:sz="0" w:space="0" w:color="auto"/>
      </w:divBdr>
    </w:div>
    <w:div w:id="1266960677">
      <w:bodyDiv w:val="1"/>
      <w:marLeft w:val="0"/>
      <w:marRight w:val="0"/>
      <w:marTop w:val="0"/>
      <w:marBottom w:val="0"/>
      <w:divBdr>
        <w:top w:val="none" w:sz="0" w:space="0" w:color="auto"/>
        <w:left w:val="none" w:sz="0" w:space="0" w:color="auto"/>
        <w:bottom w:val="none" w:sz="0" w:space="0" w:color="auto"/>
        <w:right w:val="none" w:sz="0" w:space="0" w:color="auto"/>
      </w:divBdr>
    </w:div>
    <w:div w:id="1289238381">
      <w:bodyDiv w:val="1"/>
      <w:marLeft w:val="0"/>
      <w:marRight w:val="0"/>
      <w:marTop w:val="0"/>
      <w:marBottom w:val="0"/>
      <w:divBdr>
        <w:top w:val="none" w:sz="0" w:space="0" w:color="auto"/>
        <w:left w:val="none" w:sz="0" w:space="0" w:color="auto"/>
        <w:bottom w:val="none" w:sz="0" w:space="0" w:color="auto"/>
        <w:right w:val="none" w:sz="0" w:space="0" w:color="auto"/>
      </w:divBdr>
    </w:div>
    <w:div w:id="1301378450">
      <w:bodyDiv w:val="1"/>
      <w:marLeft w:val="0"/>
      <w:marRight w:val="0"/>
      <w:marTop w:val="0"/>
      <w:marBottom w:val="0"/>
      <w:divBdr>
        <w:top w:val="none" w:sz="0" w:space="0" w:color="auto"/>
        <w:left w:val="none" w:sz="0" w:space="0" w:color="auto"/>
        <w:bottom w:val="none" w:sz="0" w:space="0" w:color="auto"/>
        <w:right w:val="none" w:sz="0" w:space="0" w:color="auto"/>
      </w:divBdr>
    </w:div>
    <w:div w:id="1311792873">
      <w:bodyDiv w:val="1"/>
      <w:marLeft w:val="0"/>
      <w:marRight w:val="0"/>
      <w:marTop w:val="0"/>
      <w:marBottom w:val="0"/>
      <w:divBdr>
        <w:top w:val="none" w:sz="0" w:space="0" w:color="auto"/>
        <w:left w:val="none" w:sz="0" w:space="0" w:color="auto"/>
        <w:bottom w:val="none" w:sz="0" w:space="0" w:color="auto"/>
        <w:right w:val="none" w:sz="0" w:space="0" w:color="auto"/>
      </w:divBdr>
    </w:div>
    <w:div w:id="1350838935">
      <w:bodyDiv w:val="1"/>
      <w:marLeft w:val="0"/>
      <w:marRight w:val="0"/>
      <w:marTop w:val="0"/>
      <w:marBottom w:val="0"/>
      <w:divBdr>
        <w:top w:val="none" w:sz="0" w:space="0" w:color="auto"/>
        <w:left w:val="none" w:sz="0" w:space="0" w:color="auto"/>
        <w:bottom w:val="none" w:sz="0" w:space="0" w:color="auto"/>
        <w:right w:val="none" w:sz="0" w:space="0" w:color="auto"/>
      </w:divBdr>
    </w:div>
    <w:div w:id="1384140581">
      <w:bodyDiv w:val="1"/>
      <w:marLeft w:val="0"/>
      <w:marRight w:val="0"/>
      <w:marTop w:val="0"/>
      <w:marBottom w:val="0"/>
      <w:divBdr>
        <w:top w:val="none" w:sz="0" w:space="0" w:color="auto"/>
        <w:left w:val="none" w:sz="0" w:space="0" w:color="auto"/>
        <w:bottom w:val="none" w:sz="0" w:space="0" w:color="auto"/>
        <w:right w:val="none" w:sz="0" w:space="0" w:color="auto"/>
      </w:divBdr>
    </w:div>
    <w:div w:id="1391002594">
      <w:bodyDiv w:val="1"/>
      <w:marLeft w:val="0"/>
      <w:marRight w:val="0"/>
      <w:marTop w:val="0"/>
      <w:marBottom w:val="0"/>
      <w:divBdr>
        <w:top w:val="none" w:sz="0" w:space="0" w:color="auto"/>
        <w:left w:val="none" w:sz="0" w:space="0" w:color="auto"/>
        <w:bottom w:val="none" w:sz="0" w:space="0" w:color="auto"/>
        <w:right w:val="none" w:sz="0" w:space="0" w:color="auto"/>
      </w:divBdr>
    </w:div>
    <w:div w:id="1392386299">
      <w:bodyDiv w:val="1"/>
      <w:marLeft w:val="0"/>
      <w:marRight w:val="0"/>
      <w:marTop w:val="0"/>
      <w:marBottom w:val="0"/>
      <w:divBdr>
        <w:top w:val="none" w:sz="0" w:space="0" w:color="auto"/>
        <w:left w:val="none" w:sz="0" w:space="0" w:color="auto"/>
        <w:bottom w:val="none" w:sz="0" w:space="0" w:color="auto"/>
        <w:right w:val="none" w:sz="0" w:space="0" w:color="auto"/>
      </w:divBdr>
    </w:div>
    <w:div w:id="1430665388">
      <w:bodyDiv w:val="1"/>
      <w:marLeft w:val="0"/>
      <w:marRight w:val="0"/>
      <w:marTop w:val="0"/>
      <w:marBottom w:val="0"/>
      <w:divBdr>
        <w:top w:val="none" w:sz="0" w:space="0" w:color="auto"/>
        <w:left w:val="none" w:sz="0" w:space="0" w:color="auto"/>
        <w:bottom w:val="none" w:sz="0" w:space="0" w:color="auto"/>
        <w:right w:val="none" w:sz="0" w:space="0" w:color="auto"/>
      </w:divBdr>
    </w:div>
    <w:div w:id="1439982922">
      <w:bodyDiv w:val="1"/>
      <w:marLeft w:val="0"/>
      <w:marRight w:val="0"/>
      <w:marTop w:val="0"/>
      <w:marBottom w:val="0"/>
      <w:divBdr>
        <w:top w:val="none" w:sz="0" w:space="0" w:color="auto"/>
        <w:left w:val="none" w:sz="0" w:space="0" w:color="auto"/>
        <w:bottom w:val="none" w:sz="0" w:space="0" w:color="auto"/>
        <w:right w:val="none" w:sz="0" w:space="0" w:color="auto"/>
      </w:divBdr>
    </w:div>
    <w:div w:id="1443453132">
      <w:bodyDiv w:val="1"/>
      <w:marLeft w:val="0"/>
      <w:marRight w:val="0"/>
      <w:marTop w:val="0"/>
      <w:marBottom w:val="0"/>
      <w:divBdr>
        <w:top w:val="none" w:sz="0" w:space="0" w:color="auto"/>
        <w:left w:val="none" w:sz="0" w:space="0" w:color="auto"/>
        <w:bottom w:val="none" w:sz="0" w:space="0" w:color="auto"/>
        <w:right w:val="none" w:sz="0" w:space="0" w:color="auto"/>
      </w:divBdr>
    </w:div>
    <w:div w:id="1520657512">
      <w:bodyDiv w:val="1"/>
      <w:marLeft w:val="0"/>
      <w:marRight w:val="0"/>
      <w:marTop w:val="0"/>
      <w:marBottom w:val="0"/>
      <w:divBdr>
        <w:top w:val="none" w:sz="0" w:space="0" w:color="auto"/>
        <w:left w:val="none" w:sz="0" w:space="0" w:color="auto"/>
        <w:bottom w:val="none" w:sz="0" w:space="0" w:color="auto"/>
        <w:right w:val="none" w:sz="0" w:space="0" w:color="auto"/>
      </w:divBdr>
    </w:div>
    <w:div w:id="1538738877">
      <w:bodyDiv w:val="1"/>
      <w:marLeft w:val="0"/>
      <w:marRight w:val="0"/>
      <w:marTop w:val="0"/>
      <w:marBottom w:val="0"/>
      <w:divBdr>
        <w:top w:val="none" w:sz="0" w:space="0" w:color="auto"/>
        <w:left w:val="none" w:sz="0" w:space="0" w:color="auto"/>
        <w:bottom w:val="none" w:sz="0" w:space="0" w:color="auto"/>
        <w:right w:val="none" w:sz="0" w:space="0" w:color="auto"/>
      </w:divBdr>
    </w:div>
    <w:div w:id="1601138952">
      <w:bodyDiv w:val="1"/>
      <w:marLeft w:val="0"/>
      <w:marRight w:val="0"/>
      <w:marTop w:val="0"/>
      <w:marBottom w:val="0"/>
      <w:divBdr>
        <w:top w:val="none" w:sz="0" w:space="0" w:color="auto"/>
        <w:left w:val="none" w:sz="0" w:space="0" w:color="auto"/>
        <w:bottom w:val="none" w:sz="0" w:space="0" w:color="auto"/>
        <w:right w:val="none" w:sz="0" w:space="0" w:color="auto"/>
      </w:divBdr>
    </w:div>
    <w:div w:id="1663000807">
      <w:bodyDiv w:val="1"/>
      <w:marLeft w:val="0"/>
      <w:marRight w:val="0"/>
      <w:marTop w:val="0"/>
      <w:marBottom w:val="0"/>
      <w:divBdr>
        <w:top w:val="none" w:sz="0" w:space="0" w:color="auto"/>
        <w:left w:val="none" w:sz="0" w:space="0" w:color="auto"/>
        <w:bottom w:val="none" w:sz="0" w:space="0" w:color="auto"/>
        <w:right w:val="none" w:sz="0" w:space="0" w:color="auto"/>
      </w:divBdr>
    </w:div>
    <w:div w:id="1703051125">
      <w:bodyDiv w:val="1"/>
      <w:marLeft w:val="0"/>
      <w:marRight w:val="0"/>
      <w:marTop w:val="0"/>
      <w:marBottom w:val="0"/>
      <w:divBdr>
        <w:top w:val="none" w:sz="0" w:space="0" w:color="auto"/>
        <w:left w:val="none" w:sz="0" w:space="0" w:color="auto"/>
        <w:bottom w:val="none" w:sz="0" w:space="0" w:color="auto"/>
        <w:right w:val="none" w:sz="0" w:space="0" w:color="auto"/>
      </w:divBdr>
      <w:divsChild>
        <w:div w:id="1984576612">
          <w:marLeft w:val="0"/>
          <w:marRight w:val="0"/>
          <w:marTop w:val="0"/>
          <w:marBottom w:val="0"/>
          <w:divBdr>
            <w:top w:val="none" w:sz="0" w:space="0" w:color="auto"/>
            <w:left w:val="none" w:sz="0" w:space="0" w:color="auto"/>
            <w:bottom w:val="none" w:sz="0" w:space="0" w:color="auto"/>
            <w:right w:val="none" w:sz="0" w:space="0" w:color="auto"/>
          </w:divBdr>
        </w:div>
      </w:divsChild>
    </w:div>
    <w:div w:id="1709794750">
      <w:bodyDiv w:val="1"/>
      <w:marLeft w:val="0"/>
      <w:marRight w:val="0"/>
      <w:marTop w:val="0"/>
      <w:marBottom w:val="0"/>
      <w:divBdr>
        <w:top w:val="none" w:sz="0" w:space="0" w:color="auto"/>
        <w:left w:val="none" w:sz="0" w:space="0" w:color="auto"/>
        <w:bottom w:val="none" w:sz="0" w:space="0" w:color="auto"/>
        <w:right w:val="none" w:sz="0" w:space="0" w:color="auto"/>
      </w:divBdr>
      <w:divsChild>
        <w:div w:id="52777710">
          <w:marLeft w:val="446"/>
          <w:marRight w:val="0"/>
          <w:marTop w:val="0"/>
          <w:marBottom w:val="0"/>
          <w:divBdr>
            <w:top w:val="none" w:sz="0" w:space="0" w:color="auto"/>
            <w:left w:val="none" w:sz="0" w:space="0" w:color="auto"/>
            <w:bottom w:val="none" w:sz="0" w:space="0" w:color="auto"/>
            <w:right w:val="none" w:sz="0" w:space="0" w:color="auto"/>
          </w:divBdr>
        </w:div>
        <w:div w:id="303628581">
          <w:marLeft w:val="446"/>
          <w:marRight w:val="0"/>
          <w:marTop w:val="0"/>
          <w:marBottom w:val="0"/>
          <w:divBdr>
            <w:top w:val="none" w:sz="0" w:space="0" w:color="auto"/>
            <w:left w:val="none" w:sz="0" w:space="0" w:color="auto"/>
            <w:bottom w:val="none" w:sz="0" w:space="0" w:color="auto"/>
            <w:right w:val="none" w:sz="0" w:space="0" w:color="auto"/>
          </w:divBdr>
        </w:div>
      </w:divsChild>
    </w:div>
    <w:div w:id="1716274423">
      <w:bodyDiv w:val="1"/>
      <w:marLeft w:val="0"/>
      <w:marRight w:val="0"/>
      <w:marTop w:val="0"/>
      <w:marBottom w:val="0"/>
      <w:divBdr>
        <w:top w:val="none" w:sz="0" w:space="0" w:color="auto"/>
        <w:left w:val="none" w:sz="0" w:space="0" w:color="auto"/>
        <w:bottom w:val="none" w:sz="0" w:space="0" w:color="auto"/>
        <w:right w:val="none" w:sz="0" w:space="0" w:color="auto"/>
      </w:divBdr>
    </w:div>
    <w:div w:id="1779712498">
      <w:bodyDiv w:val="1"/>
      <w:marLeft w:val="0"/>
      <w:marRight w:val="0"/>
      <w:marTop w:val="0"/>
      <w:marBottom w:val="0"/>
      <w:divBdr>
        <w:top w:val="none" w:sz="0" w:space="0" w:color="auto"/>
        <w:left w:val="none" w:sz="0" w:space="0" w:color="auto"/>
        <w:bottom w:val="none" w:sz="0" w:space="0" w:color="auto"/>
        <w:right w:val="none" w:sz="0" w:space="0" w:color="auto"/>
      </w:divBdr>
    </w:div>
    <w:div w:id="1787583612">
      <w:bodyDiv w:val="1"/>
      <w:marLeft w:val="0"/>
      <w:marRight w:val="0"/>
      <w:marTop w:val="0"/>
      <w:marBottom w:val="0"/>
      <w:divBdr>
        <w:top w:val="none" w:sz="0" w:space="0" w:color="auto"/>
        <w:left w:val="none" w:sz="0" w:space="0" w:color="auto"/>
        <w:bottom w:val="none" w:sz="0" w:space="0" w:color="auto"/>
        <w:right w:val="none" w:sz="0" w:space="0" w:color="auto"/>
      </w:divBdr>
    </w:div>
    <w:div w:id="1802267834">
      <w:bodyDiv w:val="1"/>
      <w:marLeft w:val="0"/>
      <w:marRight w:val="0"/>
      <w:marTop w:val="0"/>
      <w:marBottom w:val="0"/>
      <w:divBdr>
        <w:top w:val="none" w:sz="0" w:space="0" w:color="auto"/>
        <w:left w:val="none" w:sz="0" w:space="0" w:color="auto"/>
        <w:bottom w:val="none" w:sz="0" w:space="0" w:color="auto"/>
        <w:right w:val="none" w:sz="0" w:space="0" w:color="auto"/>
      </w:divBdr>
    </w:div>
    <w:div w:id="1813519085">
      <w:bodyDiv w:val="1"/>
      <w:marLeft w:val="0"/>
      <w:marRight w:val="0"/>
      <w:marTop w:val="0"/>
      <w:marBottom w:val="0"/>
      <w:divBdr>
        <w:top w:val="none" w:sz="0" w:space="0" w:color="auto"/>
        <w:left w:val="none" w:sz="0" w:space="0" w:color="auto"/>
        <w:bottom w:val="none" w:sz="0" w:space="0" w:color="auto"/>
        <w:right w:val="none" w:sz="0" w:space="0" w:color="auto"/>
      </w:divBdr>
    </w:div>
    <w:div w:id="1831941206">
      <w:bodyDiv w:val="1"/>
      <w:marLeft w:val="0"/>
      <w:marRight w:val="0"/>
      <w:marTop w:val="0"/>
      <w:marBottom w:val="0"/>
      <w:divBdr>
        <w:top w:val="none" w:sz="0" w:space="0" w:color="auto"/>
        <w:left w:val="none" w:sz="0" w:space="0" w:color="auto"/>
        <w:bottom w:val="none" w:sz="0" w:space="0" w:color="auto"/>
        <w:right w:val="none" w:sz="0" w:space="0" w:color="auto"/>
      </w:divBdr>
    </w:div>
    <w:div w:id="1852445940">
      <w:bodyDiv w:val="1"/>
      <w:marLeft w:val="0"/>
      <w:marRight w:val="0"/>
      <w:marTop w:val="0"/>
      <w:marBottom w:val="0"/>
      <w:divBdr>
        <w:top w:val="none" w:sz="0" w:space="0" w:color="auto"/>
        <w:left w:val="none" w:sz="0" w:space="0" w:color="auto"/>
        <w:bottom w:val="none" w:sz="0" w:space="0" w:color="auto"/>
        <w:right w:val="none" w:sz="0" w:space="0" w:color="auto"/>
      </w:divBdr>
    </w:div>
    <w:div w:id="1880239853">
      <w:bodyDiv w:val="1"/>
      <w:marLeft w:val="0"/>
      <w:marRight w:val="0"/>
      <w:marTop w:val="0"/>
      <w:marBottom w:val="0"/>
      <w:divBdr>
        <w:top w:val="none" w:sz="0" w:space="0" w:color="auto"/>
        <w:left w:val="none" w:sz="0" w:space="0" w:color="auto"/>
        <w:bottom w:val="none" w:sz="0" w:space="0" w:color="auto"/>
        <w:right w:val="none" w:sz="0" w:space="0" w:color="auto"/>
      </w:divBdr>
    </w:div>
    <w:div w:id="1927957332">
      <w:marLeft w:val="0"/>
      <w:marRight w:val="0"/>
      <w:marTop w:val="0"/>
      <w:marBottom w:val="0"/>
      <w:divBdr>
        <w:top w:val="none" w:sz="0" w:space="0" w:color="auto"/>
        <w:left w:val="none" w:sz="0" w:space="0" w:color="auto"/>
        <w:bottom w:val="none" w:sz="0" w:space="0" w:color="auto"/>
        <w:right w:val="none" w:sz="0" w:space="0" w:color="auto"/>
      </w:divBdr>
    </w:div>
    <w:div w:id="1927957333">
      <w:marLeft w:val="0"/>
      <w:marRight w:val="0"/>
      <w:marTop w:val="0"/>
      <w:marBottom w:val="0"/>
      <w:divBdr>
        <w:top w:val="none" w:sz="0" w:space="0" w:color="auto"/>
        <w:left w:val="none" w:sz="0" w:space="0" w:color="auto"/>
        <w:bottom w:val="none" w:sz="0" w:space="0" w:color="auto"/>
        <w:right w:val="none" w:sz="0" w:space="0" w:color="auto"/>
      </w:divBdr>
    </w:div>
    <w:div w:id="1927957334">
      <w:marLeft w:val="0"/>
      <w:marRight w:val="0"/>
      <w:marTop w:val="0"/>
      <w:marBottom w:val="0"/>
      <w:divBdr>
        <w:top w:val="none" w:sz="0" w:space="0" w:color="auto"/>
        <w:left w:val="none" w:sz="0" w:space="0" w:color="auto"/>
        <w:bottom w:val="none" w:sz="0" w:space="0" w:color="auto"/>
        <w:right w:val="none" w:sz="0" w:space="0" w:color="auto"/>
      </w:divBdr>
    </w:div>
    <w:div w:id="1927957335">
      <w:marLeft w:val="0"/>
      <w:marRight w:val="0"/>
      <w:marTop w:val="0"/>
      <w:marBottom w:val="0"/>
      <w:divBdr>
        <w:top w:val="none" w:sz="0" w:space="0" w:color="auto"/>
        <w:left w:val="none" w:sz="0" w:space="0" w:color="auto"/>
        <w:bottom w:val="none" w:sz="0" w:space="0" w:color="auto"/>
        <w:right w:val="none" w:sz="0" w:space="0" w:color="auto"/>
      </w:divBdr>
    </w:div>
    <w:div w:id="1927957336">
      <w:marLeft w:val="0"/>
      <w:marRight w:val="0"/>
      <w:marTop w:val="0"/>
      <w:marBottom w:val="0"/>
      <w:divBdr>
        <w:top w:val="none" w:sz="0" w:space="0" w:color="auto"/>
        <w:left w:val="none" w:sz="0" w:space="0" w:color="auto"/>
        <w:bottom w:val="none" w:sz="0" w:space="0" w:color="auto"/>
        <w:right w:val="none" w:sz="0" w:space="0" w:color="auto"/>
      </w:divBdr>
    </w:div>
    <w:div w:id="1927957337">
      <w:marLeft w:val="0"/>
      <w:marRight w:val="0"/>
      <w:marTop w:val="0"/>
      <w:marBottom w:val="0"/>
      <w:divBdr>
        <w:top w:val="none" w:sz="0" w:space="0" w:color="auto"/>
        <w:left w:val="none" w:sz="0" w:space="0" w:color="auto"/>
        <w:bottom w:val="none" w:sz="0" w:space="0" w:color="auto"/>
        <w:right w:val="none" w:sz="0" w:space="0" w:color="auto"/>
      </w:divBdr>
    </w:div>
    <w:div w:id="1927957338">
      <w:marLeft w:val="0"/>
      <w:marRight w:val="0"/>
      <w:marTop w:val="0"/>
      <w:marBottom w:val="0"/>
      <w:divBdr>
        <w:top w:val="none" w:sz="0" w:space="0" w:color="auto"/>
        <w:left w:val="none" w:sz="0" w:space="0" w:color="auto"/>
        <w:bottom w:val="none" w:sz="0" w:space="0" w:color="auto"/>
        <w:right w:val="none" w:sz="0" w:space="0" w:color="auto"/>
      </w:divBdr>
    </w:div>
    <w:div w:id="1927957339">
      <w:marLeft w:val="0"/>
      <w:marRight w:val="0"/>
      <w:marTop w:val="0"/>
      <w:marBottom w:val="0"/>
      <w:divBdr>
        <w:top w:val="none" w:sz="0" w:space="0" w:color="auto"/>
        <w:left w:val="none" w:sz="0" w:space="0" w:color="auto"/>
        <w:bottom w:val="none" w:sz="0" w:space="0" w:color="auto"/>
        <w:right w:val="none" w:sz="0" w:space="0" w:color="auto"/>
      </w:divBdr>
    </w:div>
    <w:div w:id="1927957340">
      <w:marLeft w:val="0"/>
      <w:marRight w:val="0"/>
      <w:marTop w:val="0"/>
      <w:marBottom w:val="0"/>
      <w:divBdr>
        <w:top w:val="none" w:sz="0" w:space="0" w:color="auto"/>
        <w:left w:val="none" w:sz="0" w:space="0" w:color="auto"/>
        <w:bottom w:val="none" w:sz="0" w:space="0" w:color="auto"/>
        <w:right w:val="none" w:sz="0" w:space="0" w:color="auto"/>
      </w:divBdr>
    </w:div>
    <w:div w:id="1927957341">
      <w:marLeft w:val="0"/>
      <w:marRight w:val="0"/>
      <w:marTop w:val="0"/>
      <w:marBottom w:val="0"/>
      <w:divBdr>
        <w:top w:val="none" w:sz="0" w:space="0" w:color="auto"/>
        <w:left w:val="none" w:sz="0" w:space="0" w:color="auto"/>
        <w:bottom w:val="none" w:sz="0" w:space="0" w:color="auto"/>
        <w:right w:val="none" w:sz="0" w:space="0" w:color="auto"/>
      </w:divBdr>
    </w:div>
    <w:div w:id="1927957342">
      <w:marLeft w:val="0"/>
      <w:marRight w:val="0"/>
      <w:marTop w:val="0"/>
      <w:marBottom w:val="0"/>
      <w:divBdr>
        <w:top w:val="none" w:sz="0" w:space="0" w:color="auto"/>
        <w:left w:val="none" w:sz="0" w:space="0" w:color="auto"/>
        <w:bottom w:val="none" w:sz="0" w:space="0" w:color="auto"/>
        <w:right w:val="none" w:sz="0" w:space="0" w:color="auto"/>
      </w:divBdr>
    </w:div>
    <w:div w:id="1998457530">
      <w:bodyDiv w:val="1"/>
      <w:marLeft w:val="0"/>
      <w:marRight w:val="0"/>
      <w:marTop w:val="0"/>
      <w:marBottom w:val="0"/>
      <w:divBdr>
        <w:top w:val="none" w:sz="0" w:space="0" w:color="auto"/>
        <w:left w:val="none" w:sz="0" w:space="0" w:color="auto"/>
        <w:bottom w:val="none" w:sz="0" w:space="0" w:color="auto"/>
        <w:right w:val="none" w:sz="0" w:space="0" w:color="auto"/>
      </w:divBdr>
    </w:div>
    <w:div w:id="2004550938">
      <w:bodyDiv w:val="1"/>
      <w:marLeft w:val="0"/>
      <w:marRight w:val="0"/>
      <w:marTop w:val="0"/>
      <w:marBottom w:val="0"/>
      <w:divBdr>
        <w:top w:val="none" w:sz="0" w:space="0" w:color="auto"/>
        <w:left w:val="none" w:sz="0" w:space="0" w:color="auto"/>
        <w:bottom w:val="none" w:sz="0" w:space="0" w:color="auto"/>
        <w:right w:val="none" w:sz="0" w:space="0" w:color="auto"/>
      </w:divBdr>
    </w:div>
    <w:div w:id="2023966084">
      <w:bodyDiv w:val="1"/>
      <w:marLeft w:val="0"/>
      <w:marRight w:val="0"/>
      <w:marTop w:val="0"/>
      <w:marBottom w:val="0"/>
      <w:divBdr>
        <w:top w:val="none" w:sz="0" w:space="0" w:color="auto"/>
        <w:left w:val="none" w:sz="0" w:space="0" w:color="auto"/>
        <w:bottom w:val="none" w:sz="0" w:space="0" w:color="auto"/>
        <w:right w:val="none" w:sz="0" w:space="0" w:color="auto"/>
      </w:divBdr>
    </w:div>
    <w:div w:id="2081706421">
      <w:bodyDiv w:val="1"/>
      <w:marLeft w:val="0"/>
      <w:marRight w:val="0"/>
      <w:marTop w:val="0"/>
      <w:marBottom w:val="0"/>
      <w:divBdr>
        <w:top w:val="none" w:sz="0" w:space="0" w:color="auto"/>
        <w:left w:val="none" w:sz="0" w:space="0" w:color="auto"/>
        <w:bottom w:val="none" w:sz="0" w:space="0" w:color="auto"/>
        <w:right w:val="none" w:sz="0" w:space="0" w:color="auto"/>
      </w:divBdr>
    </w:div>
    <w:div w:id="2100103877">
      <w:bodyDiv w:val="1"/>
      <w:marLeft w:val="0"/>
      <w:marRight w:val="0"/>
      <w:marTop w:val="0"/>
      <w:marBottom w:val="0"/>
      <w:divBdr>
        <w:top w:val="none" w:sz="0" w:space="0" w:color="auto"/>
        <w:left w:val="none" w:sz="0" w:space="0" w:color="auto"/>
        <w:bottom w:val="none" w:sz="0" w:space="0" w:color="auto"/>
        <w:right w:val="none" w:sz="0" w:space="0" w:color="auto"/>
      </w:divBdr>
    </w:div>
    <w:div w:id="2124031977">
      <w:bodyDiv w:val="1"/>
      <w:marLeft w:val="0"/>
      <w:marRight w:val="0"/>
      <w:marTop w:val="0"/>
      <w:marBottom w:val="0"/>
      <w:divBdr>
        <w:top w:val="none" w:sz="0" w:space="0" w:color="auto"/>
        <w:left w:val="none" w:sz="0" w:space="0" w:color="auto"/>
        <w:bottom w:val="none" w:sz="0" w:space="0" w:color="auto"/>
        <w:right w:val="none" w:sz="0" w:space="0" w:color="auto"/>
      </w:divBdr>
      <w:divsChild>
        <w:div w:id="933054133">
          <w:marLeft w:val="0"/>
          <w:marRight w:val="0"/>
          <w:marTop w:val="0"/>
          <w:marBottom w:val="0"/>
          <w:divBdr>
            <w:top w:val="none" w:sz="0" w:space="0" w:color="auto"/>
            <w:left w:val="none" w:sz="0" w:space="0" w:color="auto"/>
            <w:bottom w:val="none" w:sz="0" w:space="0" w:color="auto"/>
            <w:right w:val="none" w:sz="0" w:space="0" w:color="auto"/>
          </w:divBdr>
        </w:div>
      </w:divsChild>
    </w:div>
    <w:div w:id="2124375681">
      <w:bodyDiv w:val="1"/>
      <w:marLeft w:val="0"/>
      <w:marRight w:val="0"/>
      <w:marTop w:val="0"/>
      <w:marBottom w:val="0"/>
      <w:divBdr>
        <w:top w:val="none" w:sz="0" w:space="0" w:color="auto"/>
        <w:left w:val="none" w:sz="0" w:space="0" w:color="auto"/>
        <w:bottom w:val="none" w:sz="0" w:space="0" w:color="auto"/>
        <w:right w:val="none" w:sz="0" w:space="0" w:color="auto"/>
      </w:divBdr>
    </w:div>
    <w:div w:id="2130736685">
      <w:bodyDiv w:val="1"/>
      <w:marLeft w:val="0"/>
      <w:marRight w:val="0"/>
      <w:marTop w:val="0"/>
      <w:marBottom w:val="0"/>
      <w:divBdr>
        <w:top w:val="none" w:sz="0" w:space="0" w:color="auto"/>
        <w:left w:val="none" w:sz="0" w:space="0" w:color="auto"/>
        <w:bottom w:val="none" w:sz="0" w:space="0" w:color="auto"/>
        <w:right w:val="none" w:sz="0" w:space="0" w:color="auto"/>
      </w:divBdr>
      <w:divsChild>
        <w:div w:id="1067534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38CDC-A279-474F-A6EE-517DBE97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2479</TotalTime>
  <Pages>8</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Approach Document</vt:lpstr>
    </vt:vector>
  </TitlesOfParts>
  <Company>HCL Technologies Ltd</Company>
  <LinksUpToDate>false</LinksUpToDate>
  <CharactersWithSpaces>7086</CharactersWithSpaces>
  <SharedDoc>false</SharedDoc>
  <HLinks>
    <vt:vector size="90" baseType="variant">
      <vt:variant>
        <vt:i4>1245238</vt:i4>
      </vt:variant>
      <vt:variant>
        <vt:i4>89</vt:i4>
      </vt:variant>
      <vt:variant>
        <vt:i4>0</vt:i4>
      </vt:variant>
      <vt:variant>
        <vt:i4>5</vt:i4>
      </vt:variant>
      <vt:variant>
        <vt:lpwstr/>
      </vt:variant>
      <vt:variant>
        <vt:lpwstr>_Toc496009448</vt:lpwstr>
      </vt:variant>
      <vt:variant>
        <vt:i4>1245238</vt:i4>
      </vt:variant>
      <vt:variant>
        <vt:i4>83</vt:i4>
      </vt:variant>
      <vt:variant>
        <vt:i4>0</vt:i4>
      </vt:variant>
      <vt:variant>
        <vt:i4>5</vt:i4>
      </vt:variant>
      <vt:variant>
        <vt:lpwstr/>
      </vt:variant>
      <vt:variant>
        <vt:lpwstr>_Toc496009447</vt:lpwstr>
      </vt:variant>
      <vt:variant>
        <vt:i4>1245238</vt:i4>
      </vt:variant>
      <vt:variant>
        <vt:i4>77</vt:i4>
      </vt:variant>
      <vt:variant>
        <vt:i4>0</vt:i4>
      </vt:variant>
      <vt:variant>
        <vt:i4>5</vt:i4>
      </vt:variant>
      <vt:variant>
        <vt:lpwstr/>
      </vt:variant>
      <vt:variant>
        <vt:lpwstr>_Toc496009446</vt:lpwstr>
      </vt:variant>
      <vt:variant>
        <vt:i4>1245238</vt:i4>
      </vt:variant>
      <vt:variant>
        <vt:i4>71</vt:i4>
      </vt:variant>
      <vt:variant>
        <vt:i4>0</vt:i4>
      </vt:variant>
      <vt:variant>
        <vt:i4>5</vt:i4>
      </vt:variant>
      <vt:variant>
        <vt:lpwstr/>
      </vt:variant>
      <vt:variant>
        <vt:lpwstr>_Toc496009445</vt:lpwstr>
      </vt:variant>
      <vt:variant>
        <vt:i4>1245238</vt:i4>
      </vt:variant>
      <vt:variant>
        <vt:i4>65</vt:i4>
      </vt:variant>
      <vt:variant>
        <vt:i4>0</vt:i4>
      </vt:variant>
      <vt:variant>
        <vt:i4>5</vt:i4>
      </vt:variant>
      <vt:variant>
        <vt:lpwstr/>
      </vt:variant>
      <vt:variant>
        <vt:lpwstr>_Toc496009444</vt:lpwstr>
      </vt:variant>
      <vt:variant>
        <vt:i4>1245238</vt:i4>
      </vt:variant>
      <vt:variant>
        <vt:i4>59</vt:i4>
      </vt:variant>
      <vt:variant>
        <vt:i4>0</vt:i4>
      </vt:variant>
      <vt:variant>
        <vt:i4>5</vt:i4>
      </vt:variant>
      <vt:variant>
        <vt:lpwstr/>
      </vt:variant>
      <vt:variant>
        <vt:lpwstr>_Toc496009443</vt:lpwstr>
      </vt:variant>
      <vt:variant>
        <vt:i4>1245238</vt:i4>
      </vt:variant>
      <vt:variant>
        <vt:i4>53</vt:i4>
      </vt:variant>
      <vt:variant>
        <vt:i4>0</vt:i4>
      </vt:variant>
      <vt:variant>
        <vt:i4>5</vt:i4>
      </vt:variant>
      <vt:variant>
        <vt:lpwstr/>
      </vt:variant>
      <vt:variant>
        <vt:lpwstr>_Toc496009442</vt:lpwstr>
      </vt:variant>
      <vt:variant>
        <vt:i4>1245238</vt:i4>
      </vt:variant>
      <vt:variant>
        <vt:i4>47</vt:i4>
      </vt:variant>
      <vt:variant>
        <vt:i4>0</vt:i4>
      </vt:variant>
      <vt:variant>
        <vt:i4>5</vt:i4>
      </vt:variant>
      <vt:variant>
        <vt:lpwstr/>
      </vt:variant>
      <vt:variant>
        <vt:lpwstr>_Toc496009441</vt:lpwstr>
      </vt:variant>
      <vt:variant>
        <vt:i4>1245238</vt:i4>
      </vt:variant>
      <vt:variant>
        <vt:i4>41</vt:i4>
      </vt:variant>
      <vt:variant>
        <vt:i4>0</vt:i4>
      </vt:variant>
      <vt:variant>
        <vt:i4>5</vt:i4>
      </vt:variant>
      <vt:variant>
        <vt:lpwstr/>
      </vt:variant>
      <vt:variant>
        <vt:lpwstr>_Toc496009440</vt:lpwstr>
      </vt:variant>
      <vt:variant>
        <vt:i4>1310774</vt:i4>
      </vt:variant>
      <vt:variant>
        <vt:i4>35</vt:i4>
      </vt:variant>
      <vt:variant>
        <vt:i4>0</vt:i4>
      </vt:variant>
      <vt:variant>
        <vt:i4>5</vt:i4>
      </vt:variant>
      <vt:variant>
        <vt:lpwstr/>
      </vt:variant>
      <vt:variant>
        <vt:lpwstr>_Toc496009439</vt:lpwstr>
      </vt:variant>
      <vt:variant>
        <vt:i4>1310774</vt:i4>
      </vt:variant>
      <vt:variant>
        <vt:i4>29</vt:i4>
      </vt:variant>
      <vt:variant>
        <vt:i4>0</vt:i4>
      </vt:variant>
      <vt:variant>
        <vt:i4>5</vt:i4>
      </vt:variant>
      <vt:variant>
        <vt:lpwstr/>
      </vt:variant>
      <vt:variant>
        <vt:lpwstr>_Toc496009438</vt:lpwstr>
      </vt:variant>
      <vt:variant>
        <vt:i4>1310774</vt:i4>
      </vt:variant>
      <vt:variant>
        <vt:i4>23</vt:i4>
      </vt:variant>
      <vt:variant>
        <vt:i4>0</vt:i4>
      </vt:variant>
      <vt:variant>
        <vt:i4>5</vt:i4>
      </vt:variant>
      <vt:variant>
        <vt:lpwstr/>
      </vt:variant>
      <vt:variant>
        <vt:lpwstr>_Toc496009437</vt:lpwstr>
      </vt:variant>
      <vt:variant>
        <vt:i4>1310774</vt:i4>
      </vt:variant>
      <vt:variant>
        <vt:i4>17</vt:i4>
      </vt:variant>
      <vt:variant>
        <vt:i4>0</vt:i4>
      </vt:variant>
      <vt:variant>
        <vt:i4>5</vt:i4>
      </vt:variant>
      <vt:variant>
        <vt:lpwstr/>
      </vt:variant>
      <vt:variant>
        <vt:lpwstr>_Toc496009436</vt:lpwstr>
      </vt:variant>
      <vt:variant>
        <vt:i4>1310774</vt:i4>
      </vt:variant>
      <vt:variant>
        <vt:i4>11</vt:i4>
      </vt:variant>
      <vt:variant>
        <vt:i4>0</vt:i4>
      </vt:variant>
      <vt:variant>
        <vt:i4>5</vt:i4>
      </vt:variant>
      <vt:variant>
        <vt:lpwstr/>
      </vt:variant>
      <vt:variant>
        <vt:lpwstr>_Toc496009435</vt:lpwstr>
      </vt:variant>
      <vt:variant>
        <vt:i4>1310774</vt:i4>
      </vt:variant>
      <vt:variant>
        <vt:i4>5</vt:i4>
      </vt:variant>
      <vt:variant>
        <vt:i4>0</vt:i4>
      </vt:variant>
      <vt:variant>
        <vt:i4>5</vt:i4>
      </vt:variant>
      <vt:variant>
        <vt:lpwstr/>
      </vt:variant>
      <vt:variant>
        <vt:lpwstr>_Toc496009434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 Document</dc:title>
  <dc:subject/>
  <dc:creator>varsha.ku@hcl.com</dc:creator>
  <cp:keywords/>
  <dc:description/>
  <cp:lastModifiedBy>Gopidesi Koteswararao</cp:lastModifiedBy>
  <cp:revision>1435</cp:revision>
  <cp:lastPrinted>2002-12-31T06:31:00Z</cp:lastPrinted>
  <dcterms:created xsi:type="dcterms:W3CDTF">2018-06-06T08:36:00Z</dcterms:created>
  <dcterms:modified xsi:type="dcterms:W3CDTF">2018-12-21T15:32:00Z</dcterms:modified>
</cp:coreProperties>
</file>